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49" w:rsidRPr="00B30727" w:rsidRDefault="005E6278">
      <w:pPr>
        <w:jc w:val="right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>Datum: 24. Apr. 2014</w:t>
      </w:r>
    </w:p>
    <w:p w:rsidR="000F1B49" w:rsidRPr="00B30727" w:rsidRDefault="005E6278">
      <w:pPr>
        <w:pStyle w:val="berschrift1"/>
        <w:rPr>
          <w:rFonts w:cs="Arial"/>
          <w:lang w:val="de-DE"/>
        </w:rPr>
      </w:pPr>
      <w:r w:rsidRPr="00B30727">
        <w:rPr>
          <w:rFonts w:cs="Arial"/>
          <w:lang w:val="de-DE"/>
        </w:rPr>
        <w:t>Wochenbericht KW 17</w:t>
      </w:r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Name: </w:t>
      </w:r>
      <w:r w:rsidR="00B30727">
        <w:rPr>
          <w:rFonts w:ascii="Arial" w:hAnsi="Arial" w:cs="Arial"/>
          <w:lang w:val="de-DE"/>
        </w:rPr>
        <w:t xml:space="preserve">Martin </w:t>
      </w:r>
      <w:proofErr w:type="spellStart"/>
      <w:r w:rsidR="00B30727">
        <w:rPr>
          <w:rFonts w:ascii="Arial" w:hAnsi="Arial" w:cs="Arial"/>
          <w:lang w:val="de-DE"/>
        </w:rPr>
        <w:t>Dirkmorfeld</w:t>
      </w:r>
      <w:proofErr w:type="spellEnd"/>
    </w:p>
    <w:p w:rsidR="000F1B49" w:rsidRPr="00B30727" w:rsidRDefault="005E6278">
      <w:pPr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Organisationsgruppe: </w:t>
      </w:r>
      <w:r w:rsidR="00B30727">
        <w:rPr>
          <w:rFonts w:ascii="Arial" w:hAnsi="Arial" w:cs="Arial"/>
          <w:lang w:val="de-DE"/>
        </w:rPr>
        <w:t>O3 Qualitätsmanagement</w:t>
      </w:r>
    </w:p>
    <w:p w:rsidR="000F1B49" w:rsidRPr="00B30727" w:rsidRDefault="00B30727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</w:r>
      <w:r w:rsidR="005E6278" w:rsidRPr="00B30727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html</w:t>
      </w:r>
      <w:proofErr w:type="spellEnd"/>
      <w:r>
        <w:rPr>
          <w:rFonts w:ascii="Arial" w:hAnsi="Arial" w:cs="Arial"/>
          <w:lang w:val="de-DE"/>
        </w:rPr>
        <w:t>/</w:t>
      </w:r>
      <w:proofErr w:type="spellStart"/>
      <w:r>
        <w:rPr>
          <w:rFonts w:ascii="Arial" w:hAnsi="Arial" w:cs="Arial"/>
          <w:lang w:val="de-DE"/>
        </w:rPr>
        <w:t>css</w:t>
      </w:r>
      <w:proofErr w:type="spellEnd"/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Wochen Arbeitsbericht:</w:t>
      </w:r>
    </w:p>
    <w:p w:rsidR="000F1B49" w:rsidRPr="00B30727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</w:t>
      </w:r>
      <w:r w:rsidR="00B30727">
        <w:rPr>
          <w:rFonts w:ascii="Arial" w:hAnsi="Arial" w:cs="Arial"/>
          <w:lang w:val="de-DE"/>
        </w:rPr>
        <w:t>Erstellung eines Grobkonzeptes</w:t>
      </w:r>
      <w:r w:rsidR="002354AD">
        <w:rPr>
          <w:rFonts w:ascii="Arial" w:hAnsi="Arial" w:cs="Arial"/>
          <w:lang w:val="de-DE"/>
        </w:rPr>
        <w:t xml:space="preserve"> </w:t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  <w:t>150min</w:t>
      </w:r>
    </w:p>
    <w:p w:rsidR="00B30727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</w:t>
      </w:r>
      <w:proofErr w:type="spellStart"/>
      <w:r w:rsidR="00B30727">
        <w:rPr>
          <w:rFonts w:ascii="Arial" w:hAnsi="Arial" w:cs="Arial"/>
          <w:lang w:val="de-DE"/>
        </w:rPr>
        <w:t>html</w:t>
      </w:r>
      <w:proofErr w:type="spellEnd"/>
      <w:r w:rsidR="00B30727">
        <w:rPr>
          <w:rFonts w:ascii="Arial" w:hAnsi="Arial" w:cs="Arial"/>
          <w:lang w:val="de-DE"/>
        </w:rPr>
        <w:t xml:space="preserve"> Grundgerüst</w:t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  <w:t>30min</w:t>
      </w: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Beteiligte Personen: </w:t>
      </w:r>
      <w:r w:rsidR="00B30727">
        <w:rPr>
          <w:rFonts w:ascii="Arial" w:hAnsi="Arial" w:cs="Arial"/>
          <w:lang w:val="de-DE"/>
        </w:rPr>
        <w:t xml:space="preserve">Beides zusammen mit Lukas </w:t>
      </w:r>
      <w:proofErr w:type="spellStart"/>
      <w:r w:rsidR="00B30727">
        <w:rPr>
          <w:rFonts w:ascii="Arial" w:hAnsi="Arial" w:cs="Arial"/>
          <w:lang w:val="de-DE"/>
        </w:rPr>
        <w:t>Ebbers</w:t>
      </w:r>
      <w:proofErr w:type="spellEnd"/>
    </w:p>
    <w:p w:rsidR="00B30727" w:rsidRPr="00B30727" w:rsidRDefault="00B30727">
      <w:pPr>
        <w:ind w:firstLine="420"/>
        <w:rPr>
          <w:rFonts w:ascii="Arial" w:hAnsi="Arial" w:cs="Arial"/>
          <w:lang w:val="de-DE"/>
        </w:rPr>
      </w:pPr>
    </w:p>
    <w:p w:rsidR="000F1B49" w:rsidRPr="00B30727" w:rsidRDefault="000F1B49">
      <w:pPr>
        <w:ind w:firstLine="420"/>
        <w:rPr>
          <w:rFonts w:ascii="Arial" w:hAnsi="Arial" w:cs="Arial"/>
          <w:lang w:val="de-DE"/>
        </w:rPr>
      </w:pP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Arbeit </w:t>
      </w:r>
      <w:proofErr w:type="spellStart"/>
      <w:r w:rsidRPr="00B30727">
        <w:rPr>
          <w:rFonts w:ascii="Arial" w:hAnsi="Arial" w:cs="Arial"/>
          <w:lang w:val="de-DE"/>
        </w:rPr>
        <w:t>Ramen</w:t>
      </w:r>
      <w:proofErr w:type="spellEnd"/>
      <w:r w:rsidRPr="00B30727">
        <w:rPr>
          <w:rFonts w:ascii="Arial" w:hAnsi="Arial" w:cs="Arial"/>
          <w:lang w:val="de-DE"/>
        </w:rPr>
        <w:t xml:space="preserve"> der Organisationsgruppe?</w:t>
      </w:r>
    </w:p>
    <w:p w:rsidR="00B30727" w:rsidRPr="00B30727" w:rsidRDefault="00B3072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-Anfang des Regelhandbuches</w:t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  <w:t>20min</w:t>
      </w:r>
      <w:bookmarkStart w:id="0" w:name="_GoBack"/>
      <w:bookmarkEnd w:id="0"/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Was werde ich noch tun?</w:t>
      </w: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</w:t>
      </w:r>
      <w:proofErr w:type="spellStart"/>
      <w:r w:rsidR="00B30727">
        <w:rPr>
          <w:rFonts w:ascii="Arial" w:hAnsi="Arial" w:cs="Arial"/>
          <w:lang w:val="de-DE"/>
        </w:rPr>
        <w:t>fertigstellung</w:t>
      </w:r>
      <w:proofErr w:type="spellEnd"/>
      <w:r w:rsidR="00B30727">
        <w:rPr>
          <w:rFonts w:ascii="Arial" w:hAnsi="Arial" w:cs="Arial"/>
          <w:lang w:val="de-DE"/>
        </w:rPr>
        <w:t xml:space="preserve"> der Navigation</w:t>
      </w:r>
    </w:p>
    <w:p w:rsidR="00B30727" w:rsidRDefault="00B3072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-grober Aufbau der Seite</w:t>
      </w:r>
    </w:p>
    <w:p w:rsidR="00B30727" w:rsidRDefault="00B3072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O3</w:t>
      </w:r>
    </w:p>
    <w:p w:rsidR="00B30727" w:rsidRPr="00B30727" w:rsidRDefault="00B3072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-fertigstellung des Regelhandbuches</w:t>
      </w:r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Was hindert mich an meiner Arbeit?</w:t>
      </w:r>
    </w:p>
    <w:p w:rsidR="000F1B49" w:rsidRPr="00B30727" w:rsidRDefault="000F1B49">
      <w:pPr>
        <w:ind w:firstLine="420"/>
        <w:rPr>
          <w:rFonts w:ascii="Arial" w:hAnsi="Arial" w:cs="Arial"/>
          <w:lang w:val="de-DE"/>
        </w:rPr>
      </w:pPr>
    </w:p>
    <w:sectPr w:rsidR="000F1B49" w:rsidRPr="00B30727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069" w:rsidRDefault="009E3069">
      <w:pPr>
        <w:spacing w:after="0" w:line="240" w:lineRule="auto"/>
      </w:pPr>
      <w:r>
        <w:separator/>
      </w:r>
    </w:p>
  </w:endnote>
  <w:endnote w:type="continuationSeparator" w:id="0">
    <w:p w:rsidR="009E3069" w:rsidRDefault="009E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49" w:rsidRDefault="000F1B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069" w:rsidRDefault="009E3069">
      <w:pPr>
        <w:spacing w:after="0" w:line="240" w:lineRule="auto"/>
      </w:pPr>
      <w:r>
        <w:separator/>
      </w:r>
    </w:p>
  </w:footnote>
  <w:footnote w:type="continuationSeparator" w:id="0">
    <w:p w:rsidR="009E3069" w:rsidRDefault="009E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49" w:rsidRDefault="000F1B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B49"/>
    <w:rsid w:val="000F1B49"/>
    <w:rsid w:val="002354AD"/>
    <w:rsid w:val="005E6278"/>
    <w:rsid w:val="009E3069"/>
    <w:rsid w:val="00B3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90DA84FD.dotm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b.i.b.</cp:lastModifiedBy>
  <cp:revision>3</cp:revision>
  <cp:lastPrinted>1900-12-31T22:00:00Z</cp:lastPrinted>
  <dcterms:created xsi:type="dcterms:W3CDTF">2010-05-06T15:11:00Z</dcterms:created>
  <dcterms:modified xsi:type="dcterms:W3CDTF">2014-04-30T09:28:00Z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