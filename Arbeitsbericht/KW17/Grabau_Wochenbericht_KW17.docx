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AC" w:rsidRPr="00873F3C" w:rsidRDefault="00837F77">
      <w:pPr>
        <w:jc w:val="right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Datum: 24. Apr. 2014</w:t>
      </w:r>
    </w:p>
    <w:p w:rsidR="000B4EAC" w:rsidRPr="00873F3C" w:rsidRDefault="00837F77">
      <w:pPr>
        <w:pStyle w:val="berschrift1"/>
        <w:rPr>
          <w:rFonts w:cs="Arial"/>
          <w:lang w:val="de-DE"/>
        </w:rPr>
      </w:pPr>
      <w:r w:rsidRPr="00873F3C">
        <w:rPr>
          <w:rFonts w:cs="Arial"/>
          <w:lang w:val="de-DE"/>
        </w:rPr>
        <w:t>Wochenbericht KW 17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Name: </w:t>
      </w:r>
      <w:r w:rsidR="00873F3C" w:rsidRPr="00873F3C">
        <w:rPr>
          <w:rFonts w:ascii="Arial" w:hAnsi="Arial" w:cs="Arial"/>
          <w:lang w:val="de-DE"/>
        </w:rPr>
        <w:t>Florens Grabau</w:t>
      </w:r>
    </w:p>
    <w:p w:rsidR="000B4EAC" w:rsidRPr="00873F3C" w:rsidRDefault="00873F3C">
      <w:pPr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Organisationsgruppe: O3</w:t>
      </w:r>
      <w:r w:rsidR="00837F77" w:rsidRPr="00873F3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Qualitätsmanagement</w:t>
      </w:r>
    </w:p>
    <w:p w:rsidR="000B4EAC" w:rsidRPr="00873F3C" w:rsidRDefault="00873F3C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  <w:t>S5 GUI/Story</w:t>
      </w:r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Wochen Arbeitsbericht:</w:t>
      </w:r>
    </w:p>
    <w:p w:rsidR="000B4EAC" w:rsidRPr="00873F3C" w:rsidRDefault="00837F77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</w:t>
      </w:r>
      <w:r w:rsidR="00873F3C">
        <w:rPr>
          <w:rFonts w:ascii="Arial" w:hAnsi="Arial" w:cs="Arial"/>
          <w:lang w:val="de-DE"/>
        </w:rPr>
        <w:t>Minispiele absprechen</w:t>
      </w:r>
    </w:p>
    <w:p w:rsidR="000B4EAC" w:rsidRPr="00873F3C" w:rsidRDefault="00837F77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 w:rsidR="00873F3C">
        <w:rPr>
          <w:rFonts w:ascii="Arial" w:hAnsi="Arial" w:cs="Arial"/>
          <w:lang w:val="de-DE"/>
        </w:rPr>
        <w:t xml:space="preserve"> Art der Minispiele wurde abgesprochen sowie die die Arbeitsaufteilung für Minispiele/Rätsel vergeben</w:t>
      </w:r>
      <w:r w:rsidRPr="00873F3C">
        <w:rPr>
          <w:rFonts w:ascii="Arial" w:hAnsi="Arial" w:cs="Arial"/>
          <w:lang w:val="de-DE"/>
        </w:rPr>
        <w:t xml:space="preserve"> =&gt; </w:t>
      </w:r>
      <w:r w:rsidR="00873F3C">
        <w:rPr>
          <w:rFonts w:ascii="Arial" w:hAnsi="Arial" w:cs="Arial"/>
          <w:lang w:val="de-DE"/>
        </w:rPr>
        <w:t>2h</w:t>
      </w:r>
    </w:p>
    <w:p w:rsidR="000B4EAC" w:rsidRPr="00873F3C" w:rsidRDefault="00837F77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 w:rsidR="00873F3C">
        <w:rPr>
          <w:rFonts w:ascii="Arial" w:hAnsi="Arial" w:cs="Arial"/>
          <w:lang w:val="de-DE"/>
        </w:rPr>
        <w:t>Fabian Meise, Fabian Hitziger, Florens Grabau</w:t>
      </w:r>
      <w:r w:rsidR="00873F3C">
        <w:rPr>
          <w:rFonts w:ascii="Arial" w:hAnsi="Arial" w:cs="Arial"/>
          <w:lang w:val="de-DE"/>
        </w:rPr>
        <w:br/>
      </w:r>
    </w:p>
    <w:p w:rsidR="00873F3C" w:rsidRPr="00873F3C" w:rsidRDefault="00873F3C" w:rsidP="00873F3C">
      <w:pPr>
        <w:ind w:left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>-</w:t>
      </w:r>
      <w:r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Wir haben </w:t>
      </w:r>
      <w:proofErr w:type="spellStart"/>
      <w:r>
        <w:rPr>
          <w:rFonts w:ascii="Arial" w:hAnsi="Arial" w:cs="Arial"/>
          <w:lang w:val="de-DE"/>
        </w:rPr>
        <w:t>SourceTree</w:t>
      </w:r>
      <w:proofErr w:type="spellEnd"/>
      <w:r>
        <w:rPr>
          <w:rFonts w:ascii="Arial" w:hAnsi="Arial" w:cs="Arial"/>
          <w:lang w:val="de-DE"/>
        </w:rPr>
        <w:t xml:space="preserve"> als visuelles Darstellungsprogramm für </w:t>
      </w:r>
      <w:proofErr w:type="spellStart"/>
      <w:r>
        <w:rPr>
          <w:rFonts w:ascii="Arial" w:hAnsi="Arial" w:cs="Arial"/>
          <w:lang w:val="de-DE"/>
        </w:rPr>
        <w:t>Git</w:t>
      </w:r>
      <w:proofErr w:type="spellEnd"/>
      <w:r>
        <w:rPr>
          <w:rFonts w:ascii="Arial" w:hAnsi="Arial" w:cs="Arial"/>
          <w:lang w:val="de-DE"/>
        </w:rPr>
        <w:t xml:space="preserve"> getestet =&gt; 3h</w:t>
      </w:r>
    </w:p>
    <w:p w:rsidR="00873F3C" w:rsidRPr="00873F3C" w:rsidRDefault="00873F3C" w:rsidP="00873F3C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Beteiligte Personen: </w:t>
      </w:r>
      <w:r>
        <w:rPr>
          <w:rFonts w:ascii="Arial" w:hAnsi="Arial" w:cs="Arial"/>
          <w:lang w:val="de-DE"/>
        </w:rPr>
        <w:t>Oliver Noll</w:t>
      </w:r>
      <w:r>
        <w:rPr>
          <w:rFonts w:ascii="Arial" w:hAnsi="Arial" w:cs="Arial"/>
          <w:lang w:val="de-DE"/>
        </w:rPr>
        <w:t>, Florens Grabau</w:t>
      </w:r>
    </w:p>
    <w:p w:rsidR="000B4EAC" w:rsidRPr="00873F3C" w:rsidRDefault="000B4EAC">
      <w:pPr>
        <w:ind w:firstLine="420"/>
        <w:rPr>
          <w:rFonts w:ascii="Arial" w:hAnsi="Arial" w:cs="Arial"/>
          <w:lang w:val="de-DE"/>
        </w:rPr>
      </w:pPr>
    </w:p>
    <w:p w:rsidR="000B4EAC" w:rsidRDefault="00873F3C" w:rsidP="00873F3C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 Grobes Absprechen des Regenhandbuches allerdings noch keine Bearbeitung=&gt; 1/2h</w:t>
      </w:r>
    </w:p>
    <w:p w:rsidR="00873F3C" w:rsidRPr="00873F3C" w:rsidRDefault="00873F3C" w:rsidP="00873F3C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-Beteiligte Personen: Martin </w:t>
      </w:r>
      <w:proofErr w:type="spellStart"/>
      <w:r>
        <w:rPr>
          <w:rFonts w:ascii="Arial" w:hAnsi="Arial" w:cs="Arial"/>
          <w:lang w:val="de-DE"/>
        </w:rPr>
        <w:t>Dirkmorfeld</w:t>
      </w:r>
      <w:proofErr w:type="spellEnd"/>
      <w:r>
        <w:rPr>
          <w:rFonts w:ascii="Arial" w:hAnsi="Arial" w:cs="Arial"/>
          <w:lang w:val="de-DE"/>
        </w:rPr>
        <w:t xml:space="preserve">, Florens Grabau, Damian </w:t>
      </w:r>
      <w:proofErr w:type="spellStart"/>
      <w:r>
        <w:rPr>
          <w:rFonts w:ascii="Arial" w:hAnsi="Arial" w:cs="Arial"/>
          <w:lang w:val="de-DE"/>
        </w:rPr>
        <w:t>Stobbe</w:t>
      </w:r>
      <w:proofErr w:type="spellEnd"/>
    </w:p>
    <w:p w:rsidR="00873F3C" w:rsidRDefault="00873F3C" w:rsidP="00873F3C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- Installation von </w:t>
      </w:r>
      <w:proofErr w:type="spellStart"/>
      <w:r>
        <w:rPr>
          <w:rFonts w:ascii="Arial" w:hAnsi="Arial" w:cs="Arial"/>
          <w:lang w:val="de-DE"/>
        </w:rPr>
        <w:t>Git</w:t>
      </w:r>
      <w:proofErr w:type="spellEnd"/>
      <w:r>
        <w:rPr>
          <w:rFonts w:ascii="Arial" w:hAnsi="Arial" w:cs="Arial"/>
          <w:lang w:val="de-DE"/>
        </w:rPr>
        <w:t xml:space="preserve"> auf dem Laptop, sowie das Machen einiger Screenshots   für den Rest der Klasse=&gt; 1h</w:t>
      </w:r>
    </w:p>
    <w:p w:rsidR="000B4EAC" w:rsidRPr="00873F3C" w:rsidRDefault="00873F3C" w:rsidP="00837F77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- Beteiligte Personen: Peter </w:t>
      </w:r>
      <w:proofErr w:type="spellStart"/>
      <w:r>
        <w:rPr>
          <w:rFonts w:ascii="Arial" w:hAnsi="Arial" w:cs="Arial"/>
          <w:lang w:val="de-DE"/>
        </w:rPr>
        <w:t>Schliebusc</w:t>
      </w:r>
      <w:r w:rsidR="00837F77">
        <w:rPr>
          <w:rFonts w:ascii="Arial" w:hAnsi="Arial" w:cs="Arial"/>
          <w:lang w:val="de-DE"/>
        </w:rPr>
        <w:t>h</w:t>
      </w:r>
      <w:proofErr w:type="spellEnd"/>
      <w:r w:rsidR="00837F77">
        <w:rPr>
          <w:rFonts w:ascii="Arial" w:hAnsi="Arial" w:cs="Arial"/>
          <w:lang w:val="de-DE"/>
        </w:rPr>
        <w:t>, Benedikt Ahle, Patrick Meyer, Florens Grabau</w:t>
      </w: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werde ich noch tun?</w:t>
      </w:r>
    </w:p>
    <w:p w:rsidR="000B4EAC" w:rsidRPr="00873F3C" w:rsidRDefault="00837F77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Rätsel und Minispiel für zwei Punkte.</w:t>
      </w:r>
      <w:bookmarkStart w:id="0" w:name="_GoBack"/>
      <w:bookmarkEnd w:id="0"/>
    </w:p>
    <w:p w:rsidR="000B4EAC" w:rsidRPr="00873F3C" w:rsidRDefault="000B4EAC">
      <w:pPr>
        <w:rPr>
          <w:rFonts w:ascii="Arial" w:hAnsi="Arial" w:cs="Arial"/>
          <w:lang w:val="de-DE"/>
        </w:rPr>
      </w:pPr>
    </w:p>
    <w:p w:rsidR="000B4EAC" w:rsidRPr="00873F3C" w:rsidRDefault="00837F77">
      <w:pPr>
        <w:pStyle w:val="berschrift3"/>
        <w:rPr>
          <w:rFonts w:cs="Arial"/>
          <w:lang w:val="de-DE"/>
        </w:rPr>
      </w:pPr>
      <w:r w:rsidRPr="00873F3C">
        <w:rPr>
          <w:rFonts w:cs="Arial"/>
          <w:lang w:val="de-DE"/>
        </w:rPr>
        <w:t>Was hindert mich an meiner Arbeit?</w:t>
      </w:r>
    </w:p>
    <w:p w:rsidR="000B4EAC" w:rsidRPr="00873F3C" w:rsidRDefault="00837F77">
      <w:pPr>
        <w:ind w:firstLine="420"/>
        <w:rPr>
          <w:rFonts w:ascii="Arial" w:hAnsi="Arial" w:cs="Arial"/>
          <w:lang w:val="de-DE"/>
        </w:rPr>
      </w:pPr>
      <w:r w:rsidRPr="00873F3C">
        <w:rPr>
          <w:rFonts w:ascii="Arial" w:hAnsi="Arial" w:cs="Arial"/>
          <w:lang w:val="de-DE"/>
        </w:rPr>
        <w:t xml:space="preserve">- </w:t>
      </w:r>
      <w:r>
        <w:rPr>
          <w:rFonts w:ascii="Arial" w:hAnsi="Arial" w:cs="Arial"/>
          <w:lang w:val="de-DE"/>
        </w:rPr>
        <w:t>Rätsel im Bezug zur Story sind sehr schwer zu finden.</w:t>
      </w:r>
    </w:p>
    <w:sectPr w:rsidR="000B4EAC" w:rsidRPr="00873F3C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37F77">
      <w:pPr>
        <w:spacing w:after="0" w:line="240" w:lineRule="auto"/>
      </w:pPr>
      <w:r>
        <w:separator/>
      </w:r>
    </w:p>
  </w:endnote>
  <w:endnote w:type="continuationSeparator" w:id="0">
    <w:p w:rsidR="00000000" w:rsidRDefault="0083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37F77">
      <w:pPr>
        <w:spacing w:after="0" w:line="240" w:lineRule="auto"/>
      </w:pPr>
      <w:r>
        <w:separator/>
      </w:r>
    </w:p>
  </w:footnote>
  <w:footnote w:type="continuationSeparator" w:id="0">
    <w:p w:rsidR="00000000" w:rsidRDefault="0083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AC" w:rsidRDefault="000B4E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EAC"/>
    <w:rsid w:val="000B4EAC"/>
    <w:rsid w:val="00837F77"/>
    <w:rsid w:val="008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B1BF907C-303C-4F6E-ADAD-56454F3D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778668CD.dotm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Grabau Florens</cp:lastModifiedBy>
  <cp:revision>2</cp:revision>
  <cp:lastPrinted>1899-12-31T22:00:00Z</cp:lastPrinted>
  <dcterms:created xsi:type="dcterms:W3CDTF">2010-05-06T15:11:00Z</dcterms:created>
  <dcterms:modified xsi:type="dcterms:W3CDTF">2014-04-30T07:53:00Z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