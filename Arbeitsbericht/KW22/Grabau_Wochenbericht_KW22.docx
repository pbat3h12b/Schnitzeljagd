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EAC" w:rsidRPr="00873F3C" w:rsidRDefault="00C84EC7">
      <w:pPr>
        <w:jc w:val="righ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Datum: 04</w:t>
      </w:r>
      <w:r w:rsidR="00FE6EBD">
        <w:rPr>
          <w:rFonts w:ascii="Arial" w:hAnsi="Arial" w:cs="Arial"/>
          <w:lang w:val="de-DE"/>
        </w:rPr>
        <w:t xml:space="preserve">. </w:t>
      </w:r>
      <w:r>
        <w:rPr>
          <w:rFonts w:ascii="Arial" w:hAnsi="Arial" w:cs="Arial"/>
          <w:lang w:val="de-DE"/>
        </w:rPr>
        <w:t>Juni</w:t>
      </w:r>
      <w:r w:rsidR="00837F77" w:rsidRPr="00873F3C">
        <w:rPr>
          <w:rFonts w:ascii="Arial" w:hAnsi="Arial" w:cs="Arial"/>
          <w:lang w:val="de-DE"/>
        </w:rPr>
        <w:t xml:space="preserve"> 2014</w:t>
      </w:r>
    </w:p>
    <w:p w:rsidR="000B4EAC" w:rsidRPr="00873F3C" w:rsidRDefault="00C84EC7">
      <w:pPr>
        <w:pStyle w:val="berschrift1"/>
        <w:rPr>
          <w:rFonts w:cs="Arial"/>
          <w:lang w:val="de-DE"/>
        </w:rPr>
      </w:pPr>
      <w:r>
        <w:rPr>
          <w:rFonts w:cs="Arial"/>
          <w:lang w:val="de-DE"/>
        </w:rPr>
        <w:t>Wochenbericht KW 22</w:t>
      </w:r>
    </w:p>
    <w:p w:rsidR="000B4EAC" w:rsidRPr="00873F3C" w:rsidRDefault="000B4EAC">
      <w:pPr>
        <w:rPr>
          <w:rFonts w:ascii="Arial" w:hAnsi="Arial" w:cs="Arial"/>
          <w:lang w:val="de-DE"/>
        </w:rPr>
      </w:pPr>
    </w:p>
    <w:p w:rsidR="000B4EAC" w:rsidRPr="00873F3C" w:rsidRDefault="00837F77">
      <w:pPr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Name: </w:t>
      </w:r>
      <w:r w:rsidR="00873F3C" w:rsidRPr="00873F3C">
        <w:rPr>
          <w:rFonts w:ascii="Arial" w:hAnsi="Arial" w:cs="Arial"/>
          <w:lang w:val="de-DE"/>
        </w:rPr>
        <w:t>Florens Grabau</w:t>
      </w:r>
    </w:p>
    <w:p w:rsidR="000B4EAC" w:rsidRPr="00873F3C" w:rsidRDefault="00873F3C">
      <w:pPr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Organisationsgruppe: O3</w:t>
      </w:r>
      <w:r w:rsidR="00837F77" w:rsidRPr="00873F3C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Qualitätsmanagement</w:t>
      </w:r>
    </w:p>
    <w:p w:rsidR="000B4EAC" w:rsidRPr="00873F3C" w:rsidRDefault="00873F3C">
      <w:p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Spezialistengruppe</w:t>
      </w:r>
      <w:proofErr w:type="spellEnd"/>
      <w:r>
        <w:rPr>
          <w:rFonts w:ascii="Arial" w:hAnsi="Arial" w:cs="Arial"/>
          <w:lang w:val="de-DE"/>
        </w:rPr>
        <w:t>:</w:t>
      </w:r>
      <w:r>
        <w:rPr>
          <w:rFonts w:ascii="Arial" w:hAnsi="Arial" w:cs="Arial"/>
          <w:lang w:val="de-DE"/>
        </w:rPr>
        <w:tab/>
        <w:t>S5 GUI/Story</w:t>
      </w:r>
    </w:p>
    <w:p w:rsidR="000B4EAC" w:rsidRPr="00873F3C" w:rsidRDefault="000B4EAC">
      <w:pPr>
        <w:rPr>
          <w:rFonts w:ascii="Arial" w:hAnsi="Arial" w:cs="Arial"/>
          <w:lang w:val="de-DE"/>
        </w:rPr>
      </w:pPr>
    </w:p>
    <w:p w:rsidR="000B4EAC" w:rsidRPr="00873F3C" w:rsidRDefault="00837F77">
      <w:pPr>
        <w:pStyle w:val="berschrift3"/>
        <w:rPr>
          <w:rFonts w:cs="Arial"/>
          <w:lang w:val="de-DE"/>
        </w:rPr>
      </w:pPr>
      <w:r w:rsidRPr="00873F3C">
        <w:rPr>
          <w:rFonts w:cs="Arial"/>
          <w:lang w:val="de-DE"/>
        </w:rPr>
        <w:t>Wochen Arbeitsbericht:</w:t>
      </w:r>
    </w:p>
    <w:p w:rsidR="000B4EAC" w:rsidRPr="00873F3C" w:rsidRDefault="00837F77" w:rsidP="00873F3C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-</w:t>
      </w:r>
      <w:r w:rsidR="00873F3C">
        <w:rPr>
          <w:rFonts w:ascii="Arial" w:hAnsi="Arial" w:cs="Arial"/>
          <w:lang w:val="de-DE"/>
        </w:rPr>
        <w:t xml:space="preserve"> </w:t>
      </w:r>
      <w:r w:rsidR="00C84EC7">
        <w:rPr>
          <w:rFonts w:ascii="Arial" w:hAnsi="Arial" w:cs="Arial"/>
          <w:lang w:val="de-DE"/>
        </w:rPr>
        <w:t>GUI Besprechung, Farbpalette</w:t>
      </w:r>
      <w:bookmarkStart w:id="0" w:name="_GoBack"/>
      <w:bookmarkEnd w:id="0"/>
    </w:p>
    <w:p w:rsidR="002272F6" w:rsidRDefault="00837F77" w:rsidP="002272F6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- Beteiligte Personen: </w:t>
      </w:r>
      <w:r w:rsidR="002272F6">
        <w:rPr>
          <w:rFonts w:ascii="Arial" w:hAnsi="Arial" w:cs="Arial"/>
          <w:lang w:val="de-DE"/>
        </w:rPr>
        <w:t>Florens Grabau</w:t>
      </w:r>
      <w:r w:rsidR="00601960">
        <w:rPr>
          <w:rFonts w:ascii="Arial" w:hAnsi="Arial" w:cs="Arial"/>
          <w:lang w:val="de-DE"/>
        </w:rPr>
        <w:t>/Fabian Hitziger/Fabian Meise</w:t>
      </w:r>
    </w:p>
    <w:p w:rsidR="002272F6" w:rsidRPr="00873F3C" w:rsidRDefault="002272F6" w:rsidP="00C84EC7">
      <w:pPr>
        <w:rPr>
          <w:rFonts w:ascii="Arial" w:hAnsi="Arial" w:cs="Arial"/>
          <w:lang w:val="de-DE"/>
        </w:rPr>
      </w:pPr>
    </w:p>
    <w:p w:rsidR="000B4EAC" w:rsidRPr="00873F3C" w:rsidRDefault="00837F77">
      <w:pPr>
        <w:pStyle w:val="berschrift3"/>
        <w:rPr>
          <w:rFonts w:cs="Arial"/>
          <w:lang w:val="de-DE"/>
        </w:rPr>
      </w:pPr>
      <w:r w:rsidRPr="00873F3C">
        <w:rPr>
          <w:rFonts w:cs="Arial"/>
          <w:lang w:val="de-DE"/>
        </w:rPr>
        <w:t>Was werde ich noch tun?</w:t>
      </w:r>
    </w:p>
    <w:p w:rsidR="000B4EAC" w:rsidRPr="00873F3C" w:rsidRDefault="00837F77" w:rsidP="00B05B97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-</w:t>
      </w:r>
    </w:p>
    <w:p w:rsidR="000B4EAC" w:rsidRPr="00873F3C" w:rsidRDefault="000B4EAC">
      <w:pPr>
        <w:rPr>
          <w:rFonts w:ascii="Arial" w:hAnsi="Arial" w:cs="Arial"/>
          <w:lang w:val="de-DE"/>
        </w:rPr>
      </w:pPr>
    </w:p>
    <w:p w:rsidR="000B4EAC" w:rsidRPr="00873F3C" w:rsidRDefault="00837F77">
      <w:pPr>
        <w:pStyle w:val="berschrift3"/>
        <w:rPr>
          <w:rFonts w:cs="Arial"/>
          <w:lang w:val="de-DE"/>
        </w:rPr>
      </w:pPr>
      <w:r w:rsidRPr="00873F3C">
        <w:rPr>
          <w:rFonts w:cs="Arial"/>
          <w:lang w:val="de-DE"/>
        </w:rPr>
        <w:t>Was hindert mich an meiner Arbeit?</w:t>
      </w:r>
    </w:p>
    <w:p w:rsidR="000B4EAC" w:rsidRPr="00873F3C" w:rsidRDefault="00B05B97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</w:t>
      </w:r>
    </w:p>
    <w:sectPr w:rsidR="000B4EAC" w:rsidRPr="00873F3C">
      <w:headerReference w:type="default" r:id="rId7"/>
      <w:footerReference w:type="default" r:id="rId8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FCF" w:rsidRDefault="00837F77">
      <w:pPr>
        <w:spacing w:after="0" w:line="240" w:lineRule="auto"/>
      </w:pPr>
      <w:r>
        <w:separator/>
      </w:r>
    </w:p>
  </w:endnote>
  <w:endnote w:type="continuationSeparator" w:id="0">
    <w:p w:rsidR="00052FCF" w:rsidRDefault="0083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EAC" w:rsidRDefault="000B4EA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FCF" w:rsidRDefault="00837F77">
      <w:pPr>
        <w:spacing w:after="0" w:line="240" w:lineRule="auto"/>
      </w:pPr>
      <w:r>
        <w:separator/>
      </w:r>
    </w:p>
  </w:footnote>
  <w:footnote w:type="continuationSeparator" w:id="0">
    <w:p w:rsidR="00052FCF" w:rsidRDefault="0083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EAC" w:rsidRDefault="000B4EA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AC"/>
    <w:rsid w:val="00052FCF"/>
    <w:rsid w:val="000B4EAC"/>
    <w:rsid w:val="002272F6"/>
    <w:rsid w:val="00511CAC"/>
    <w:rsid w:val="00601960"/>
    <w:rsid w:val="00837F77"/>
    <w:rsid w:val="00873F3C"/>
    <w:rsid w:val="00B05B97"/>
    <w:rsid w:val="00C84EC7"/>
    <w:rsid w:val="00FE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B1BF907C-303C-4F6E-ADAD-56454F3D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7C7A1016.dotm</Template>
  <TotalTime>0</TotalTime>
  <Pages>1</Pages>
  <Words>44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>b.i.b.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b.i.b.</dc:creator>
  <cp:lastModifiedBy>Grabau Florens</cp:lastModifiedBy>
  <cp:revision>2</cp:revision>
  <cp:lastPrinted>1899-12-31T22:00:00Z</cp:lastPrinted>
  <dcterms:created xsi:type="dcterms:W3CDTF">2014-06-04T07:50:00Z</dcterms:created>
  <dcterms:modified xsi:type="dcterms:W3CDTF">2014-06-04T07:50:00Z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