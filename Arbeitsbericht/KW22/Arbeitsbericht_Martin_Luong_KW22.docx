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B2" w:rsidRPr="00D206AF" w:rsidRDefault="007D3B54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4</w:t>
      </w:r>
      <w:r w:rsidR="00CB6365" w:rsidRPr="00D206AF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Juni</w:t>
      </w:r>
      <w:r w:rsidR="00CB6365" w:rsidRPr="00D206AF">
        <w:rPr>
          <w:rFonts w:ascii="Arial" w:hAnsi="Arial" w:cs="Arial"/>
          <w:lang w:val="de-DE"/>
        </w:rPr>
        <w:t xml:space="preserve"> 2014</w:t>
      </w:r>
    </w:p>
    <w:p w:rsidR="00BC1BB2" w:rsidRPr="00D206AF" w:rsidRDefault="00640756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22</w:t>
      </w:r>
      <w:bookmarkStart w:id="0" w:name="_GoBack"/>
      <w:bookmarkEnd w:id="0"/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Name: </w:t>
      </w:r>
      <w:r w:rsidR="00D206AF" w:rsidRPr="00D206AF">
        <w:rPr>
          <w:rFonts w:ascii="Arial" w:hAnsi="Arial" w:cs="Arial"/>
          <w:lang w:val="de-DE"/>
        </w:rPr>
        <w:t>Martin Luong</w:t>
      </w: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Organisationsgruppe: </w:t>
      </w:r>
      <w:r w:rsidR="00D206AF" w:rsidRPr="00D206AF">
        <w:rPr>
          <w:rFonts w:ascii="Arial" w:hAnsi="Arial" w:cs="Arial"/>
          <w:lang w:val="de-DE"/>
        </w:rPr>
        <w:tab/>
        <w:t>Testmanagement</w:t>
      </w:r>
    </w:p>
    <w:p w:rsidR="00BC1BB2" w:rsidRPr="00D206AF" w:rsidRDefault="00CB6365">
      <w:pPr>
        <w:rPr>
          <w:rFonts w:ascii="Arial" w:hAnsi="Arial" w:cs="Arial"/>
          <w:lang w:val="de-DE"/>
        </w:rPr>
      </w:pPr>
      <w:proofErr w:type="spellStart"/>
      <w:r w:rsidRPr="00D206AF">
        <w:rPr>
          <w:rFonts w:ascii="Arial" w:hAnsi="Arial" w:cs="Arial"/>
          <w:lang w:val="de-DE"/>
        </w:rPr>
        <w:t>Spezialistengruppe</w:t>
      </w:r>
      <w:proofErr w:type="spellEnd"/>
      <w:r w:rsidRPr="00D206AF">
        <w:rPr>
          <w:rFonts w:ascii="Arial" w:hAnsi="Arial" w:cs="Arial"/>
          <w:lang w:val="de-DE"/>
        </w:rPr>
        <w:t>:</w:t>
      </w:r>
      <w:r w:rsidRPr="00D206AF">
        <w:rPr>
          <w:rFonts w:ascii="Arial" w:hAnsi="Arial" w:cs="Arial"/>
          <w:lang w:val="de-DE"/>
        </w:rPr>
        <w:tab/>
      </w:r>
      <w:proofErr w:type="spellStart"/>
      <w:r w:rsidR="00D206AF">
        <w:rPr>
          <w:rFonts w:ascii="Arial" w:hAnsi="Arial" w:cs="Arial"/>
          <w:lang w:val="de-DE"/>
        </w:rPr>
        <w:t>Unity</w:t>
      </w:r>
      <w:proofErr w:type="spellEnd"/>
      <w:r w:rsidR="00D206AF">
        <w:rPr>
          <w:rFonts w:ascii="Arial" w:hAnsi="Arial" w:cs="Arial"/>
          <w:lang w:val="de-DE"/>
        </w:rPr>
        <w:t xml:space="preserve"> </w:t>
      </w:r>
      <w:proofErr w:type="spellStart"/>
      <w:r w:rsidR="00D206AF">
        <w:rPr>
          <w:rFonts w:ascii="Arial" w:hAnsi="Arial" w:cs="Arial"/>
          <w:lang w:val="de-DE"/>
        </w:rPr>
        <w:t>geocaching</w:t>
      </w:r>
      <w:proofErr w:type="spellEnd"/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Wochen Arbeitsbericht:</w:t>
      </w:r>
    </w:p>
    <w:p w:rsidR="00BC1BB2" w:rsidRPr="00E905FD" w:rsidRDefault="007D3B54" w:rsidP="00E905FD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 w:rsidRPr="00E905FD">
        <w:rPr>
          <w:rFonts w:ascii="Arial" w:hAnsi="Arial" w:cs="Arial"/>
          <w:lang w:val="de-DE"/>
        </w:rPr>
        <w:t xml:space="preserve">Einarbeiten in </w:t>
      </w:r>
      <w:proofErr w:type="spellStart"/>
      <w:r w:rsidRPr="00E905FD">
        <w:rPr>
          <w:rFonts w:ascii="Arial" w:hAnsi="Arial" w:cs="Arial"/>
          <w:lang w:val="de-DE"/>
        </w:rPr>
        <w:t>Unity</w:t>
      </w:r>
      <w:proofErr w:type="spellEnd"/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werde ich noch tun?</w:t>
      </w:r>
    </w:p>
    <w:p w:rsidR="00BC1BB2" w:rsidRPr="00E905FD" w:rsidRDefault="007D3B54" w:rsidP="00E905FD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E905FD">
        <w:rPr>
          <w:rFonts w:ascii="Arial" w:hAnsi="Arial" w:cs="Arial"/>
          <w:lang w:val="de-DE"/>
        </w:rPr>
        <w:t>Grobe GUI zum Anmelden</w:t>
      </w: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hindert mich an meiner Arbeit?</w:t>
      </w:r>
    </w:p>
    <w:p w:rsidR="00BC1BB2" w:rsidRPr="00D206AF" w:rsidRDefault="00D206AF" w:rsidP="00D206AF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</w:p>
    <w:sectPr w:rsidR="00BC1BB2" w:rsidRPr="00D206AF">
      <w:headerReference w:type="default" r:id="rId9"/>
      <w:foot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E22" w:rsidRDefault="00CB6365">
      <w:pPr>
        <w:spacing w:after="0" w:line="240" w:lineRule="auto"/>
      </w:pPr>
      <w:r>
        <w:separator/>
      </w:r>
    </w:p>
  </w:endnote>
  <w:endnote w:type="continuationSeparator" w:id="0">
    <w:p w:rsidR="00AF6E22" w:rsidRDefault="00CB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B2" w:rsidRDefault="00BC1B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E22" w:rsidRDefault="00CB6365">
      <w:pPr>
        <w:spacing w:after="0" w:line="240" w:lineRule="auto"/>
      </w:pPr>
      <w:r>
        <w:separator/>
      </w:r>
    </w:p>
  </w:footnote>
  <w:footnote w:type="continuationSeparator" w:id="0">
    <w:p w:rsidR="00AF6E22" w:rsidRDefault="00CB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B2" w:rsidRDefault="00BC1BB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2888"/>
    <w:multiLevelType w:val="hybridMultilevel"/>
    <w:tmpl w:val="2446F1B2"/>
    <w:lvl w:ilvl="0" w:tplc="74B8278A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1435A95"/>
    <w:multiLevelType w:val="hybridMultilevel"/>
    <w:tmpl w:val="3300F5C8"/>
    <w:lvl w:ilvl="0" w:tplc="8C2C20A2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073732F"/>
    <w:multiLevelType w:val="hybridMultilevel"/>
    <w:tmpl w:val="98BE4658"/>
    <w:lvl w:ilvl="0" w:tplc="8C7E3AD0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B2"/>
    <w:rsid w:val="00315B9D"/>
    <w:rsid w:val="00640756"/>
    <w:rsid w:val="007D3B54"/>
    <w:rsid w:val="00AF6E22"/>
    <w:rsid w:val="00BC1BB2"/>
    <w:rsid w:val="00CB6365"/>
    <w:rsid w:val="00D206AF"/>
    <w:rsid w:val="00E8788A"/>
    <w:rsid w:val="00E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CB7AF6DF.dotm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 e.V.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b.i.b.</cp:lastModifiedBy>
  <cp:revision>4</cp:revision>
  <cp:lastPrinted>1900-12-31T22:00:00Z</cp:lastPrinted>
  <dcterms:created xsi:type="dcterms:W3CDTF">2014-06-04T11:28:00Z</dcterms:created>
  <dcterms:modified xsi:type="dcterms:W3CDTF">2014-06-04T11:31:00Z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