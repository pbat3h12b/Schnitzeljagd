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18" w:rsidRPr="00A143B1" w:rsidRDefault="009E11E8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20</w:t>
      </w:r>
      <w:r w:rsidR="00AD7E84" w:rsidRPr="00A143B1">
        <w:rPr>
          <w:rFonts w:ascii="Arial" w:hAnsi="Arial" w:cs="Arial"/>
          <w:lang w:val="de-DE"/>
        </w:rPr>
        <w:t>.</w:t>
      </w:r>
      <w:r w:rsidR="00F9359D">
        <w:rPr>
          <w:rFonts w:ascii="Arial" w:hAnsi="Arial" w:cs="Arial"/>
          <w:lang w:val="de-DE"/>
        </w:rPr>
        <w:t xml:space="preserve"> Mai</w:t>
      </w:r>
      <w:r w:rsidR="00AD7E84" w:rsidRPr="00A143B1">
        <w:rPr>
          <w:rFonts w:ascii="Arial" w:hAnsi="Arial" w:cs="Arial"/>
          <w:lang w:val="de-DE"/>
        </w:rPr>
        <w:t xml:space="preserve"> 2014</w:t>
      </w:r>
    </w:p>
    <w:p w:rsidR="009F7018" w:rsidRPr="00A143B1" w:rsidRDefault="009E11E8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20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Pr="009E11E8" w:rsidRDefault="00AD7E84">
      <w:pPr>
        <w:rPr>
          <w:rFonts w:ascii="Arial" w:hAnsi="Arial" w:cs="Arial"/>
        </w:rPr>
      </w:pPr>
      <w:r w:rsidRPr="009E11E8">
        <w:rPr>
          <w:rFonts w:ascii="Arial" w:hAnsi="Arial" w:cs="Arial"/>
        </w:rPr>
        <w:t xml:space="preserve">Name: </w:t>
      </w:r>
      <w:r w:rsidR="00A143B1" w:rsidRPr="009E11E8">
        <w:rPr>
          <w:rFonts w:ascii="Arial" w:hAnsi="Arial" w:cs="Arial"/>
        </w:rPr>
        <w:t>Oliver</w:t>
      </w:r>
      <w:r w:rsidRPr="009E11E8">
        <w:rPr>
          <w:rFonts w:ascii="Arial" w:hAnsi="Arial" w:cs="Arial"/>
        </w:rPr>
        <w:t xml:space="preserve"> </w:t>
      </w:r>
      <w:r w:rsidR="00A143B1" w:rsidRPr="009E11E8">
        <w:rPr>
          <w:rFonts w:ascii="Arial" w:hAnsi="Arial" w:cs="Arial"/>
        </w:rPr>
        <w:t>Noll</w:t>
      </w:r>
    </w:p>
    <w:p w:rsidR="009F7018" w:rsidRPr="009E11E8" w:rsidRDefault="00AD7E84">
      <w:pPr>
        <w:rPr>
          <w:rFonts w:ascii="Arial" w:hAnsi="Arial" w:cs="Arial"/>
        </w:rPr>
      </w:pPr>
      <w:proofErr w:type="spellStart"/>
      <w:r w:rsidRPr="009E11E8">
        <w:rPr>
          <w:rFonts w:ascii="Arial" w:hAnsi="Arial" w:cs="Arial"/>
        </w:rPr>
        <w:t>Organisationsgruppe</w:t>
      </w:r>
      <w:proofErr w:type="spellEnd"/>
      <w:r w:rsidRPr="009E11E8">
        <w:rPr>
          <w:rFonts w:ascii="Arial" w:hAnsi="Arial" w:cs="Arial"/>
        </w:rPr>
        <w:t xml:space="preserve">: </w:t>
      </w:r>
      <w:r w:rsidR="00605D7A" w:rsidRPr="009E11E8">
        <w:rPr>
          <w:rFonts w:ascii="Arial" w:hAnsi="Arial" w:cs="Arial"/>
        </w:rPr>
        <w:t xml:space="preserve"> </w:t>
      </w:r>
      <w:r w:rsidRPr="009E11E8">
        <w:rPr>
          <w:rFonts w:ascii="Arial" w:hAnsi="Arial" w:cs="Arial"/>
        </w:rPr>
        <w:t>O</w:t>
      </w:r>
      <w:r w:rsidR="00605D7A" w:rsidRPr="009E11E8">
        <w:rPr>
          <w:rFonts w:ascii="Arial" w:hAnsi="Arial" w:cs="Arial"/>
        </w:rPr>
        <w:t xml:space="preserve">2 </w:t>
      </w:r>
      <w:proofErr w:type="spellStart"/>
      <w:r w:rsidR="00605D7A" w:rsidRPr="009E11E8">
        <w:rPr>
          <w:rFonts w:ascii="Arial" w:hAnsi="Arial" w:cs="Arial"/>
        </w:rPr>
        <w:t>Sourcemanagement</w:t>
      </w:r>
      <w:proofErr w:type="spellEnd"/>
    </w:p>
    <w:p w:rsidR="009F7018" w:rsidRPr="00A143B1" w:rsidRDefault="00AD7E84">
      <w:pPr>
        <w:rPr>
          <w:rFonts w:ascii="Arial" w:hAnsi="Arial" w:cs="Arial"/>
          <w:lang w:val="de-DE"/>
        </w:rPr>
      </w:pPr>
      <w:proofErr w:type="spellStart"/>
      <w:r w:rsidRPr="00A143B1">
        <w:rPr>
          <w:rFonts w:ascii="Arial" w:hAnsi="Arial" w:cs="Arial"/>
          <w:lang w:val="de-DE"/>
        </w:rPr>
        <w:t>Spezialistengruppe</w:t>
      </w:r>
      <w:proofErr w:type="spellEnd"/>
      <w:r w:rsidRPr="00A143B1">
        <w:rPr>
          <w:rFonts w:ascii="Arial" w:hAnsi="Arial" w:cs="Arial"/>
          <w:lang w:val="de-DE"/>
        </w:rPr>
        <w:t>:</w:t>
      </w:r>
      <w:r w:rsidRPr="00A143B1">
        <w:rPr>
          <w:rFonts w:ascii="Arial" w:hAnsi="Arial" w:cs="Arial"/>
          <w:lang w:val="de-DE"/>
        </w:rPr>
        <w:tab/>
      </w:r>
      <w:r w:rsidR="00605D7A">
        <w:rPr>
          <w:rFonts w:ascii="Arial" w:hAnsi="Arial" w:cs="Arial"/>
          <w:lang w:val="de-DE"/>
        </w:rPr>
        <w:t>S1 Unity Geo-Caching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Wochen Arbeitsbericht:</w:t>
      </w:r>
    </w:p>
    <w:p w:rsidR="00C668DC" w:rsidRPr="009E11E8" w:rsidRDefault="00C668DC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Use-Case-Beschreibungen</w:t>
      </w:r>
      <w:r w:rsidR="009E11E8">
        <w:rPr>
          <w:rFonts w:ascii="Arial" w:hAnsi="Arial" w:cs="Arial"/>
          <w:lang w:val="de-DE"/>
        </w:rPr>
        <w:t xml:space="preserve"> fertig erstellt</w:t>
      </w:r>
    </w:p>
    <w:p w:rsidR="009E11E8" w:rsidRDefault="009E11E8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Produktumgebung Unity Geocaching besprochen</w:t>
      </w:r>
    </w:p>
    <w:p w:rsidR="009E11E8" w:rsidRDefault="009E11E8" w:rsidP="009E11E8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Luong, </w:t>
      </w:r>
      <w:proofErr w:type="spellStart"/>
      <w:r>
        <w:rPr>
          <w:rFonts w:ascii="Arial" w:hAnsi="Arial" w:cs="Arial"/>
          <w:lang w:val="de-DE"/>
        </w:rPr>
        <w:t>Hüppmeier</w:t>
      </w:r>
      <w:proofErr w:type="spellEnd"/>
    </w:p>
    <w:p w:rsidR="009E11E8" w:rsidRDefault="009E11E8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Aktivitätsdiagramme zu Use-Cases erstellt</w:t>
      </w:r>
    </w:p>
    <w:p w:rsidR="009E11E8" w:rsidRDefault="009E11E8" w:rsidP="009E11E8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Mit Luong</w:t>
      </w:r>
    </w:p>
    <w:p w:rsidR="009E11E8" w:rsidRPr="007674FC" w:rsidRDefault="009E11E8" w:rsidP="009E11E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Muss-/Kann-Kriterien zu Unity Geocaching notiert</w:t>
      </w:r>
    </w:p>
    <w:p w:rsidR="00C5516F" w:rsidRPr="009E11E8" w:rsidRDefault="00AD7E84" w:rsidP="009E11E8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werde ich noch tun?</w:t>
      </w:r>
    </w:p>
    <w:p w:rsidR="009E11E8" w:rsidRDefault="009E11E8" w:rsidP="00787AB8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Muss-/Kann-Kriterien besprechen und evtl. überarbeiten</w:t>
      </w:r>
    </w:p>
    <w:p w:rsidR="009E11E8" w:rsidRDefault="009E11E8" w:rsidP="009E11E8">
      <w:pPr>
        <w:pStyle w:val="Listenabsatz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 Luong und </w:t>
      </w:r>
      <w:proofErr w:type="spellStart"/>
      <w:r>
        <w:rPr>
          <w:rFonts w:ascii="Arial" w:hAnsi="Arial" w:cs="Arial"/>
          <w:lang w:val="de-DE"/>
        </w:rPr>
        <w:t>Hüppmeier</w:t>
      </w:r>
      <w:proofErr w:type="spellEnd"/>
    </w:p>
    <w:p w:rsidR="009E11E8" w:rsidRPr="007674FC" w:rsidRDefault="009E11E8" w:rsidP="009E11E8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Unity-Funktionen für Geocaching weiter einarbeiten</w:t>
      </w:r>
      <w:bookmarkStart w:id="0" w:name="_GoBack"/>
      <w:bookmarkEnd w:id="0"/>
    </w:p>
    <w:p w:rsidR="009F7018" w:rsidRPr="00A143B1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hindert mich an meiner Arbeit?</w:t>
      </w:r>
    </w:p>
    <w:p w:rsidR="009F7018" w:rsidRPr="00A143B1" w:rsidRDefault="00C668DC" w:rsidP="00605D7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dieser KW hat mich nichts an meiner Arbeit gehindert.</w:t>
      </w:r>
    </w:p>
    <w:sectPr w:rsidR="009F7018" w:rsidRPr="00A143B1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F6F" w:rsidRDefault="00022F6F">
      <w:pPr>
        <w:spacing w:after="0" w:line="240" w:lineRule="auto"/>
      </w:pPr>
      <w:r>
        <w:separator/>
      </w:r>
    </w:p>
  </w:endnote>
  <w:endnote w:type="continuationSeparator" w:id="0">
    <w:p w:rsidR="00022F6F" w:rsidRDefault="0002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18" w:rsidRDefault="009F70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F6F" w:rsidRDefault="00022F6F">
      <w:pPr>
        <w:spacing w:after="0" w:line="240" w:lineRule="auto"/>
      </w:pPr>
      <w:r>
        <w:separator/>
      </w:r>
    </w:p>
  </w:footnote>
  <w:footnote w:type="continuationSeparator" w:id="0">
    <w:p w:rsidR="00022F6F" w:rsidRDefault="00022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18" w:rsidRDefault="009F70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83B"/>
    <w:multiLevelType w:val="hybridMultilevel"/>
    <w:tmpl w:val="D346E0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15E9"/>
    <w:multiLevelType w:val="hybridMultilevel"/>
    <w:tmpl w:val="A6D6D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211F3"/>
    <w:multiLevelType w:val="hybridMultilevel"/>
    <w:tmpl w:val="9C165F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18"/>
    <w:rsid w:val="00022F6F"/>
    <w:rsid w:val="001D0427"/>
    <w:rsid w:val="001F2F63"/>
    <w:rsid w:val="0025722A"/>
    <w:rsid w:val="002B1495"/>
    <w:rsid w:val="00492D38"/>
    <w:rsid w:val="005412AB"/>
    <w:rsid w:val="00586C50"/>
    <w:rsid w:val="00605D7A"/>
    <w:rsid w:val="007405E1"/>
    <w:rsid w:val="007674FC"/>
    <w:rsid w:val="00787AB8"/>
    <w:rsid w:val="00887948"/>
    <w:rsid w:val="009376FF"/>
    <w:rsid w:val="00970E13"/>
    <w:rsid w:val="009E11E8"/>
    <w:rsid w:val="009F7018"/>
    <w:rsid w:val="00A143B1"/>
    <w:rsid w:val="00AD7E84"/>
    <w:rsid w:val="00C5516F"/>
    <w:rsid w:val="00C668DC"/>
    <w:rsid w:val="00CC7CA5"/>
    <w:rsid w:val="00EE3E4C"/>
    <w:rsid w:val="00F9359D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729D43CC-2354-4968-994E-A53C16A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60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59121CC9.dotm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Noll Oliver</cp:lastModifiedBy>
  <cp:revision>2</cp:revision>
  <cp:lastPrinted>1899-12-31T22:00:00Z</cp:lastPrinted>
  <dcterms:created xsi:type="dcterms:W3CDTF">2014-05-21T11:17:00Z</dcterms:created>
  <dcterms:modified xsi:type="dcterms:W3CDTF">2014-05-21T11:17:00Z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