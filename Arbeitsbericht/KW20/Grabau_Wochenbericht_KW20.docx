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EAC" w:rsidRPr="00873F3C" w:rsidRDefault="00FE6EBD">
      <w:pPr>
        <w:jc w:val="right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Datum: 21. Mai</w:t>
      </w:r>
      <w:bookmarkStart w:id="0" w:name="_GoBack"/>
      <w:bookmarkEnd w:id="0"/>
      <w:r w:rsidR="00837F77" w:rsidRPr="00873F3C">
        <w:rPr>
          <w:rFonts w:ascii="Arial" w:hAnsi="Arial" w:cs="Arial"/>
          <w:lang w:val="de-DE"/>
        </w:rPr>
        <w:t xml:space="preserve"> 2014</w:t>
      </w:r>
    </w:p>
    <w:p w:rsidR="000B4EAC" w:rsidRPr="00873F3C" w:rsidRDefault="00601960">
      <w:pPr>
        <w:pStyle w:val="berschrift1"/>
        <w:rPr>
          <w:rFonts w:cs="Arial"/>
          <w:lang w:val="de-DE"/>
        </w:rPr>
      </w:pPr>
      <w:r>
        <w:rPr>
          <w:rFonts w:cs="Arial"/>
          <w:lang w:val="de-DE"/>
        </w:rPr>
        <w:t>Wochenbericht KW 20</w:t>
      </w:r>
    </w:p>
    <w:p w:rsidR="000B4EAC" w:rsidRPr="00873F3C" w:rsidRDefault="000B4EAC">
      <w:pPr>
        <w:rPr>
          <w:rFonts w:ascii="Arial" w:hAnsi="Arial" w:cs="Arial"/>
          <w:lang w:val="de-DE"/>
        </w:rPr>
      </w:pPr>
    </w:p>
    <w:p w:rsidR="000B4EAC" w:rsidRPr="00873F3C" w:rsidRDefault="00837F77">
      <w:pPr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 xml:space="preserve">Name: </w:t>
      </w:r>
      <w:r w:rsidR="00873F3C" w:rsidRPr="00873F3C">
        <w:rPr>
          <w:rFonts w:ascii="Arial" w:hAnsi="Arial" w:cs="Arial"/>
          <w:lang w:val="de-DE"/>
        </w:rPr>
        <w:t>Florens Grabau</w:t>
      </w:r>
    </w:p>
    <w:p w:rsidR="000B4EAC" w:rsidRPr="00873F3C" w:rsidRDefault="00873F3C">
      <w:pPr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>Organisationsgruppe: O3</w:t>
      </w:r>
      <w:r w:rsidR="00837F77" w:rsidRPr="00873F3C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Qualitätsmanagement</w:t>
      </w:r>
    </w:p>
    <w:p w:rsidR="000B4EAC" w:rsidRPr="00873F3C" w:rsidRDefault="00873F3C">
      <w:p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Spezialistengruppe</w:t>
      </w:r>
      <w:proofErr w:type="spellEnd"/>
      <w:r>
        <w:rPr>
          <w:rFonts w:ascii="Arial" w:hAnsi="Arial" w:cs="Arial"/>
          <w:lang w:val="de-DE"/>
        </w:rPr>
        <w:t>:</w:t>
      </w:r>
      <w:r>
        <w:rPr>
          <w:rFonts w:ascii="Arial" w:hAnsi="Arial" w:cs="Arial"/>
          <w:lang w:val="de-DE"/>
        </w:rPr>
        <w:tab/>
        <w:t>S5 GUI/Story</w:t>
      </w:r>
    </w:p>
    <w:p w:rsidR="000B4EAC" w:rsidRPr="00873F3C" w:rsidRDefault="000B4EAC">
      <w:pPr>
        <w:rPr>
          <w:rFonts w:ascii="Arial" w:hAnsi="Arial" w:cs="Arial"/>
          <w:lang w:val="de-DE"/>
        </w:rPr>
      </w:pPr>
    </w:p>
    <w:p w:rsidR="000B4EAC" w:rsidRPr="00873F3C" w:rsidRDefault="00837F77">
      <w:pPr>
        <w:pStyle w:val="berschrift3"/>
        <w:rPr>
          <w:rFonts w:cs="Arial"/>
          <w:lang w:val="de-DE"/>
        </w:rPr>
      </w:pPr>
      <w:r w:rsidRPr="00873F3C">
        <w:rPr>
          <w:rFonts w:cs="Arial"/>
          <w:lang w:val="de-DE"/>
        </w:rPr>
        <w:t>Wochen Arbeitsbericht:</w:t>
      </w:r>
    </w:p>
    <w:p w:rsidR="000B4EAC" w:rsidRPr="00873F3C" w:rsidRDefault="00837F77" w:rsidP="00873F3C">
      <w:pPr>
        <w:ind w:left="420"/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>-</w:t>
      </w:r>
      <w:r w:rsidR="00873F3C">
        <w:rPr>
          <w:rFonts w:ascii="Arial" w:hAnsi="Arial" w:cs="Arial"/>
          <w:lang w:val="de-DE"/>
        </w:rPr>
        <w:t xml:space="preserve"> </w:t>
      </w:r>
      <w:r w:rsidR="00601960">
        <w:rPr>
          <w:rFonts w:ascii="Arial" w:hAnsi="Arial" w:cs="Arial"/>
          <w:lang w:val="de-DE"/>
        </w:rPr>
        <w:t>Muss/Kann Kriterien Story Gruppe</w:t>
      </w:r>
      <w:r w:rsidR="002272F6">
        <w:rPr>
          <w:rFonts w:ascii="Arial" w:hAnsi="Arial" w:cs="Arial"/>
          <w:lang w:val="de-DE"/>
        </w:rPr>
        <w:t xml:space="preserve"> =&gt; 1h</w:t>
      </w:r>
    </w:p>
    <w:p w:rsidR="002272F6" w:rsidRDefault="00837F77" w:rsidP="002272F6">
      <w:pPr>
        <w:ind w:left="420"/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 xml:space="preserve">- Beteiligte Personen: </w:t>
      </w:r>
      <w:r w:rsidR="002272F6">
        <w:rPr>
          <w:rFonts w:ascii="Arial" w:hAnsi="Arial" w:cs="Arial"/>
          <w:lang w:val="de-DE"/>
        </w:rPr>
        <w:t>Florens Grabau</w:t>
      </w:r>
      <w:r w:rsidR="00601960">
        <w:rPr>
          <w:rFonts w:ascii="Arial" w:hAnsi="Arial" w:cs="Arial"/>
          <w:lang w:val="de-DE"/>
        </w:rPr>
        <w:t>/Fabian Hitziger/Fabian Meise</w:t>
      </w:r>
    </w:p>
    <w:p w:rsidR="002272F6" w:rsidRPr="00873F3C" w:rsidRDefault="002272F6" w:rsidP="002272F6">
      <w:pPr>
        <w:ind w:left="420"/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>-</w:t>
      </w:r>
      <w:r>
        <w:rPr>
          <w:rFonts w:ascii="Arial" w:hAnsi="Arial" w:cs="Arial"/>
          <w:lang w:val="de-DE"/>
        </w:rPr>
        <w:t xml:space="preserve"> </w:t>
      </w:r>
      <w:r w:rsidR="00601960">
        <w:rPr>
          <w:rFonts w:ascii="Arial" w:hAnsi="Arial" w:cs="Arial"/>
          <w:lang w:val="de-DE"/>
        </w:rPr>
        <w:t>Muss/Kann Kriterien Minispiel HNF =&gt; 1/2</w:t>
      </w:r>
      <w:r>
        <w:rPr>
          <w:rFonts w:ascii="Arial" w:hAnsi="Arial" w:cs="Arial"/>
          <w:lang w:val="de-DE"/>
        </w:rPr>
        <w:t>h</w:t>
      </w:r>
    </w:p>
    <w:p w:rsidR="000B4EAC" w:rsidRDefault="002272F6" w:rsidP="002272F6">
      <w:pPr>
        <w:ind w:firstLine="420"/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 xml:space="preserve">- Beteiligte Personen: </w:t>
      </w:r>
      <w:r>
        <w:rPr>
          <w:rFonts w:ascii="Arial" w:hAnsi="Arial" w:cs="Arial"/>
          <w:lang w:val="de-DE"/>
        </w:rPr>
        <w:t>Florens Grabau</w:t>
      </w:r>
      <w:r w:rsidR="00601960">
        <w:rPr>
          <w:rFonts w:ascii="Arial" w:hAnsi="Arial" w:cs="Arial"/>
          <w:lang w:val="de-DE"/>
        </w:rPr>
        <w:t>/Fabian Meise</w:t>
      </w:r>
    </w:p>
    <w:p w:rsidR="002272F6" w:rsidRPr="00873F3C" w:rsidRDefault="002272F6" w:rsidP="002272F6">
      <w:pPr>
        <w:ind w:left="420"/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>-</w:t>
      </w:r>
      <w:r>
        <w:rPr>
          <w:rFonts w:ascii="Arial" w:hAnsi="Arial" w:cs="Arial"/>
          <w:lang w:val="de-DE"/>
        </w:rPr>
        <w:t xml:space="preserve"> </w:t>
      </w:r>
      <w:r w:rsidR="00601960">
        <w:rPr>
          <w:rFonts w:ascii="Arial" w:hAnsi="Arial" w:cs="Arial"/>
          <w:lang w:val="de-DE"/>
        </w:rPr>
        <w:t>Skizze Minispiel HNF</w:t>
      </w:r>
      <w:r>
        <w:rPr>
          <w:rFonts w:ascii="Arial" w:hAnsi="Arial" w:cs="Arial"/>
          <w:lang w:val="de-DE"/>
        </w:rPr>
        <w:t>=&gt; 1</w:t>
      </w:r>
      <w:r w:rsidR="00601960">
        <w:rPr>
          <w:rFonts w:ascii="Arial" w:hAnsi="Arial" w:cs="Arial"/>
          <w:lang w:val="de-DE"/>
        </w:rPr>
        <w:t>/2</w:t>
      </w:r>
      <w:r>
        <w:rPr>
          <w:rFonts w:ascii="Arial" w:hAnsi="Arial" w:cs="Arial"/>
          <w:lang w:val="de-DE"/>
        </w:rPr>
        <w:t>h</w:t>
      </w:r>
    </w:p>
    <w:p w:rsidR="002272F6" w:rsidRPr="00873F3C" w:rsidRDefault="002272F6" w:rsidP="002272F6">
      <w:pPr>
        <w:ind w:firstLine="420"/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 xml:space="preserve">- Beteiligte Personen: </w:t>
      </w:r>
      <w:r>
        <w:rPr>
          <w:rFonts w:ascii="Arial" w:hAnsi="Arial" w:cs="Arial"/>
          <w:lang w:val="de-DE"/>
        </w:rPr>
        <w:t>Florens Grabau</w:t>
      </w:r>
    </w:p>
    <w:p w:rsidR="002272F6" w:rsidRPr="00873F3C" w:rsidRDefault="002272F6" w:rsidP="002272F6">
      <w:pPr>
        <w:ind w:left="420"/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>-</w:t>
      </w:r>
      <w:r>
        <w:rPr>
          <w:rFonts w:ascii="Arial" w:hAnsi="Arial" w:cs="Arial"/>
          <w:lang w:val="de-DE"/>
        </w:rPr>
        <w:t xml:space="preserve"> </w:t>
      </w:r>
      <w:r w:rsidR="00601960">
        <w:rPr>
          <w:rFonts w:ascii="Arial" w:hAnsi="Arial" w:cs="Arial"/>
          <w:lang w:val="de-DE"/>
        </w:rPr>
        <w:t>Farbpalette erstellen und mit Spielegruppe absprechen</w:t>
      </w:r>
      <w:r>
        <w:rPr>
          <w:rFonts w:ascii="Arial" w:hAnsi="Arial" w:cs="Arial"/>
          <w:lang w:val="de-DE"/>
        </w:rPr>
        <w:t xml:space="preserve">=&gt; </w:t>
      </w:r>
      <w:r w:rsidR="00601960">
        <w:rPr>
          <w:rFonts w:ascii="Arial" w:hAnsi="Arial" w:cs="Arial"/>
          <w:lang w:val="de-DE"/>
        </w:rPr>
        <w:t>1 1/2</w:t>
      </w:r>
      <w:r>
        <w:rPr>
          <w:rFonts w:ascii="Arial" w:hAnsi="Arial" w:cs="Arial"/>
          <w:lang w:val="de-DE"/>
        </w:rPr>
        <w:t>h</w:t>
      </w:r>
    </w:p>
    <w:p w:rsidR="002272F6" w:rsidRPr="00873F3C" w:rsidRDefault="002272F6" w:rsidP="002272F6">
      <w:pPr>
        <w:ind w:firstLine="420"/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 xml:space="preserve">- Beteiligte Personen: </w:t>
      </w:r>
      <w:r>
        <w:rPr>
          <w:rFonts w:ascii="Arial" w:hAnsi="Arial" w:cs="Arial"/>
          <w:lang w:val="de-DE"/>
        </w:rPr>
        <w:t xml:space="preserve">Florens Grabau, </w:t>
      </w:r>
      <w:r w:rsidR="00601960">
        <w:rPr>
          <w:rFonts w:ascii="Arial" w:hAnsi="Arial" w:cs="Arial"/>
          <w:lang w:val="de-DE"/>
        </w:rPr>
        <w:t>Fabian Meise, Markus Baars</w:t>
      </w:r>
    </w:p>
    <w:p w:rsidR="002272F6" w:rsidRPr="00873F3C" w:rsidRDefault="002272F6" w:rsidP="002272F6">
      <w:pPr>
        <w:ind w:firstLine="420"/>
        <w:rPr>
          <w:rFonts w:ascii="Arial" w:hAnsi="Arial" w:cs="Arial"/>
          <w:lang w:val="de-DE"/>
        </w:rPr>
      </w:pPr>
    </w:p>
    <w:p w:rsidR="000B4EAC" w:rsidRPr="00873F3C" w:rsidRDefault="00837F77">
      <w:pPr>
        <w:pStyle w:val="berschrift3"/>
        <w:rPr>
          <w:rFonts w:cs="Arial"/>
          <w:lang w:val="de-DE"/>
        </w:rPr>
      </w:pPr>
      <w:r w:rsidRPr="00873F3C">
        <w:rPr>
          <w:rFonts w:cs="Arial"/>
          <w:lang w:val="de-DE"/>
        </w:rPr>
        <w:t>Was werde ich noch tun?</w:t>
      </w:r>
    </w:p>
    <w:p w:rsidR="000B4EAC" w:rsidRPr="00873F3C" w:rsidRDefault="00837F77" w:rsidP="00B05B97">
      <w:pPr>
        <w:ind w:left="420"/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 xml:space="preserve">- </w:t>
      </w:r>
      <w:r w:rsidR="00B05B97">
        <w:rPr>
          <w:rFonts w:ascii="Arial" w:hAnsi="Arial" w:cs="Arial"/>
          <w:lang w:val="de-DE"/>
        </w:rPr>
        <w:t>In Bereichen in denen ich noch gebraucht werde am Pflichtenheft weiterarbeiten</w:t>
      </w:r>
    </w:p>
    <w:p w:rsidR="000B4EAC" w:rsidRPr="00873F3C" w:rsidRDefault="000B4EAC">
      <w:pPr>
        <w:rPr>
          <w:rFonts w:ascii="Arial" w:hAnsi="Arial" w:cs="Arial"/>
          <w:lang w:val="de-DE"/>
        </w:rPr>
      </w:pPr>
    </w:p>
    <w:p w:rsidR="000B4EAC" w:rsidRPr="00873F3C" w:rsidRDefault="00837F77">
      <w:pPr>
        <w:pStyle w:val="berschrift3"/>
        <w:rPr>
          <w:rFonts w:cs="Arial"/>
          <w:lang w:val="de-DE"/>
        </w:rPr>
      </w:pPr>
      <w:r w:rsidRPr="00873F3C">
        <w:rPr>
          <w:rFonts w:cs="Arial"/>
          <w:lang w:val="de-DE"/>
        </w:rPr>
        <w:t>Was hindert mich an meiner Arbeit?</w:t>
      </w:r>
    </w:p>
    <w:p w:rsidR="000B4EAC" w:rsidRPr="00873F3C" w:rsidRDefault="00B05B97">
      <w:pPr>
        <w:ind w:firstLine="4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-</w:t>
      </w:r>
    </w:p>
    <w:sectPr w:rsidR="000B4EAC" w:rsidRPr="00873F3C">
      <w:headerReference w:type="default" r:id="rId7"/>
      <w:footerReference w:type="default" r:id="rId8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FCF" w:rsidRDefault="00837F77">
      <w:pPr>
        <w:spacing w:after="0" w:line="240" w:lineRule="auto"/>
      </w:pPr>
      <w:r>
        <w:separator/>
      </w:r>
    </w:p>
  </w:endnote>
  <w:endnote w:type="continuationSeparator" w:id="0">
    <w:p w:rsidR="00052FCF" w:rsidRDefault="00837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EAC" w:rsidRDefault="000B4EA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FCF" w:rsidRDefault="00837F77">
      <w:pPr>
        <w:spacing w:after="0" w:line="240" w:lineRule="auto"/>
      </w:pPr>
      <w:r>
        <w:separator/>
      </w:r>
    </w:p>
  </w:footnote>
  <w:footnote w:type="continuationSeparator" w:id="0">
    <w:p w:rsidR="00052FCF" w:rsidRDefault="00837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EAC" w:rsidRDefault="000B4EA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hyphenationZone w:val="425"/>
  <w:drawingGridVerticalSpacing w:val="14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AC"/>
    <w:rsid w:val="00052FCF"/>
    <w:rsid w:val="000B4EAC"/>
    <w:rsid w:val="002272F6"/>
    <w:rsid w:val="00511CAC"/>
    <w:rsid w:val="00601960"/>
    <w:rsid w:val="00837F77"/>
    <w:rsid w:val="00873F3C"/>
    <w:rsid w:val="00B05B97"/>
    <w:rsid w:val="00FE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B1BF907C-303C-4F6E-ADAD-56454F3D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 w:val="0"/>
    </w:pPr>
    <w:rPr>
      <w:kern w:val="2"/>
      <w:sz w:val="24"/>
    </w:rPr>
  </w:style>
  <w:style w:type="paragraph" w:styleId="berschrift1">
    <w:name w:val="heading 1"/>
    <w:basedOn w:val="Standard"/>
    <w:next w:val="Standard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pPr>
      <w:keepNext/>
      <w:keepLines/>
      <w:spacing w:before="240" w:after="60" w:line="240" w:lineRule="auto"/>
      <w:outlineLvl w:val="6"/>
    </w:pPr>
  </w:style>
  <w:style w:type="paragraph" w:styleId="berschrift8">
    <w:name w:val="heading 8"/>
    <w:basedOn w:val="Standard"/>
    <w:next w:val="Standard"/>
    <w:pPr>
      <w:keepNext/>
      <w:keepLines/>
      <w:spacing w:before="240" w:after="60" w:line="240" w:lineRule="auto"/>
      <w:outlineLvl w:val="7"/>
    </w:pPr>
    <w:rPr>
      <w:i/>
    </w:rPr>
  </w:style>
  <w:style w:type="paragraph" w:styleId="berschrift9">
    <w:name w:val="heading 9"/>
    <w:basedOn w:val="Standard"/>
    <w:next w:val="Standard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Kopfzeile">
    <w:name w:val="head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12F7475.dotm</Template>
  <TotalTime>0</TotalTime>
  <Pages>1</Pages>
  <Words>97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 24. Apr. 2014</vt:lpstr>
    </vt:vector>
  </TitlesOfParts>
  <Company>b.i.b.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24. Apr. 2014</dc:title>
  <dc:creator>b.i.b.</dc:creator>
  <cp:lastModifiedBy>Grabau Florens</cp:lastModifiedBy>
  <cp:revision>2</cp:revision>
  <cp:lastPrinted>1899-12-31T22:00:00Z</cp:lastPrinted>
  <dcterms:created xsi:type="dcterms:W3CDTF">2014-05-21T11:18:00Z</dcterms:created>
  <dcterms:modified xsi:type="dcterms:W3CDTF">2014-05-21T11:18:00Z</dcterms:modified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