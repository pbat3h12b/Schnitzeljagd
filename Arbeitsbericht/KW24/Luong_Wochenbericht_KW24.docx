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18" w:rsidRPr="00A143B1" w:rsidRDefault="00CA191E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17</w:t>
      </w:r>
      <w:r w:rsidR="00AD7E84" w:rsidRPr="00A143B1">
        <w:rPr>
          <w:rFonts w:ascii="Arial" w:hAnsi="Arial" w:cs="Arial"/>
          <w:lang w:val="de-DE"/>
        </w:rPr>
        <w:t>.</w:t>
      </w:r>
      <w:r w:rsidR="00F9359D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Juni</w:t>
      </w:r>
      <w:r w:rsidR="00AD7E84" w:rsidRPr="00A143B1">
        <w:rPr>
          <w:rFonts w:ascii="Arial" w:hAnsi="Arial" w:cs="Arial"/>
          <w:lang w:val="de-DE"/>
        </w:rPr>
        <w:t xml:space="preserve"> 2014</w:t>
      </w:r>
    </w:p>
    <w:p w:rsidR="009F7018" w:rsidRPr="00A143B1" w:rsidRDefault="00CA191E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24</w:t>
      </w:r>
    </w:p>
    <w:p w:rsidR="009F7018" w:rsidRPr="00A143B1" w:rsidRDefault="009F7018">
      <w:pPr>
        <w:rPr>
          <w:rFonts w:ascii="Arial" w:hAnsi="Arial" w:cs="Arial"/>
          <w:lang w:val="de-DE"/>
        </w:rPr>
      </w:pPr>
    </w:p>
    <w:p w:rsidR="009F7018" w:rsidRPr="00F60B31" w:rsidRDefault="00AD7E84">
      <w:pPr>
        <w:rPr>
          <w:rFonts w:ascii="Arial" w:hAnsi="Arial" w:cs="Arial"/>
          <w:lang w:val="de-DE"/>
        </w:rPr>
      </w:pPr>
      <w:r w:rsidRPr="00F60B31">
        <w:rPr>
          <w:rFonts w:ascii="Arial" w:hAnsi="Arial" w:cs="Arial"/>
          <w:lang w:val="de-DE"/>
        </w:rPr>
        <w:t xml:space="preserve">Name: </w:t>
      </w:r>
      <w:r w:rsidR="00F60B31" w:rsidRPr="00F60B31">
        <w:rPr>
          <w:rFonts w:ascii="Arial" w:hAnsi="Arial" w:cs="Arial"/>
          <w:lang w:val="de-DE"/>
        </w:rPr>
        <w:t>Martin Luong</w:t>
      </w:r>
    </w:p>
    <w:p w:rsidR="009F7018" w:rsidRPr="00F60B31" w:rsidRDefault="00AD7E84">
      <w:pPr>
        <w:rPr>
          <w:rFonts w:ascii="Arial" w:hAnsi="Arial" w:cs="Arial"/>
          <w:lang w:val="de-DE"/>
        </w:rPr>
      </w:pPr>
      <w:r w:rsidRPr="00F60B31">
        <w:rPr>
          <w:rFonts w:ascii="Arial" w:hAnsi="Arial" w:cs="Arial"/>
          <w:lang w:val="de-DE"/>
        </w:rPr>
        <w:t xml:space="preserve">Organisationsgruppe: </w:t>
      </w:r>
      <w:r w:rsidR="00605D7A" w:rsidRPr="00F60B31">
        <w:rPr>
          <w:rFonts w:ascii="Arial" w:hAnsi="Arial" w:cs="Arial"/>
          <w:lang w:val="de-DE"/>
        </w:rPr>
        <w:t xml:space="preserve"> </w:t>
      </w:r>
      <w:r w:rsidR="00F60B31">
        <w:rPr>
          <w:rFonts w:ascii="Arial" w:hAnsi="Arial" w:cs="Arial"/>
          <w:lang w:val="de-DE"/>
        </w:rPr>
        <w:t>O4 Testmanagement</w:t>
      </w:r>
    </w:p>
    <w:p w:rsidR="009F7018" w:rsidRPr="00A143B1" w:rsidRDefault="00AD7E84">
      <w:pPr>
        <w:rPr>
          <w:rFonts w:ascii="Arial" w:hAnsi="Arial" w:cs="Arial"/>
          <w:lang w:val="de-DE"/>
        </w:rPr>
      </w:pPr>
      <w:proofErr w:type="spellStart"/>
      <w:r w:rsidRPr="00A143B1">
        <w:rPr>
          <w:rFonts w:ascii="Arial" w:hAnsi="Arial" w:cs="Arial"/>
          <w:lang w:val="de-DE"/>
        </w:rPr>
        <w:t>Spezialistengruppe</w:t>
      </w:r>
      <w:proofErr w:type="spellEnd"/>
      <w:r w:rsidRPr="00A143B1">
        <w:rPr>
          <w:rFonts w:ascii="Arial" w:hAnsi="Arial" w:cs="Arial"/>
          <w:lang w:val="de-DE"/>
        </w:rPr>
        <w:t>:</w:t>
      </w:r>
      <w:r w:rsidRPr="00A143B1">
        <w:rPr>
          <w:rFonts w:ascii="Arial" w:hAnsi="Arial" w:cs="Arial"/>
          <w:lang w:val="de-DE"/>
        </w:rPr>
        <w:tab/>
      </w:r>
      <w:r w:rsidR="00605D7A">
        <w:rPr>
          <w:rFonts w:ascii="Arial" w:hAnsi="Arial" w:cs="Arial"/>
          <w:lang w:val="de-DE"/>
        </w:rPr>
        <w:t xml:space="preserve"> </w:t>
      </w:r>
      <w:proofErr w:type="spellStart"/>
      <w:r w:rsidR="00605D7A">
        <w:rPr>
          <w:rFonts w:ascii="Arial" w:hAnsi="Arial" w:cs="Arial"/>
          <w:lang w:val="de-DE"/>
        </w:rPr>
        <w:t>Unity</w:t>
      </w:r>
      <w:proofErr w:type="spellEnd"/>
      <w:r w:rsidR="00605D7A">
        <w:rPr>
          <w:rFonts w:ascii="Arial" w:hAnsi="Arial" w:cs="Arial"/>
          <w:lang w:val="de-DE"/>
        </w:rPr>
        <w:t xml:space="preserve"> Geo-Caching</w:t>
      </w:r>
    </w:p>
    <w:p w:rsidR="009F7018" w:rsidRPr="00A143B1" w:rsidRDefault="009F7018">
      <w:pPr>
        <w:rPr>
          <w:rFonts w:ascii="Arial" w:hAnsi="Arial" w:cs="Arial"/>
          <w:lang w:val="de-DE"/>
        </w:rPr>
      </w:pPr>
    </w:p>
    <w:p w:rsidR="009F7018" w:rsidRDefault="00AD7E84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Wochen Arbeitsbericht:</w:t>
      </w:r>
    </w:p>
    <w:p w:rsidR="00CA191E" w:rsidRDefault="00CA191E" w:rsidP="00CA191E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Erstellung des Scripts zur Datenverwaltung</w:t>
      </w:r>
    </w:p>
    <w:p w:rsidR="00CA191E" w:rsidRDefault="00CA191E" w:rsidP="00CA191E">
      <w:pPr>
        <w:pStyle w:val="Listenabsatz"/>
        <w:numPr>
          <w:ilvl w:val="1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 </w:t>
      </w:r>
      <w:r w:rsidR="00F60B31">
        <w:rPr>
          <w:rFonts w:ascii="Arial" w:hAnsi="Arial" w:cs="Arial"/>
          <w:lang w:val="de-DE"/>
        </w:rPr>
        <w:t>Noll</w:t>
      </w:r>
      <w:r>
        <w:rPr>
          <w:rFonts w:ascii="Arial" w:hAnsi="Arial" w:cs="Arial"/>
          <w:lang w:val="de-DE"/>
        </w:rPr>
        <w:t xml:space="preserve"> und </w:t>
      </w:r>
      <w:proofErr w:type="spellStart"/>
      <w:r>
        <w:rPr>
          <w:rFonts w:ascii="Arial" w:hAnsi="Arial" w:cs="Arial"/>
          <w:lang w:val="de-DE"/>
        </w:rPr>
        <w:t>Hüppmeier</w:t>
      </w:r>
      <w:proofErr w:type="spellEnd"/>
      <w:r>
        <w:rPr>
          <w:rFonts w:ascii="Arial" w:hAnsi="Arial" w:cs="Arial"/>
          <w:lang w:val="de-DE"/>
        </w:rPr>
        <w:t xml:space="preserve"> (6 Stunden)</w:t>
      </w:r>
    </w:p>
    <w:p w:rsidR="00CA191E" w:rsidRDefault="00CA191E" w:rsidP="00CA191E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Erstellung der Geo-Karte</w:t>
      </w:r>
      <w:bookmarkStart w:id="0" w:name="_GoBack"/>
      <w:bookmarkEnd w:id="0"/>
      <w:r>
        <w:rPr>
          <w:rFonts w:ascii="Arial" w:hAnsi="Arial" w:cs="Arial"/>
          <w:lang w:val="de-DE"/>
        </w:rPr>
        <w:t>, mit Karten-GUI</w:t>
      </w:r>
    </w:p>
    <w:p w:rsidR="00CA191E" w:rsidRPr="00CA191E" w:rsidRDefault="00CA191E" w:rsidP="00CA191E">
      <w:pPr>
        <w:pStyle w:val="Listenabsatz"/>
        <w:numPr>
          <w:ilvl w:val="1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 </w:t>
      </w:r>
      <w:r w:rsidR="00F60B31">
        <w:rPr>
          <w:rFonts w:ascii="Arial" w:hAnsi="Arial" w:cs="Arial"/>
          <w:lang w:val="de-DE"/>
        </w:rPr>
        <w:t>Noll</w:t>
      </w:r>
      <w:r>
        <w:rPr>
          <w:rFonts w:ascii="Arial" w:hAnsi="Arial" w:cs="Arial"/>
          <w:lang w:val="de-DE"/>
        </w:rPr>
        <w:t xml:space="preserve"> und </w:t>
      </w:r>
      <w:proofErr w:type="spellStart"/>
      <w:r>
        <w:rPr>
          <w:rFonts w:ascii="Arial" w:hAnsi="Arial" w:cs="Arial"/>
          <w:lang w:val="de-DE"/>
        </w:rPr>
        <w:t>Hüppmeier</w:t>
      </w:r>
      <w:proofErr w:type="spellEnd"/>
      <w:r>
        <w:rPr>
          <w:rFonts w:ascii="Arial" w:hAnsi="Arial" w:cs="Arial"/>
          <w:lang w:val="de-DE"/>
        </w:rPr>
        <w:t xml:space="preserve"> (10 Stunden)</w:t>
      </w:r>
    </w:p>
    <w:p w:rsidR="00C5516F" w:rsidRPr="009E11E8" w:rsidRDefault="00AD7E84" w:rsidP="009E11E8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Was werde ich noch tun?</w:t>
      </w:r>
    </w:p>
    <w:p w:rsidR="009E11E8" w:rsidRDefault="00CA191E" w:rsidP="009E11E8">
      <w:pPr>
        <w:pStyle w:val="Listenabsatz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GUI-Skalierung fertigstellen</w:t>
      </w:r>
    </w:p>
    <w:p w:rsidR="00CA191E" w:rsidRPr="007674FC" w:rsidRDefault="00CA191E" w:rsidP="00CA191E">
      <w:pPr>
        <w:pStyle w:val="Listenabsatz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 </w:t>
      </w:r>
      <w:r w:rsidR="00F60B31">
        <w:rPr>
          <w:rFonts w:ascii="Arial" w:hAnsi="Arial" w:cs="Arial"/>
          <w:lang w:val="de-DE"/>
        </w:rPr>
        <w:t>Noll</w:t>
      </w:r>
      <w:r>
        <w:rPr>
          <w:rFonts w:ascii="Arial" w:hAnsi="Arial" w:cs="Arial"/>
          <w:lang w:val="de-DE"/>
        </w:rPr>
        <w:t xml:space="preserve"> und </w:t>
      </w:r>
      <w:proofErr w:type="spellStart"/>
      <w:r>
        <w:rPr>
          <w:rFonts w:ascii="Arial" w:hAnsi="Arial" w:cs="Arial"/>
          <w:lang w:val="de-DE"/>
        </w:rPr>
        <w:t>Hüppmeier</w:t>
      </w:r>
      <w:proofErr w:type="spellEnd"/>
    </w:p>
    <w:p w:rsidR="009F7018" w:rsidRPr="00A143B1" w:rsidRDefault="00AD7E84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Was hindert mich an meiner Arbeit?</w:t>
      </w:r>
    </w:p>
    <w:p w:rsidR="009F7018" w:rsidRPr="00A143B1" w:rsidRDefault="00F60B31" w:rsidP="00605D7A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keine</w:t>
      </w:r>
    </w:p>
    <w:sectPr w:rsidR="009F7018" w:rsidRPr="00A143B1">
      <w:headerReference w:type="default" r:id="rId8"/>
      <w:footerReference w:type="default" r:id="rId9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28A" w:rsidRDefault="00D7428A">
      <w:pPr>
        <w:spacing w:after="0" w:line="240" w:lineRule="auto"/>
      </w:pPr>
      <w:r>
        <w:separator/>
      </w:r>
    </w:p>
  </w:endnote>
  <w:endnote w:type="continuationSeparator" w:id="0">
    <w:p w:rsidR="00D7428A" w:rsidRDefault="00D7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018" w:rsidRDefault="009F70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28A" w:rsidRDefault="00D7428A">
      <w:pPr>
        <w:spacing w:after="0" w:line="240" w:lineRule="auto"/>
      </w:pPr>
      <w:r>
        <w:separator/>
      </w:r>
    </w:p>
  </w:footnote>
  <w:footnote w:type="continuationSeparator" w:id="0">
    <w:p w:rsidR="00D7428A" w:rsidRDefault="00D74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018" w:rsidRDefault="009F701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383B"/>
    <w:multiLevelType w:val="hybridMultilevel"/>
    <w:tmpl w:val="D346E0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E15E9"/>
    <w:multiLevelType w:val="hybridMultilevel"/>
    <w:tmpl w:val="A6D6D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211F3"/>
    <w:multiLevelType w:val="hybridMultilevel"/>
    <w:tmpl w:val="9C165F9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18"/>
    <w:rsid w:val="00022F6F"/>
    <w:rsid w:val="001D0427"/>
    <w:rsid w:val="001F2F63"/>
    <w:rsid w:val="0025722A"/>
    <w:rsid w:val="002B1495"/>
    <w:rsid w:val="00492D38"/>
    <w:rsid w:val="005412AB"/>
    <w:rsid w:val="00586C50"/>
    <w:rsid w:val="00605D7A"/>
    <w:rsid w:val="007405E1"/>
    <w:rsid w:val="007674FC"/>
    <w:rsid w:val="00787AB8"/>
    <w:rsid w:val="00887948"/>
    <w:rsid w:val="009376FF"/>
    <w:rsid w:val="00970E13"/>
    <w:rsid w:val="009E11E8"/>
    <w:rsid w:val="009F7018"/>
    <w:rsid w:val="00A143B1"/>
    <w:rsid w:val="00AD7E84"/>
    <w:rsid w:val="00C5516F"/>
    <w:rsid w:val="00C668DC"/>
    <w:rsid w:val="00CA191E"/>
    <w:rsid w:val="00CC7CA5"/>
    <w:rsid w:val="00D7428A"/>
    <w:rsid w:val="00EE3E4C"/>
    <w:rsid w:val="00F60B31"/>
    <w:rsid w:val="00F9359D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729D43CC-2354-4968-994E-A53C16AB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60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B9038AAB.dotm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Luong Martin</cp:lastModifiedBy>
  <cp:revision>2</cp:revision>
  <cp:lastPrinted>1899-12-31T22:00:00Z</cp:lastPrinted>
  <dcterms:created xsi:type="dcterms:W3CDTF">2014-06-18T08:08:00Z</dcterms:created>
  <dcterms:modified xsi:type="dcterms:W3CDTF">2014-06-18T08:08:00Z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