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5091799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505EAA" w:rsidRPr="008A1A4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04DBEF9F09FE43F8978DEF355768C2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5EAA" w:rsidRPr="0080409D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80409D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b.i.b. International College</w:t>
                    </w:r>
                  </w:p>
                </w:tc>
              </w:sdtContent>
            </w:sdt>
          </w:tr>
          <w:tr w:rsidR="00505EA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05EAA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Quatum’s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Quest</w:t>
                    </w:r>
                  </w:p>
                </w:sdtContent>
              </w:sdt>
            </w:tc>
          </w:tr>
          <w:tr w:rsidR="00505EAA">
            <w:sdt>
              <w:sdtPr>
                <w:rPr>
                  <w:rStyle w:val="IntensiveHervorhebung"/>
                  <w:rFonts w:ascii="Arial" w:eastAsiaTheme="minorHAnsi" w:hAnsi="Arial" w:cs="Arial"/>
                  <w:sz w:val="36"/>
                  <w:szCs w:val="36"/>
                  <w:lang w:eastAsia="en-US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IntensiveHervorhebung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5EAA" w:rsidRDefault="00505EAA" w:rsidP="00505EA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505EAA">
                      <w:rPr>
                        <w:rStyle w:val="IntensiveHervorhebung"/>
                        <w:rFonts w:ascii="Arial" w:eastAsiaTheme="minorHAnsi" w:hAnsi="Arial" w:cs="Arial"/>
                        <w:sz w:val="36"/>
                        <w:szCs w:val="36"/>
                        <w:lang w:eastAsia="en-US"/>
                      </w:rPr>
                      <w:t>Testkonzept</w:t>
                    </w:r>
                  </w:p>
                </w:tc>
              </w:sdtContent>
            </w:sdt>
          </w:tr>
        </w:tbl>
        <w:p w:rsidR="00505EAA" w:rsidRDefault="00505EAA"/>
        <w:p w:rsidR="00505EAA" w:rsidRDefault="00505EA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8"/>
          </w:tblGrid>
          <w:tr w:rsidR="00505EA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05EAA" w:rsidRDefault="00505EAA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Fabian Meise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8-07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505EAA" w:rsidRDefault="0080409D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07.08.2014</w:t>
                    </w:r>
                  </w:p>
                </w:sdtContent>
              </w:sdt>
              <w:p w:rsidR="00505EAA" w:rsidRDefault="00505EAA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505EAA" w:rsidRDefault="00505EAA"/>
        <w:p w:rsidR="00505EAA" w:rsidRDefault="00505E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99794871"/>
        <w:docPartObj>
          <w:docPartGallery w:val="Table of Contents"/>
          <w:docPartUnique/>
        </w:docPartObj>
      </w:sdtPr>
      <w:sdtEndPr/>
      <w:sdtContent>
        <w:p w:rsidR="00505EAA" w:rsidRDefault="00505EAA">
          <w:pPr>
            <w:pStyle w:val="Inhaltsverzeichnisberschrift"/>
          </w:pPr>
          <w:r>
            <w:t>Inhalt</w:t>
          </w:r>
        </w:p>
        <w:p w:rsidR="008611F1" w:rsidRDefault="00505E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37332" w:history="1">
            <w:r w:rsidR="008611F1" w:rsidRPr="007522CD">
              <w:rPr>
                <w:rStyle w:val="Hyperlink"/>
                <w:noProof/>
              </w:rPr>
              <w:t>1.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Vorwort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 w:rsidR="00486DFA">
              <w:rPr>
                <w:noProof/>
                <w:webHidden/>
              </w:rPr>
              <w:t>1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3" w:history="1">
            <w:r w:rsidR="008611F1" w:rsidRPr="007522CD">
              <w:rPr>
                <w:rStyle w:val="Hyperlink"/>
                <w:noProof/>
              </w:rPr>
              <w:t>2.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Allgemein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4" w:history="1">
            <w:r w:rsidR="008611F1" w:rsidRPr="007522CD">
              <w:rPr>
                <w:rStyle w:val="Hyperlink"/>
                <w:noProof/>
              </w:rPr>
              <w:t>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Testgegenstände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_Toc394337334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5" w:history="1">
            <w:r w:rsidR="008611F1" w:rsidRPr="007522CD">
              <w:rPr>
                <w:rStyle w:val="Hyperlink"/>
                <w:noProof/>
              </w:rPr>
              <w:t>2.2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Testablauf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_Toc394337335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6" w:history="1">
            <w:r w:rsidR="008611F1" w:rsidRPr="007522CD">
              <w:rPr>
                <w:rStyle w:val="Hyperlink"/>
                <w:noProof/>
              </w:rPr>
              <w:t>3.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Website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_Toc394337336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7" w:history="1">
            <w:r w:rsidR="008611F1" w:rsidRPr="007522CD">
              <w:rPr>
                <w:rStyle w:val="Hyperlink"/>
                <w:noProof/>
              </w:rPr>
              <w:t>3.1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_Toc394337337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8" w:history="1">
            <w:r w:rsidR="008611F1" w:rsidRPr="007522CD">
              <w:rPr>
                <w:rStyle w:val="Hyperlink"/>
                <w:noProof/>
              </w:rPr>
              <w:t>3.2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Testelemente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_Toc394337338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39" w:history="1">
            <w:r w:rsidR="008611F1" w:rsidRPr="007522CD">
              <w:rPr>
                <w:rStyle w:val="Hyperlink"/>
                <w:noProof/>
              </w:rPr>
              <w:t>3.2.1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Funktionen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_Toc394337339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0" w:history="1">
            <w:r w:rsidR="008611F1" w:rsidRPr="007522CD">
              <w:rPr>
                <w:rStyle w:val="Hyperlink"/>
                <w:noProof/>
              </w:rPr>
              <w:t>3.2.2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Nicht funktionale Anforderungen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_Toc394337340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1" w:history="1">
            <w:r w:rsidR="008611F1" w:rsidRPr="007522CD">
              <w:rPr>
                <w:rStyle w:val="Hyperlink"/>
                <w:noProof/>
              </w:rPr>
              <w:t>4.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Rest-Api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_Toc394337341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2" w:history="1">
            <w:r w:rsidR="008611F1" w:rsidRPr="007522CD">
              <w:rPr>
                <w:rStyle w:val="Hyperlink"/>
                <w:noProof/>
              </w:rPr>
              <w:t>4.1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3" w:history="1">
            <w:r w:rsidR="008611F1" w:rsidRPr="007522CD">
              <w:rPr>
                <w:rStyle w:val="Hyperlink"/>
                <w:noProof/>
              </w:rPr>
              <w:t>4.2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Testelemente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4" w:history="1">
            <w:r w:rsidR="008611F1" w:rsidRPr="007522CD">
              <w:rPr>
                <w:rStyle w:val="Hyperlink"/>
                <w:noProof/>
              </w:rPr>
              <w:t>5.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Testkonzept 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_Toc394337344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5" w:history="1">
            <w:r w:rsidR="008611F1" w:rsidRPr="007522CD">
              <w:rPr>
                <w:rStyle w:val="Hyperlink"/>
                <w:noProof/>
              </w:rPr>
              <w:t>5.1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Testgerüst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_Toc394337345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6" w:history="1">
            <w:r w:rsidR="008611F1" w:rsidRPr="007522CD">
              <w:rPr>
                <w:rStyle w:val="Hyperlink"/>
                <w:noProof/>
              </w:rPr>
              <w:t>5.2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Hauptspiel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_Toc394337346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7" w:history="1">
            <w:r w:rsidR="008611F1" w:rsidRPr="007522CD">
              <w:rPr>
                <w:rStyle w:val="Hyperlink"/>
                <w:noProof/>
              </w:rPr>
              <w:t>5.2.1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Funktionen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_Toc394337347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8" w:history="1">
            <w:r w:rsidR="008611F1" w:rsidRPr="007522CD">
              <w:rPr>
                <w:rStyle w:val="Hyperlink"/>
                <w:noProof/>
              </w:rPr>
              <w:t>5.3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Minispiele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_Toc394337348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49" w:history="1">
            <w:r w:rsidR="008611F1" w:rsidRPr="007522CD">
              <w:rPr>
                <w:rStyle w:val="Hyperlink"/>
                <w:noProof/>
              </w:rPr>
              <w:t>5.3.1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Lockpickspiel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_Toc394337349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0" w:history="1">
            <w:r w:rsidR="008611F1" w:rsidRPr="007522CD">
              <w:rPr>
                <w:rStyle w:val="Hyperlink"/>
                <w:noProof/>
              </w:rPr>
              <w:t>5.3.2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Galaxy Invaders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_Toc394337350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1" w:history="1">
            <w:r w:rsidR="008611F1" w:rsidRPr="007522CD">
              <w:rPr>
                <w:rStyle w:val="Hyperlink"/>
                <w:noProof/>
              </w:rPr>
              <w:t>5.3.3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Wohnheimspiel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_Toc394337351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2" w:history="1">
            <w:r w:rsidR="008611F1" w:rsidRPr="007522CD">
              <w:rPr>
                <w:rStyle w:val="Hyperlink"/>
                <w:noProof/>
              </w:rPr>
              <w:t>5.3.4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Angelspiel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_Toc394337352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8611F1" w:rsidRDefault="00486DF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4337353" w:history="1">
            <w:r w:rsidR="008611F1" w:rsidRPr="007522CD">
              <w:rPr>
                <w:rStyle w:val="Hyperlink"/>
                <w:noProof/>
              </w:rPr>
              <w:t>5.3.5</w:t>
            </w:r>
            <w:r w:rsidR="008611F1">
              <w:rPr>
                <w:rFonts w:eastAsiaTheme="minorEastAsia"/>
                <w:noProof/>
                <w:lang w:eastAsia="de-DE"/>
              </w:rPr>
              <w:tab/>
            </w:r>
            <w:r w:rsidR="008611F1" w:rsidRPr="007522CD">
              <w:rPr>
                <w:rStyle w:val="Hyperlink"/>
                <w:noProof/>
              </w:rPr>
              <w:t>Bosskampf</w:t>
            </w:r>
            <w:r w:rsidR="008611F1">
              <w:rPr>
                <w:noProof/>
                <w:webHidden/>
              </w:rPr>
              <w:tab/>
            </w:r>
            <w:r w:rsidR="008611F1">
              <w:rPr>
                <w:noProof/>
                <w:webHidden/>
              </w:rPr>
              <w:fldChar w:fldCharType="begin"/>
            </w:r>
            <w:r w:rsidR="008611F1">
              <w:rPr>
                <w:noProof/>
                <w:webHidden/>
              </w:rPr>
              <w:instrText xml:space="preserve"> PAGEREF _Toc394337353 \h </w:instrText>
            </w:r>
            <w:r w:rsidR="008611F1">
              <w:rPr>
                <w:noProof/>
                <w:webHidden/>
              </w:rPr>
            </w:r>
            <w:r w:rsidR="008611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611F1">
              <w:rPr>
                <w:noProof/>
                <w:webHidden/>
              </w:rPr>
              <w:fldChar w:fldCharType="end"/>
            </w:r>
          </w:hyperlink>
        </w:p>
        <w:p w:rsidR="00505EAA" w:rsidRDefault="00505EAA">
          <w:r>
            <w:rPr>
              <w:b/>
              <w:bCs/>
            </w:rPr>
            <w:fldChar w:fldCharType="end"/>
          </w:r>
        </w:p>
      </w:sdtContent>
    </w:sdt>
    <w:p w:rsidR="00505EAA" w:rsidRDefault="00505EAA">
      <w:pPr>
        <w:sectPr w:rsidR="00505EAA" w:rsidSect="00505EA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505EAA" w:rsidRDefault="00505EAA" w:rsidP="000E543B">
      <w:pPr>
        <w:pStyle w:val="berschrift1"/>
        <w:numPr>
          <w:ilvl w:val="0"/>
          <w:numId w:val="2"/>
        </w:numPr>
      </w:pPr>
      <w:bookmarkStart w:id="0" w:name="_Toc394337332"/>
      <w:r>
        <w:lastRenderedPageBreak/>
        <w:t>Vorwort</w:t>
      </w:r>
      <w:bookmarkEnd w:id="0"/>
    </w:p>
    <w:p w:rsidR="00591927" w:rsidRDefault="009A7E32" w:rsidP="009A7E32">
      <w:r>
        <w:t xml:space="preserve">Dieses Dokument zählt alle zu testenden </w:t>
      </w:r>
      <w:r w:rsidR="007F72D0">
        <w:t>Elemente des Projekts „</w:t>
      </w:r>
      <w:proofErr w:type="spellStart"/>
      <w:r w:rsidR="007F72D0">
        <w:t>Quantum’s</w:t>
      </w:r>
      <w:proofErr w:type="spellEnd"/>
      <w:r w:rsidR="007F72D0">
        <w:t xml:space="preserve"> Quest“</w:t>
      </w:r>
      <w:r w:rsidR="0080409D">
        <w:t xml:space="preserve"> auf</w:t>
      </w:r>
      <w:r w:rsidR="007F72D0">
        <w:t xml:space="preserve">. </w:t>
      </w:r>
      <w:r w:rsidR="00B96740">
        <w:t>Bei den Tests</w:t>
      </w:r>
      <w:r w:rsidR="00591927">
        <w:t xml:space="preserve"> handelt es sich um keine Langzeittest, wodurch die erste auslieferungsfertige Version, sofern alle Elemente fertig und getestet sind, eine Alpha-Version ist.</w:t>
      </w:r>
    </w:p>
    <w:p w:rsidR="00B96740" w:rsidRDefault="003D5848" w:rsidP="009A7E32">
      <w:r>
        <w:t>Es ist wichtig</w:t>
      </w:r>
      <w:r w:rsidR="003C1D50">
        <w:t>,</w:t>
      </w:r>
      <w:r>
        <w:t xml:space="preserve"> da</w:t>
      </w:r>
      <w:r w:rsidR="003C1D50">
        <w:t>s</w:t>
      </w:r>
      <w:r>
        <w:t xml:space="preserve">s alle Produktfunktionen funktionieren, </w:t>
      </w:r>
      <w:r w:rsidR="00CA175B">
        <w:t>so kann bei einem nicht fertigen Sprint zumindest das Modul eingereicht werden.</w:t>
      </w:r>
    </w:p>
    <w:p w:rsidR="00A8561D" w:rsidRPr="009A7E32" w:rsidRDefault="00A8561D" w:rsidP="009A7E32">
      <w:proofErr w:type="spellStart"/>
      <w:r>
        <w:t>Desweiteren</w:t>
      </w:r>
      <w:proofErr w:type="spellEnd"/>
      <w:r>
        <w:t xml:space="preserve"> ist es wichtig alle Fehler die auftreten sollten, zu dokumentieren</w:t>
      </w:r>
      <w:r w:rsidR="00366125">
        <w:t xml:space="preserve">, um so Missverständnis mit dem </w:t>
      </w:r>
      <w:proofErr w:type="spellStart"/>
      <w:r w:rsidR="00366125">
        <w:t>Product</w:t>
      </w:r>
      <w:proofErr w:type="spellEnd"/>
      <w:r w:rsidR="00366125">
        <w:t xml:space="preserve"> </w:t>
      </w:r>
      <w:proofErr w:type="spellStart"/>
      <w:r w:rsidR="00366125">
        <w:t>Owner</w:t>
      </w:r>
      <w:proofErr w:type="spellEnd"/>
      <w:r w:rsidR="00366125">
        <w:t xml:space="preserve"> vorzubeugen.</w:t>
      </w:r>
    </w:p>
    <w:p w:rsidR="00BD11D3" w:rsidRDefault="00BD11D3" w:rsidP="000E543B">
      <w:pPr>
        <w:pStyle w:val="berschrift1"/>
      </w:pPr>
      <w:r>
        <w:br w:type="page"/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1" w:name="_Toc394337333"/>
      <w:r>
        <w:lastRenderedPageBreak/>
        <w:t>Testkonzept Allgemein</w:t>
      </w:r>
      <w:bookmarkEnd w:id="1"/>
    </w:p>
    <w:p w:rsidR="00591927" w:rsidRDefault="002A410D" w:rsidP="00591927">
      <w:pPr>
        <w:pStyle w:val="berschrift2"/>
        <w:numPr>
          <w:ilvl w:val="1"/>
          <w:numId w:val="2"/>
        </w:numPr>
      </w:pPr>
      <w:bookmarkStart w:id="2" w:name="_Toc394337334"/>
      <w:r>
        <w:t>Testgegenstände</w:t>
      </w:r>
      <w:bookmarkEnd w:id="2"/>
    </w:p>
    <w:p w:rsidR="00591927" w:rsidRDefault="00F024FF" w:rsidP="00591927">
      <w:r>
        <w:t>Alle Tests werden an den e</w:t>
      </w:r>
      <w:r w:rsidR="00B35BB3">
        <w:t>ntsprechenden Testgeräten getestet.</w:t>
      </w:r>
    </w:p>
    <w:p w:rsidR="00B35BB3" w:rsidRDefault="007F0B1B" w:rsidP="00591927">
      <w:r>
        <w:t>Dazu</w:t>
      </w:r>
      <w:r w:rsidR="00B35BB3">
        <w:t xml:space="preserve"> gibt es folgende Testgeräte</w:t>
      </w:r>
      <w:r>
        <w:t>:</w:t>
      </w:r>
    </w:p>
    <w:p w:rsidR="00B35BB3" w:rsidRDefault="00B35BB3" w:rsidP="00B35BB3">
      <w:pPr>
        <w:pStyle w:val="Listenabsatz"/>
        <w:numPr>
          <w:ilvl w:val="0"/>
          <w:numId w:val="3"/>
        </w:numPr>
      </w:pPr>
      <w:r>
        <w:t>PC-System mit Monitor der Auflösung 1920x1080 / 1280x1024</w:t>
      </w:r>
    </w:p>
    <w:p w:rsidR="00B35BB3" w:rsidRDefault="007F0B1B" w:rsidP="00B35BB3">
      <w:pPr>
        <w:pStyle w:val="Listenabsatz"/>
        <w:numPr>
          <w:ilvl w:val="0"/>
          <w:numId w:val="3"/>
        </w:numPr>
      </w:pPr>
      <w:r>
        <w:t>Smartphone mit aktuellem Android</w:t>
      </w:r>
    </w:p>
    <w:p w:rsidR="007F0B1B" w:rsidRDefault="007F0B1B" w:rsidP="00B35BB3">
      <w:pPr>
        <w:pStyle w:val="Listenabsatz"/>
        <w:numPr>
          <w:ilvl w:val="0"/>
          <w:numId w:val="3"/>
        </w:numPr>
      </w:pPr>
      <w:r>
        <w:t>Android-Emulator</w:t>
      </w:r>
    </w:p>
    <w:p w:rsidR="007F0B1B" w:rsidRDefault="007F0B1B" w:rsidP="00B35BB3">
      <w:pPr>
        <w:pStyle w:val="Listenabsatz"/>
        <w:numPr>
          <w:ilvl w:val="0"/>
          <w:numId w:val="3"/>
        </w:numPr>
      </w:pPr>
      <w:proofErr w:type="spellStart"/>
      <w:r>
        <w:t>Iphone</w:t>
      </w:r>
      <w:proofErr w:type="spellEnd"/>
      <w:r>
        <w:t xml:space="preserve"> 5S mit aktuellem IOS</w:t>
      </w:r>
    </w:p>
    <w:p w:rsidR="007F0B1B" w:rsidRPr="00591927" w:rsidRDefault="007F0B1B" w:rsidP="007F0B1B">
      <w:pPr>
        <w:pStyle w:val="Listenabsatz"/>
      </w:pPr>
    </w:p>
    <w:p w:rsidR="00591927" w:rsidRDefault="00591927" w:rsidP="00591927">
      <w:pPr>
        <w:pStyle w:val="berschrift2"/>
        <w:numPr>
          <w:ilvl w:val="1"/>
          <w:numId w:val="2"/>
        </w:numPr>
      </w:pPr>
      <w:bookmarkStart w:id="3" w:name="_Toc394337335"/>
      <w:r>
        <w:t>Testablauf</w:t>
      </w:r>
      <w:bookmarkEnd w:id="3"/>
    </w:p>
    <w:p w:rsidR="00591927" w:rsidRDefault="007F0B1B" w:rsidP="00591927">
      <w:r>
        <w:t xml:space="preserve">Jede Spezialgruppe hat zu ihrem Projektteil ein </w:t>
      </w:r>
      <w:r w:rsidR="00473719">
        <w:t>Test</w:t>
      </w:r>
      <w:r w:rsidR="003C1CFF">
        <w:t>protokoll</w:t>
      </w:r>
      <w:r w:rsidR="00473719">
        <w:t xml:space="preserve"> erstellen.</w:t>
      </w:r>
      <w:r w:rsidR="007F20A6">
        <w:t xml:space="preserve"> Wo die im Folge</w:t>
      </w:r>
      <w:r w:rsidR="00406E24">
        <w:t>nden</w:t>
      </w:r>
      <w:r w:rsidR="007F20A6">
        <w:t xml:space="preserve"> genannten Elemente gete</w:t>
      </w:r>
      <w:r w:rsidR="006C3ABC">
        <w:t>stet werden müssen. Bei Feldern</w:t>
      </w:r>
      <w:r w:rsidR="004C675C">
        <w:t>, in denen</w:t>
      </w:r>
      <w:r w:rsidR="007F20A6">
        <w:t xml:space="preserve"> der Benutzer eingaben machen kann </w:t>
      </w:r>
      <w:r w:rsidR="00C00F37">
        <w:t xml:space="preserve">werden </w:t>
      </w:r>
      <w:r w:rsidR="004C675C">
        <w:t>mindestens drei</w:t>
      </w:r>
      <w:r w:rsidR="005F05FE">
        <w:t xml:space="preserve"> unterschiedliche Eingaben getestet. </w:t>
      </w:r>
      <w:proofErr w:type="spellStart"/>
      <w:r w:rsidR="005F05FE">
        <w:t>Desweiteren</w:t>
      </w:r>
      <w:proofErr w:type="spellEnd"/>
      <w:r w:rsidR="005F05FE">
        <w:t xml:space="preserve"> werden sowohl der normale Ablauf und der alternative Ablauf getestet.</w:t>
      </w:r>
      <w:r w:rsidR="002A410D">
        <w:t xml:space="preserve"> Falls es möglich ist einen Fehlerfall geplant durchzuführen so ist auch dieser zu testen und protokollieren.</w:t>
      </w:r>
      <w:r w:rsidR="003C1CFF">
        <w:t xml:space="preserve"> Zu allen Produktfunktionstests wird auch die Performance getestet. Fa</w:t>
      </w:r>
      <w:r w:rsidR="006D1E3B">
        <w:t>lls es an einer Stelle zu keinem</w:t>
      </w:r>
      <w:r w:rsidR="003C1CFF">
        <w:t xml:space="preserve"> flüssigen Ablauf kommt</w:t>
      </w:r>
      <w:r w:rsidR="006D1E3B">
        <w:t>,</w:t>
      </w:r>
      <w:r w:rsidR="003C1CFF">
        <w:t xml:space="preserve"> wird dies auch im Testprotokoll genannt.</w:t>
      </w:r>
      <w:r w:rsidR="007D2143">
        <w:t xml:space="preserve"> Spezielle Belastungstests sind nicht vorgesehen.</w:t>
      </w:r>
    </w:p>
    <w:p w:rsidR="005B11B8" w:rsidRDefault="005B11B8" w:rsidP="00591927">
      <w:r>
        <w:t xml:space="preserve">Zu den Produktfunktionen wird auch der Programmcode auf ihre Korrektheit geprüft und protokolliert. So wird </w:t>
      </w:r>
      <w:r w:rsidR="006F13D4">
        <w:t xml:space="preserve">zum Beispiel, bei einer programmierten Klasse </w:t>
      </w:r>
      <w:r w:rsidR="00F024FF">
        <w:t>der Rest-</w:t>
      </w:r>
      <w:proofErr w:type="spellStart"/>
      <w:r w:rsidR="00F024FF">
        <w:t>Api</w:t>
      </w:r>
      <w:proofErr w:type="spellEnd"/>
      <w:r w:rsidR="00F024FF">
        <w:t xml:space="preserve"> getestet.</w:t>
      </w:r>
      <w:r w:rsidR="00710F0A">
        <w:t xml:space="preserve">  Die Minispiele können innerhalb von Unity3d per </w:t>
      </w:r>
      <w:proofErr w:type="spellStart"/>
      <w:r w:rsidR="00710F0A">
        <w:t>Build&amp;Run</w:t>
      </w:r>
      <w:proofErr w:type="spellEnd"/>
      <w:r w:rsidR="00710F0A">
        <w:t xml:space="preserve"> oder auf einem der Testgeräte getestet werden.</w:t>
      </w:r>
    </w:p>
    <w:p w:rsidR="00473719" w:rsidRDefault="00473719" w:rsidP="00591927">
      <w:r>
        <w:t>Dieses Test</w:t>
      </w:r>
      <w:r w:rsidR="003C1CFF">
        <w:t xml:space="preserve">protokoll </w:t>
      </w:r>
      <w:r>
        <w:t>beinhaltet:</w:t>
      </w:r>
    </w:p>
    <w:p w:rsidR="00473719" w:rsidRDefault="00812013" w:rsidP="00812013">
      <w:pPr>
        <w:pStyle w:val="Listenabsatz"/>
        <w:numPr>
          <w:ilvl w:val="0"/>
          <w:numId w:val="16"/>
        </w:numPr>
      </w:pPr>
      <w:r>
        <w:t>Vorbedingungen</w:t>
      </w:r>
      <w:r w:rsidR="007B0AB3">
        <w:t xml:space="preserve"> (Was wird womit wie getestet?)</w:t>
      </w:r>
    </w:p>
    <w:p w:rsidR="007B0AB3" w:rsidRDefault="007B0AB3" w:rsidP="00812013">
      <w:pPr>
        <w:pStyle w:val="Listenabsatz"/>
        <w:numPr>
          <w:ilvl w:val="0"/>
          <w:numId w:val="16"/>
        </w:numPr>
      </w:pPr>
      <w:r>
        <w:t>Nennung aller getesteten Methoden/Codeteile</w:t>
      </w:r>
    </w:p>
    <w:p w:rsidR="007B0AB3" w:rsidRDefault="007B0AB3" w:rsidP="00812013">
      <w:pPr>
        <w:pStyle w:val="Listenabsatz"/>
        <w:numPr>
          <w:ilvl w:val="0"/>
          <w:numId w:val="16"/>
        </w:numPr>
      </w:pPr>
      <w:r>
        <w:t>Eine</w:t>
      </w:r>
      <w:r w:rsidR="00B240CA">
        <w:t xml:space="preserve"> Ergebnistabelle</w:t>
      </w:r>
      <w:r w:rsidR="00BE353A">
        <w:t xml:space="preserve"> mit Erläuterung der Übergabeparameter</w:t>
      </w:r>
    </w:p>
    <w:tbl>
      <w:tblPr>
        <w:tblStyle w:val="Tabellenraster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041"/>
        <w:gridCol w:w="981"/>
        <w:gridCol w:w="2048"/>
        <w:gridCol w:w="1167"/>
      </w:tblGrid>
      <w:tr w:rsidR="00B240CA" w:rsidTr="00B240CA">
        <w:tc>
          <w:tcPr>
            <w:tcW w:w="1417" w:type="dxa"/>
          </w:tcPr>
          <w:p w:rsidR="00B240CA" w:rsidRDefault="00B240CA" w:rsidP="007B0AB3">
            <w:pPr>
              <w:pStyle w:val="Listenabsatz"/>
              <w:ind w:left="0"/>
            </w:pPr>
            <w:r>
              <w:t>Testmethode</w:t>
            </w:r>
          </w:p>
        </w:tc>
        <w:tc>
          <w:tcPr>
            <w:tcW w:w="2041" w:type="dxa"/>
          </w:tcPr>
          <w:p w:rsidR="00B240CA" w:rsidRDefault="00B240CA" w:rsidP="007B0AB3">
            <w:pPr>
              <w:pStyle w:val="Listenabsatz"/>
              <w:ind w:left="0"/>
            </w:pPr>
            <w:r>
              <w:t>Übergabeparameter</w:t>
            </w:r>
          </w:p>
        </w:tc>
        <w:tc>
          <w:tcPr>
            <w:tcW w:w="981" w:type="dxa"/>
          </w:tcPr>
          <w:p w:rsidR="00B240CA" w:rsidRDefault="00B240CA" w:rsidP="007B0AB3">
            <w:pPr>
              <w:pStyle w:val="Listenabsatz"/>
              <w:ind w:left="0"/>
            </w:pPr>
            <w:r>
              <w:t>Ergebnis</w:t>
            </w:r>
          </w:p>
        </w:tc>
        <w:tc>
          <w:tcPr>
            <w:tcW w:w="2048" w:type="dxa"/>
          </w:tcPr>
          <w:p w:rsidR="00B240CA" w:rsidRDefault="00B240CA" w:rsidP="007B0AB3">
            <w:pPr>
              <w:pStyle w:val="Listenabsatz"/>
              <w:ind w:left="0"/>
            </w:pPr>
            <w:r>
              <w:t>Erwartetes Ergebnis</w:t>
            </w:r>
          </w:p>
        </w:tc>
        <w:tc>
          <w:tcPr>
            <w:tcW w:w="1167" w:type="dxa"/>
          </w:tcPr>
          <w:p w:rsidR="00B240CA" w:rsidRDefault="00B240CA" w:rsidP="007B0AB3">
            <w:pPr>
              <w:pStyle w:val="Listenabsatz"/>
              <w:ind w:left="0"/>
            </w:pPr>
            <w:r>
              <w:t>Bestanden</w:t>
            </w:r>
          </w:p>
        </w:tc>
      </w:tr>
    </w:tbl>
    <w:p w:rsidR="00BE353A" w:rsidRDefault="007B0AB3" w:rsidP="007B0AB3">
      <w:pPr>
        <w:pStyle w:val="Listenabsatz"/>
        <w:numPr>
          <w:ilvl w:val="0"/>
          <w:numId w:val="16"/>
        </w:numPr>
      </w:pPr>
      <w:r>
        <w:t>Zusammenfassung der Ergebnisse (Gab es Fehler? Auffälligkeiten?)</w:t>
      </w:r>
    </w:p>
    <w:p w:rsidR="007B0AB3" w:rsidRPr="00591927" w:rsidRDefault="00BE353A" w:rsidP="007B0AB3">
      <w:pPr>
        <w:pStyle w:val="Listenabsatz"/>
        <w:numPr>
          <w:ilvl w:val="0"/>
          <w:numId w:val="16"/>
        </w:numPr>
      </w:pPr>
      <w:r>
        <w:t>Freigabe von Methoden</w:t>
      </w:r>
    </w:p>
    <w:p w:rsidR="00BD11D3" w:rsidRDefault="00BD11D3" w:rsidP="000E543B">
      <w:pPr>
        <w:pStyle w:val="berschrift1"/>
      </w:pPr>
      <w:r>
        <w:br w:type="page"/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4" w:name="_Toc394337336"/>
      <w:r>
        <w:lastRenderedPageBreak/>
        <w:t>Testkonzept Website</w:t>
      </w:r>
      <w:bookmarkEnd w:id="4"/>
    </w:p>
    <w:p w:rsidR="00473719" w:rsidRDefault="00434962" w:rsidP="00434962">
      <w:pPr>
        <w:pStyle w:val="berschrift2"/>
        <w:numPr>
          <w:ilvl w:val="1"/>
          <w:numId w:val="2"/>
        </w:numPr>
      </w:pPr>
      <w:bookmarkStart w:id="5" w:name="_Toc394337337"/>
      <w:r>
        <w:t>Testgerüst</w:t>
      </w:r>
      <w:bookmarkEnd w:id="5"/>
    </w:p>
    <w:p w:rsidR="0099234B" w:rsidRDefault="00C11442" w:rsidP="00A211B4">
      <w:pPr>
        <w:ind w:left="360"/>
      </w:pPr>
      <w:r>
        <w:t xml:space="preserve">Die Website sollte von allen Testgeräten aufrufbar sein. </w:t>
      </w:r>
    </w:p>
    <w:p w:rsidR="00487260" w:rsidRDefault="00C02F66" w:rsidP="00A211B4">
      <w:pPr>
        <w:ind w:left="360"/>
      </w:pPr>
      <w:proofErr w:type="spellStart"/>
      <w:r>
        <w:t>Desweiteren</w:t>
      </w:r>
      <w:proofErr w:type="spellEnd"/>
      <w:r>
        <w:t xml:space="preserve"> sollten folgende Browser</w:t>
      </w:r>
      <w:r w:rsidR="008B6819">
        <w:t xml:space="preserve"> unterstützt werden: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Internet Explorer 11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Firefox 31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Google Chrome 36</w:t>
      </w:r>
    </w:p>
    <w:p w:rsidR="008B6819" w:rsidRDefault="008B6819" w:rsidP="008B6819">
      <w:pPr>
        <w:pStyle w:val="Listenabsatz"/>
        <w:numPr>
          <w:ilvl w:val="0"/>
          <w:numId w:val="4"/>
        </w:numPr>
      </w:pPr>
      <w:r>
        <w:t>Safari 7</w:t>
      </w:r>
    </w:p>
    <w:p w:rsidR="008B6819" w:rsidRPr="0099234B" w:rsidRDefault="008B6819" w:rsidP="008B6819">
      <w:pPr>
        <w:pStyle w:val="Listenabsatz"/>
        <w:numPr>
          <w:ilvl w:val="0"/>
          <w:numId w:val="4"/>
        </w:numPr>
      </w:pPr>
      <w:r>
        <w:t>Opera 23</w:t>
      </w:r>
    </w:p>
    <w:p w:rsidR="00434962" w:rsidRDefault="00434962" w:rsidP="00434962">
      <w:pPr>
        <w:pStyle w:val="berschrift2"/>
        <w:numPr>
          <w:ilvl w:val="1"/>
          <w:numId w:val="2"/>
        </w:numPr>
      </w:pPr>
      <w:bookmarkStart w:id="6" w:name="_Toc394337338"/>
      <w:r>
        <w:t>Testelemente</w:t>
      </w:r>
      <w:bookmarkEnd w:id="6"/>
    </w:p>
    <w:p w:rsidR="00434962" w:rsidRDefault="005208BD" w:rsidP="005208BD">
      <w:pPr>
        <w:pStyle w:val="berschrift3"/>
        <w:numPr>
          <w:ilvl w:val="2"/>
          <w:numId w:val="2"/>
        </w:numPr>
      </w:pPr>
      <w:bookmarkStart w:id="7" w:name="_Toc394337339"/>
      <w:r>
        <w:t>Funktionen</w:t>
      </w:r>
      <w:bookmarkEnd w:id="7"/>
    </w:p>
    <w:p w:rsidR="005208BD" w:rsidRDefault="00415E15" w:rsidP="005208BD">
      <w:pPr>
        <w:pStyle w:val="Listenabsatz"/>
        <w:numPr>
          <w:ilvl w:val="0"/>
          <w:numId w:val="5"/>
        </w:numPr>
      </w:pPr>
      <w:r>
        <w:t>Der Benutzer kann Statistiken einsehen</w:t>
      </w:r>
    </w:p>
    <w:p w:rsidR="005208BD" w:rsidRDefault="00415E15" w:rsidP="005208BD">
      <w:pPr>
        <w:pStyle w:val="Listenabsatz"/>
        <w:numPr>
          <w:ilvl w:val="0"/>
          <w:numId w:val="5"/>
        </w:numPr>
      </w:pPr>
      <w:r>
        <w:t>Der Benutzer kann einen Gästebucheintrag machen</w:t>
      </w:r>
    </w:p>
    <w:p w:rsidR="005208BD" w:rsidRDefault="00415E15" w:rsidP="005208BD">
      <w:pPr>
        <w:pStyle w:val="Listenabsatz"/>
        <w:numPr>
          <w:ilvl w:val="0"/>
          <w:numId w:val="5"/>
        </w:numPr>
      </w:pPr>
      <w:r>
        <w:t xml:space="preserve">Der Benutzer kann auf eine </w:t>
      </w:r>
      <w:proofErr w:type="spellStart"/>
      <w:r>
        <w:t>Livemap</w:t>
      </w:r>
      <w:proofErr w:type="spellEnd"/>
      <w:r>
        <w:t xml:space="preserve"> betrachten</w:t>
      </w:r>
    </w:p>
    <w:p w:rsidR="005208BD" w:rsidRDefault="00434570" w:rsidP="005208BD">
      <w:pPr>
        <w:pStyle w:val="Listenabsatz"/>
        <w:numPr>
          <w:ilvl w:val="0"/>
          <w:numId w:val="5"/>
        </w:numPr>
      </w:pPr>
      <w:r>
        <w:t>Auf der Website steht die aktuelle Version des Spiels zum Download bereit</w:t>
      </w:r>
    </w:p>
    <w:p w:rsidR="005208BD" w:rsidRDefault="00BD1436" w:rsidP="005208BD">
      <w:pPr>
        <w:pStyle w:val="Listenabsatz"/>
        <w:numPr>
          <w:ilvl w:val="0"/>
          <w:numId w:val="5"/>
        </w:numPr>
      </w:pPr>
      <w:r>
        <w:t>Der Administrator kann Gästebucheinträge löschen</w:t>
      </w:r>
    </w:p>
    <w:p w:rsidR="005208BD" w:rsidRDefault="005F4E99" w:rsidP="005208BD">
      <w:pPr>
        <w:pStyle w:val="Listenabsatz"/>
        <w:numPr>
          <w:ilvl w:val="0"/>
          <w:numId w:val="5"/>
        </w:numPr>
      </w:pPr>
      <w:r>
        <w:t xml:space="preserve">Die </w:t>
      </w:r>
      <w:r w:rsidR="005208BD">
        <w:t xml:space="preserve">CSS/HTML </w:t>
      </w:r>
      <w:r w:rsidR="00785D5F">
        <w:t>Validation</w:t>
      </w:r>
      <w:r>
        <w:t xml:space="preserve"> ist fehlerfrei</w:t>
      </w:r>
    </w:p>
    <w:p w:rsidR="00F2548D" w:rsidRDefault="00447887" w:rsidP="00F2548D">
      <w:pPr>
        <w:pStyle w:val="Listenabsatz"/>
        <w:numPr>
          <w:ilvl w:val="1"/>
          <w:numId w:val="5"/>
        </w:numPr>
      </w:pPr>
      <w:r>
        <w:t>Die Website wird korrekt Dargestellt</w:t>
      </w:r>
      <w:r w:rsidR="00F2548D">
        <w:t xml:space="preserve"> </w:t>
      </w:r>
      <w:r>
        <w:t>(</w:t>
      </w:r>
      <w:r w:rsidR="00F2548D">
        <w:t>Bildern, Schrift etc. pp.</w:t>
      </w:r>
      <w:r>
        <w:t>)</w:t>
      </w:r>
    </w:p>
    <w:p w:rsidR="005208BD" w:rsidRDefault="005208BD" w:rsidP="005208BD">
      <w:pPr>
        <w:pStyle w:val="berschrift3"/>
        <w:numPr>
          <w:ilvl w:val="2"/>
          <w:numId w:val="2"/>
        </w:numPr>
      </w:pPr>
      <w:bookmarkStart w:id="8" w:name="_Toc394337340"/>
      <w:r>
        <w:t>Nicht funktionale Anforderungen</w:t>
      </w:r>
      <w:bookmarkEnd w:id="8"/>
    </w:p>
    <w:p w:rsidR="00AD770E" w:rsidRDefault="005C4F32" w:rsidP="00AD770E">
      <w:pPr>
        <w:pStyle w:val="Listenabsatz"/>
        <w:numPr>
          <w:ilvl w:val="0"/>
          <w:numId w:val="11"/>
        </w:numPr>
      </w:pPr>
      <w:r>
        <w:t>Die Designrichtlinien werden berücksichtigt</w:t>
      </w:r>
    </w:p>
    <w:p w:rsidR="005657AA" w:rsidRDefault="005657AA" w:rsidP="005657AA">
      <w:pPr>
        <w:pStyle w:val="Listenabsatz"/>
        <w:numPr>
          <w:ilvl w:val="0"/>
          <w:numId w:val="11"/>
        </w:numPr>
      </w:pPr>
      <w:r>
        <w:t xml:space="preserve">Das </w:t>
      </w:r>
      <w:proofErr w:type="spellStart"/>
      <w:r>
        <w:t>Responsive</w:t>
      </w:r>
      <w:proofErr w:type="spellEnd"/>
      <w:r>
        <w:t xml:space="preserve"> Webdesign funktioniert</w:t>
      </w:r>
    </w:p>
    <w:p w:rsidR="005657AA" w:rsidRPr="005208BD" w:rsidRDefault="005657AA" w:rsidP="005657AA">
      <w:pPr>
        <w:pStyle w:val="Listenabsatz"/>
        <w:numPr>
          <w:ilvl w:val="1"/>
          <w:numId w:val="11"/>
        </w:numPr>
      </w:pPr>
      <w:r>
        <w:t xml:space="preserve">Es gibt einen erfolgreichen Wechsel zwischen Dropdown und </w:t>
      </w:r>
      <w:proofErr w:type="spellStart"/>
      <w:r>
        <w:t>Accordion</w:t>
      </w:r>
      <w:proofErr w:type="spellEnd"/>
      <w:r>
        <w:t xml:space="preserve"> Menü</w:t>
      </w:r>
    </w:p>
    <w:p w:rsidR="005657AA" w:rsidRPr="00AD770E" w:rsidRDefault="005657AA" w:rsidP="005657AA">
      <w:pPr>
        <w:pStyle w:val="Listenabsatz"/>
      </w:pPr>
    </w:p>
    <w:p w:rsidR="00BD11D3" w:rsidRDefault="00BD11D3" w:rsidP="000E543B">
      <w:pPr>
        <w:pStyle w:val="berschrift1"/>
      </w:pPr>
      <w:r>
        <w:br w:type="page"/>
      </w:r>
    </w:p>
    <w:p w:rsidR="00BD11D3" w:rsidRPr="00925ADF" w:rsidRDefault="00BD11D3" w:rsidP="000E543B">
      <w:pPr>
        <w:pStyle w:val="berschrift1"/>
        <w:numPr>
          <w:ilvl w:val="0"/>
          <w:numId w:val="2"/>
        </w:numPr>
        <w:rPr>
          <w:color w:val="4F81BD" w:themeColor="accent1"/>
        </w:rPr>
      </w:pPr>
      <w:bookmarkStart w:id="9" w:name="_Toc394337341"/>
      <w:r w:rsidRPr="00925ADF">
        <w:rPr>
          <w:color w:val="4F81BD" w:themeColor="accent1"/>
        </w:rPr>
        <w:t xml:space="preserve">Testkonzept </w:t>
      </w:r>
      <w:r w:rsidR="00B35BB3" w:rsidRPr="00925ADF">
        <w:rPr>
          <w:color w:val="4F81BD" w:themeColor="accent1"/>
        </w:rPr>
        <w:t>Rest-</w:t>
      </w:r>
      <w:proofErr w:type="spellStart"/>
      <w:r w:rsidR="00B35BB3" w:rsidRPr="00925ADF">
        <w:rPr>
          <w:color w:val="4F81BD" w:themeColor="accent1"/>
        </w:rPr>
        <w:t>Api</w:t>
      </w:r>
      <w:bookmarkEnd w:id="9"/>
      <w:proofErr w:type="spellEnd"/>
    </w:p>
    <w:p w:rsidR="00434962" w:rsidRDefault="00884CBF" w:rsidP="00884CBF">
      <w:pPr>
        <w:pStyle w:val="berschrift2"/>
        <w:numPr>
          <w:ilvl w:val="1"/>
          <w:numId w:val="2"/>
        </w:numPr>
      </w:pPr>
      <w:bookmarkStart w:id="10" w:name="_Toc394337342"/>
      <w:r>
        <w:t>Testgerüst</w:t>
      </w:r>
      <w:bookmarkEnd w:id="10"/>
    </w:p>
    <w:p w:rsidR="00424AAD" w:rsidRPr="00424AAD" w:rsidRDefault="00424AAD" w:rsidP="00A211B4">
      <w:pPr>
        <w:ind w:firstLine="360"/>
      </w:pPr>
      <w:r>
        <w:t>Die Rest-</w:t>
      </w:r>
      <w:proofErr w:type="spellStart"/>
      <w:r>
        <w:t>Api</w:t>
      </w:r>
      <w:proofErr w:type="spellEnd"/>
      <w:r>
        <w:t xml:space="preserve"> </w:t>
      </w:r>
      <w:r w:rsidR="008F2066">
        <w:t>wird als solche getestet.</w:t>
      </w:r>
    </w:p>
    <w:p w:rsidR="00884CBF" w:rsidRDefault="00884CBF" w:rsidP="00884CBF">
      <w:pPr>
        <w:pStyle w:val="berschrift2"/>
        <w:numPr>
          <w:ilvl w:val="1"/>
          <w:numId w:val="2"/>
        </w:numPr>
      </w:pPr>
      <w:bookmarkStart w:id="11" w:name="_Toc394337343"/>
      <w:r>
        <w:t>Testelemente</w:t>
      </w:r>
      <w:bookmarkEnd w:id="11"/>
    </w:p>
    <w:p w:rsidR="00884CBF" w:rsidRDefault="00884CBF" w:rsidP="00884CBF">
      <w:pPr>
        <w:pStyle w:val="Listenabsatz"/>
        <w:ind w:left="780"/>
      </w:pPr>
    </w:p>
    <w:p w:rsidR="000078B1" w:rsidRDefault="000078B1" w:rsidP="0034087E">
      <w:pPr>
        <w:pStyle w:val="Listenabsatz"/>
        <w:numPr>
          <w:ilvl w:val="0"/>
          <w:numId w:val="11"/>
        </w:numPr>
      </w:pPr>
      <w:r>
        <w:t>Sitzung öffnen</w:t>
      </w:r>
    </w:p>
    <w:p w:rsidR="00884CBF" w:rsidRDefault="0034087E" w:rsidP="0034087E">
      <w:pPr>
        <w:pStyle w:val="Listenabsatz"/>
        <w:numPr>
          <w:ilvl w:val="0"/>
          <w:numId w:val="11"/>
        </w:numPr>
      </w:pPr>
      <w:r>
        <w:t>Anmelden als Spieler</w:t>
      </w:r>
    </w:p>
    <w:p w:rsidR="0034087E" w:rsidRDefault="0034087E" w:rsidP="0034087E">
      <w:pPr>
        <w:pStyle w:val="Listenabsatz"/>
        <w:numPr>
          <w:ilvl w:val="0"/>
          <w:numId w:val="11"/>
        </w:numPr>
      </w:pPr>
      <w:r>
        <w:t>Registrieren als Spieler</w:t>
      </w:r>
    </w:p>
    <w:p w:rsidR="000078B1" w:rsidRDefault="009D434C" w:rsidP="0034087E">
      <w:pPr>
        <w:pStyle w:val="Listenabsatz"/>
        <w:numPr>
          <w:ilvl w:val="0"/>
          <w:numId w:val="11"/>
        </w:numPr>
      </w:pPr>
      <w:r>
        <w:t>Position ausgeben</w:t>
      </w:r>
    </w:p>
    <w:p w:rsidR="009D434C" w:rsidRDefault="009D434C" w:rsidP="009D434C">
      <w:pPr>
        <w:pStyle w:val="Listenabsatz"/>
        <w:numPr>
          <w:ilvl w:val="1"/>
          <w:numId w:val="11"/>
        </w:numPr>
      </w:pPr>
      <w:r>
        <w:t>Position aller Spieler in den letzten 5 Minuten</w:t>
      </w:r>
    </w:p>
    <w:p w:rsidR="009D434C" w:rsidRDefault="00D31789" w:rsidP="009D434C">
      <w:pPr>
        <w:pStyle w:val="Listenabsatz"/>
        <w:numPr>
          <w:ilvl w:val="0"/>
          <w:numId w:val="11"/>
        </w:numPr>
      </w:pPr>
      <w:r>
        <w:t>Logbucheintrag machen</w:t>
      </w:r>
    </w:p>
    <w:p w:rsidR="00D31789" w:rsidRDefault="00D31789" w:rsidP="009D434C">
      <w:pPr>
        <w:pStyle w:val="Listenabsatz"/>
        <w:numPr>
          <w:ilvl w:val="0"/>
          <w:numId w:val="11"/>
        </w:numPr>
      </w:pPr>
      <w:r>
        <w:t>Ergebnisse der Minispiele speichern</w:t>
      </w:r>
    </w:p>
    <w:p w:rsidR="00BD11D3" w:rsidRDefault="00BD11D3" w:rsidP="000E543B">
      <w:pPr>
        <w:pStyle w:val="berschrift1"/>
        <w:numPr>
          <w:ilvl w:val="0"/>
          <w:numId w:val="2"/>
        </w:numPr>
      </w:pPr>
      <w:bookmarkStart w:id="12" w:name="_Toc394337344"/>
      <w:r>
        <w:t>Testkonzept Spiel</w:t>
      </w:r>
      <w:bookmarkEnd w:id="12"/>
    </w:p>
    <w:p w:rsidR="0099234B" w:rsidRDefault="0099234B" w:rsidP="0099234B">
      <w:pPr>
        <w:pStyle w:val="berschrift2"/>
        <w:numPr>
          <w:ilvl w:val="1"/>
          <w:numId w:val="2"/>
        </w:numPr>
      </w:pPr>
      <w:bookmarkStart w:id="13" w:name="_Toc394337345"/>
      <w:r>
        <w:t>Testgerüst</w:t>
      </w:r>
      <w:bookmarkEnd w:id="13"/>
    </w:p>
    <w:p w:rsidR="00C00F37" w:rsidRDefault="00B218E4" w:rsidP="00C00F37">
      <w:pPr>
        <w:ind w:left="360"/>
      </w:pPr>
      <w:r>
        <w:t>Die entwickelte App sollte auf allen mobilen Testgeräten funktionieren.</w:t>
      </w:r>
      <w:r w:rsidR="009E68A2">
        <w:t xml:space="preserve"> Alle Tests müssen daher auf Android und IOS </w:t>
      </w:r>
      <w:r w:rsidR="00D31789">
        <w:t>durchgeführt</w:t>
      </w:r>
      <w:r w:rsidR="009E68A2">
        <w:t xml:space="preserve"> werden. So sollen mögliche Bugs, die durch die unterschiedlichen Betriebssysteme entstehen könnten, gefunden werden.</w:t>
      </w:r>
    </w:p>
    <w:p w:rsidR="00C00F37" w:rsidRPr="0099234B" w:rsidRDefault="00C00F37" w:rsidP="00C00F37">
      <w:pPr>
        <w:ind w:left="360"/>
      </w:pPr>
      <w:r>
        <w:t>Das Spiel sollte sich für die verschiedenen Auflösungen automatisch anpassen</w:t>
      </w:r>
    </w:p>
    <w:p w:rsidR="000E543B" w:rsidRDefault="000E543B" w:rsidP="000E543B">
      <w:pPr>
        <w:pStyle w:val="berschrift2"/>
        <w:numPr>
          <w:ilvl w:val="1"/>
          <w:numId w:val="2"/>
        </w:numPr>
      </w:pPr>
      <w:bookmarkStart w:id="14" w:name="_Toc394337346"/>
      <w:r>
        <w:t>Hauptspiel</w:t>
      </w:r>
      <w:bookmarkEnd w:id="14"/>
    </w:p>
    <w:p w:rsidR="00A211B4" w:rsidRDefault="00692E97" w:rsidP="00A211B4">
      <w:pPr>
        <w:ind w:left="360"/>
      </w:pPr>
      <w:r>
        <w:t>Die Spezialgruppe, welche sich um das Hauptspiel kümmert, sorgt</w:t>
      </w:r>
      <w:r w:rsidR="00D31789">
        <w:t xml:space="preserve"> für das Zusammenfügen aller </w:t>
      </w:r>
      <w:r>
        <w:t>relevanten Elemente</w:t>
      </w:r>
      <w:r w:rsidR="00D31789">
        <w:t xml:space="preserve"> der Applikation</w:t>
      </w:r>
      <w:r>
        <w:t>.</w:t>
      </w:r>
    </w:p>
    <w:p w:rsidR="009E68A2" w:rsidRPr="009E68A2" w:rsidRDefault="00A211B4" w:rsidP="009E68A2">
      <w:pPr>
        <w:pStyle w:val="berschrift3"/>
        <w:numPr>
          <w:ilvl w:val="2"/>
          <w:numId w:val="2"/>
        </w:numPr>
      </w:pPr>
      <w:bookmarkStart w:id="15" w:name="_Toc394337347"/>
      <w:r>
        <w:t>Funktionen</w:t>
      </w:r>
      <w:bookmarkEnd w:id="15"/>
    </w:p>
    <w:p w:rsidR="009E68A2" w:rsidRDefault="00B659A4" w:rsidP="00A211B4">
      <w:pPr>
        <w:pStyle w:val="Listenabsatz"/>
        <w:numPr>
          <w:ilvl w:val="0"/>
          <w:numId w:val="11"/>
        </w:numPr>
      </w:pPr>
      <w:r>
        <w:t>Der Spieler kann sich anmelden</w:t>
      </w:r>
    </w:p>
    <w:p w:rsidR="00A552B4" w:rsidRDefault="000C6E90" w:rsidP="005F05FE">
      <w:pPr>
        <w:pStyle w:val="Listenabsatz"/>
        <w:numPr>
          <w:ilvl w:val="0"/>
          <w:numId w:val="11"/>
        </w:numPr>
      </w:pPr>
      <w:r>
        <w:t xml:space="preserve">Der Spieler kann sich </w:t>
      </w:r>
      <w:r w:rsidR="002C40B5">
        <w:t>registrieren</w:t>
      </w:r>
    </w:p>
    <w:p w:rsidR="009E68A2" w:rsidRDefault="00823217" w:rsidP="009E68A2">
      <w:pPr>
        <w:pStyle w:val="Listenabsatz"/>
        <w:numPr>
          <w:ilvl w:val="0"/>
          <w:numId w:val="11"/>
        </w:numPr>
      </w:pPr>
      <w:r>
        <w:t xml:space="preserve">Der Spieler kann </w:t>
      </w:r>
      <w:r w:rsidR="00651573">
        <w:t>seine freigeschalteten Minispiele einsehen</w:t>
      </w:r>
    </w:p>
    <w:p w:rsidR="00A211B4" w:rsidRDefault="007C46F5" w:rsidP="00A211B4">
      <w:pPr>
        <w:pStyle w:val="Listenabsatz"/>
        <w:numPr>
          <w:ilvl w:val="0"/>
          <w:numId w:val="11"/>
        </w:numPr>
      </w:pPr>
      <w:r>
        <w:t>Der Spieler kann seine freigeschalteten Minispiele spielen</w:t>
      </w:r>
    </w:p>
    <w:p w:rsidR="00FF3843" w:rsidRDefault="00A211B4" w:rsidP="00FF3843">
      <w:pPr>
        <w:pStyle w:val="Listenabsatz"/>
        <w:numPr>
          <w:ilvl w:val="1"/>
          <w:numId w:val="11"/>
        </w:numPr>
      </w:pPr>
      <w:r>
        <w:t xml:space="preserve">nicht </w:t>
      </w:r>
      <w:r w:rsidR="003A2478">
        <w:t>freigeschaltete Minispiele können nicht</w:t>
      </w:r>
      <w:r>
        <w:t xml:space="preserve"> </w:t>
      </w:r>
      <w:r w:rsidR="003A2478">
        <w:t>ge</w:t>
      </w:r>
      <w:r>
        <w:t>spiel</w:t>
      </w:r>
      <w:r w:rsidR="003A2478">
        <w:t>t werden</w:t>
      </w:r>
    </w:p>
    <w:p w:rsidR="00A211B4" w:rsidRDefault="00364C13" w:rsidP="00A211B4">
      <w:pPr>
        <w:pStyle w:val="Listenabsatz"/>
        <w:numPr>
          <w:ilvl w:val="0"/>
          <w:numId w:val="11"/>
        </w:numPr>
      </w:pPr>
      <w:r>
        <w:t>Der Spieler kann die Karte betrachten</w:t>
      </w:r>
    </w:p>
    <w:p w:rsidR="009E68A2" w:rsidRDefault="00364C13" w:rsidP="009E68A2">
      <w:pPr>
        <w:pStyle w:val="Listenabsatz"/>
        <w:numPr>
          <w:ilvl w:val="1"/>
          <w:numId w:val="11"/>
        </w:numPr>
      </w:pPr>
      <w:r>
        <w:t>Die aktuelle GPS-Position wird angezeigt</w:t>
      </w:r>
    </w:p>
    <w:p w:rsidR="009E68A2" w:rsidRDefault="00364C13" w:rsidP="009E68A2">
      <w:pPr>
        <w:pStyle w:val="Listenabsatz"/>
        <w:numPr>
          <w:ilvl w:val="1"/>
          <w:numId w:val="11"/>
        </w:numPr>
      </w:pPr>
      <w:r>
        <w:t>Der aktuell zu findende Cache wird angezeigt</w:t>
      </w:r>
    </w:p>
    <w:p w:rsidR="009E68A2" w:rsidRDefault="00462136" w:rsidP="009E68A2">
      <w:pPr>
        <w:pStyle w:val="Listenabsatz"/>
        <w:numPr>
          <w:ilvl w:val="1"/>
          <w:numId w:val="11"/>
        </w:numPr>
      </w:pPr>
      <w:r>
        <w:t>Tipps können angezeigt werden sofern möglich</w:t>
      </w:r>
    </w:p>
    <w:p w:rsidR="009E68A2" w:rsidRDefault="00DA35EE" w:rsidP="009E68A2">
      <w:pPr>
        <w:pStyle w:val="Listenabsatz"/>
        <w:numPr>
          <w:ilvl w:val="0"/>
          <w:numId w:val="11"/>
        </w:numPr>
      </w:pPr>
      <w:r>
        <w:t xml:space="preserve">Es lässt die Kamera zum </w:t>
      </w:r>
      <w:r w:rsidR="00B56323">
        <w:t>Scannen des QR</w:t>
      </w:r>
      <w:r>
        <w:t>-Codes bedienen</w:t>
      </w:r>
    </w:p>
    <w:p w:rsidR="00DA35EE" w:rsidRDefault="00DA35EE" w:rsidP="00DA35EE">
      <w:pPr>
        <w:pStyle w:val="Listenabsatz"/>
        <w:numPr>
          <w:ilvl w:val="1"/>
          <w:numId w:val="11"/>
        </w:numPr>
      </w:pPr>
      <w:r>
        <w:t>Q</w:t>
      </w:r>
      <w:r w:rsidR="00B56323">
        <w:t>R</w:t>
      </w:r>
      <w:r>
        <w:t>-Codes werden nur bei passender GPS-Position erfasst</w:t>
      </w:r>
    </w:p>
    <w:p w:rsidR="009E68A2" w:rsidRDefault="009E68A2" w:rsidP="009E68A2">
      <w:pPr>
        <w:pStyle w:val="Listenabsatz"/>
        <w:numPr>
          <w:ilvl w:val="0"/>
          <w:numId w:val="11"/>
        </w:numPr>
      </w:pPr>
      <w:r>
        <w:t>Nach ge</w:t>
      </w:r>
      <w:r w:rsidR="00A552B4">
        <w:t>löstem</w:t>
      </w:r>
      <w:r>
        <w:t xml:space="preserve"> Rätsel </w:t>
      </w:r>
      <w:r w:rsidR="006011D3">
        <w:t xml:space="preserve">kann ein </w:t>
      </w:r>
      <w:r>
        <w:t>Logbuch-Eintrag eingeben</w:t>
      </w:r>
      <w:r w:rsidR="006011D3">
        <w:t xml:space="preserve"> werden</w:t>
      </w:r>
    </w:p>
    <w:p w:rsidR="006A504A" w:rsidRDefault="006A504A" w:rsidP="006A504A">
      <w:pPr>
        <w:pStyle w:val="Listenabsatz"/>
        <w:numPr>
          <w:ilvl w:val="1"/>
          <w:numId w:val="11"/>
        </w:numPr>
      </w:pPr>
      <w:r>
        <w:t>Nach Lösen eines Minispiels erfolgt ein Dialog der Spielgeschichte</w:t>
      </w:r>
    </w:p>
    <w:p w:rsidR="00FF3843" w:rsidRDefault="00CF5D80" w:rsidP="00FF3843">
      <w:pPr>
        <w:pStyle w:val="Listenabsatz"/>
        <w:numPr>
          <w:ilvl w:val="0"/>
          <w:numId w:val="11"/>
        </w:numPr>
      </w:pPr>
      <w:r>
        <w:t>Alle</w:t>
      </w:r>
      <w:r w:rsidR="00FF3843">
        <w:t xml:space="preserve"> Szenenwechsel (nicht innerhalb der Minispiele)</w:t>
      </w:r>
      <w:r w:rsidR="003975BA">
        <w:t xml:space="preserve"> sind erfolgreich</w:t>
      </w:r>
    </w:p>
    <w:p w:rsidR="00A552B4" w:rsidRDefault="008F1A24" w:rsidP="00A552B4">
      <w:pPr>
        <w:pStyle w:val="Listenabsatz"/>
        <w:numPr>
          <w:ilvl w:val="1"/>
          <w:numId w:val="11"/>
        </w:numPr>
      </w:pPr>
      <w:r>
        <w:t xml:space="preserve">Diese werden </w:t>
      </w:r>
      <w:r w:rsidR="00A552B4">
        <w:t xml:space="preserve">bidirektional </w:t>
      </w:r>
      <w:r>
        <w:t>(</w:t>
      </w:r>
      <w:r w:rsidR="00A552B4">
        <w:t>sofern möglich</w:t>
      </w:r>
      <w:r>
        <w:t>) getestet</w:t>
      </w:r>
    </w:p>
    <w:p w:rsidR="001D488C" w:rsidRDefault="001D488C" w:rsidP="001D488C">
      <w:pPr>
        <w:pStyle w:val="Listenabsatz"/>
        <w:numPr>
          <w:ilvl w:val="0"/>
          <w:numId w:val="11"/>
        </w:numPr>
      </w:pPr>
      <w:r>
        <w:t>Alle Spieleergebnisse können übergeben werden</w:t>
      </w:r>
    </w:p>
    <w:p w:rsidR="000E543B" w:rsidRDefault="000E543B" w:rsidP="000E543B">
      <w:pPr>
        <w:pStyle w:val="berschrift2"/>
        <w:numPr>
          <w:ilvl w:val="1"/>
          <w:numId w:val="2"/>
        </w:numPr>
      </w:pPr>
      <w:bookmarkStart w:id="16" w:name="_Toc394337348"/>
      <w:r>
        <w:t>Minispiele</w:t>
      </w:r>
      <w:bookmarkEnd w:id="16"/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17" w:name="_Toc394337349"/>
      <w:r>
        <w:t>Lockpickspiel</w:t>
      </w:r>
      <w:bookmarkEnd w:id="17"/>
    </w:p>
    <w:p w:rsidR="00076295" w:rsidRDefault="0009119F" w:rsidP="00076295">
      <w:pPr>
        <w:pStyle w:val="Listenabsatz"/>
        <w:numPr>
          <w:ilvl w:val="0"/>
          <w:numId w:val="12"/>
        </w:numPr>
      </w:pPr>
      <w:r>
        <w:t xml:space="preserve">Die </w:t>
      </w:r>
      <w:r w:rsidR="00076295">
        <w:t xml:space="preserve">Leitungen </w:t>
      </w:r>
      <w:r w:rsidR="004326EC">
        <w:t xml:space="preserve">lassen sich </w:t>
      </w:r>
      <w:r w:rsidR="00076295">
        <w:t xml:space="preserve">per </w:t>
      </w:r>
      <w:proofErr w:type="spellStart"/>
      <w:r w:rsidR="00076295">
        <w:t>Drag&amp;Drop</w:t>
      </w:r>
      <w:proofErr w:type="spellEnd"/>
      <w:r w:rsidR="00076295">
        <w:t xml:space="preserve"> ziehen</w:t>
      </w:r>
    </w:p>
    <w:p w:rsidR="00C85DDF" w:rsidRDefault="00606386" w:rsidP="00C85DDF">
      <w:pPr>
        <w:pStyle w:val="Listenabsatz"/>
        <w:numPr>
          <w:ilvl w:val="1"/>
          <w:numId w:val="12"/>
        </w:numPr>
      </w:pPr>
      <w:r>
        <w:t xml:space="preserve">Eine </w:t>
      </w:r>
      <w:r w:rsidR="00C85DDF">
        <w:t xml:space="preserve">fehlerhafte Bedienung </w:t>
      </w:r>
      <w:r>
        <w:t>wird ignoriert</w:t>
      </w:r>
    </w:p>
    <w:p w:rsidR="00806DEA" w:rsidRDefault="005E7E4C" w:rsidP="00806DEA">
      <w:pPr>
        <w:pStyle w:val="Listenabsatz"/>
        <w:numPr>
          <w:ilvl w:val="0"/>
          <w:numId w:val="12"/>
        </w:numPr>
      </w:pPr>
      <w:r>
        <w:t xml:space="preserve">Die </w:t>
      </w:r>
      <w:r w:rsidR="00806DEA">
        <w:t>Abdeckungen</w:t>
      </w:r>
      <w:r>
        <w:t xml:space="preserve"> der Leitungen lassen sich</w:t>
      </w:r>
      <w:r w:rsidR="00806DEA">
        <w:t xml:space="preserve"> entfernen</w:t>
      </w:r>
    </w:p>
    <w:p w:rsidR="00806DEA" w:rsidRDefault="005E7E4C" w:rsidP="00806DEA">
      <w:pPr>
        <w:pStyle w:val="Listenabsatz"/>
        <w:numPr>
          <w:ilvl w:val="0"/>
          <w:numId w:val="12"/>
        </w:numPr>
      </w:pPr>
      <w:r>
        <w:t>Die</w:t>
      </w:r>
      <w:r w:rsidR="00806DEA">
        <w:t xml:space="preserve"> Zahnräder</w:t>
      </w:r>
      <w:r>
        <w:t xml:space="preserve"> drehen sich</w:t>
      </w:r>
      <w:r w:rsidR="00806DEA">
        <w:t xml:space="preserve"> bei gelöstem Rätsel</w:t>
      </w:r>
    </w:p>
    <w:p w:rsidR="00343401" w:rsidRDefault="009E6B93" w:rsidP="00343401">
      <w:pPr>
        <w:pStyle w:val="Listenabsatz"/>
        <w:numPr>
          <w:ilvl w:val="0"/>
          <w:numId w:val="12"/>
        </w:numPr>
      </w:pPr>
      <w:r>
        <w:t>Das Rätsel lässt sich immer l</w:t>
      </w:r>
      <w:r w:rsidR="00806DEA">
        <w:t>ösen</w:t>
      </w:r>
    </w:p>
    <w:p w:rsidR="00806DEA" w:rsidRDefault="00C149BF" w:rsidP="00806DEA">
      <w:pPr>
        <w:pStyle w:val="Listenabsatz"/>
        <w:numPr>
          <w:ilvl w:val="0"/>
          <w:numId w:val="12"/>
        </w:numPr>
      </w:pPr>
      <w:r>
        <w:t>Eine k</w:t>
      </w:r>
      <w:r w:rsidR="00806DEA">
        <w:t xml:space="preserve">orrekte Funktion des </w:t>
      </w:r>
      <w:proofErr w:type="spellStart"/>
      <w:r w:rsidR="00806DEA">
        <w:t>Timers</w:t>
      </w:r>
      <w:proofErr w:type="spellEnd"/>
      <w:r>
        <w:t xml:space="preserve"> ist gewährleistet</w:t>
      </w:r>
    </w:p>
    <w:p w:rsidR="00806DEA" w:rsidRDefault="00806DEA" w:rsidP="00806DEA">
      <w:pPr>
        <w:pStyle w:val="Listenabsatz"/>
        <w:numPr>
          <w:ilvl w:val="1"/>
          <w:numId w:val="12"/>
        </w:numPr>
      </w:pPr>
      <w:r>
        <w:t>Start</w:t>
      </w:r>
      <w:r w:rsidR="00DE6A37">
        <w:t xml:space="preserve"> des </w:t>
      </w:r>
      <w:proofErr w:type="spellStart"/>
      <w:r w:rsidR="00DE6A37">
        <w:t>Timers</w:t>
      </w:r>
      <w:proofErr w:type="spellEnd"/>
      <w:r>
        <w:t xml:space="preserve"> bei Spielbeginn</w:t>
      </w:r>
    </w:p>
    <w:p w:rsidR="00806DEA" w:rsidRDefault="00806DEA" w:rsidP="00806DEA">
      <w:pPr>
        <w:pStyle w:val="Listenabsatz"/>
        <w:numPr>
          <w:ilvl w:val="1"/>
          <w:numId w:val="12"/>
        </w:numPr>
      </w:pPr>
      <w:r>
        <w:t>Stopp</w:t>
      </w:r>
      <w:r w:rsidR="00DE6A37">
        <w:t xml:space="preserve"> des </w:t>
      </w:r>
      <w:proofErr w:type="spellStart"/>
      <w:r w:rsidR="00DE6A37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471D70" w:rsidRDefault="006A55DC" w:rsidP="00471D70">
      <w:pPr>
        <w:pStyle w:val="Listenabsatz"/>
        <w:numPr>
          <w:ilvl w:val="0"/>
          <w:numId w:val="12"/>
        </w:numPr>
      </w:pPr>
      <w:r>
        <w:t>Es gibt einen Wechsel</w:t>
      </w:r>
      <w:r w:rsidR="00471D70">
        <w:t xml:space="preserve"> zum Endscreen (</w:t>
      </w:r>
      <w:r w:rsidR="00CF4526">
        <w:t>„</w:t>
      </w:r>
      <w:r w:rsidR="00471D70">
        <w:t>Game Over</w:t>
      </w:r>
      <w:r w:rsidR="00CF4526">
        <w:t>“</w:t>
      </w:r>
      <w:r w:rsidR="00471D70">
        <w:t>/</w:t>
      </w:r>
      <w:r w:rsidR="00CF4526">
        <w:t>„</w:t>
      </w:r>
      <w:proofErr w:type="spellStart"/>
      <w:r w:rsidR="00471D70">
        <w:t>Victory</w:t>
      </w:r>
      <w:proofErr w:type="spellEnd"/>
      <w:r w:rsidR="00CF4526">
        <w:t>“</w:t>
      </w:r>
      <w:r w:rsidR="00471D70">
        <w:t>) des Spiels</w:t>
      </w:r>
    </w:p>
    <w:p w:rsidR="00343401" w:rsidRDefault="003125ED" w:rsidP="00471D70">
      <w:pPr>
        <w:pStyle w:val="Listenabsatz"/>
        <w:numPr>
          <w:ilvl w:val="0"/>
          <w:numId w:val="12"/>
        </w:numPr>
      </w:pPr>
      <w:r>
        <w:t>Eine k</w:t>
      </w:r>
      <w:r w:rsidR="00343401">
        <w:t xml:space="preserve">orrekte Ermittlung </w:t>
      </w:r>
      <w:r w:rsidR="00870381">
        <w:t>von</w:t>
      </w:r>
      <w:r>
        <w:t xml:space="preserve"> einem</w:t>
      </w:r>
      <w:r w:rsidR="00870381">
        <w:t xml:space="preserve"> gelöstem Rätsel</w:t>
      </w:r>
      <w:r>
        <w:t xml:space="preserve"> ist gewährleistet</w:t>
      </w:r>
    </w:p>
    <w:p w:rsidR="009E6B93" w:rsidRDefault="009E6B93" w:rsidP="009E6B93">
      <w:pPr>
        <w:pStyle w:val="Listenabsatz"/>
        <w:numPr>
          <w:ilvl w:val="0"/>
          <w:numId w:val="12"/>
        </w:numPr>
      </w:pPr>
      <w:r>
        <w:t>Alle Spieleergebnisse können übergeben werden</w:t>
      </w:r>
    </w:p>
    <w:p w:rsidR="009E6B93" w:rsidRPr="00076295" w:rsidRDefault="009E6B93" w:rsidP="009E6B93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18" w:name="_Toc394337350"/>
      <w:proofErr w:type="spellStart"/>
      <w:r>
        <w:t>Galaxy</w:t>
      </w:r>
      <w:proofErr w:type="spellEnd"/>
      <w:r>
        <w:t xml:space="preserve"> </w:t>
      </w:r>
      <w:proofErr w:type="spellStart"/>
      <w:r>
        <w:t>Invaders</w:t>
      </w:r>
      <w:bookmarkEnd w:id="18"/>
      <w:proofErr w:type="spellEnd"/>
    </w:p>
    <w:p w:rsidR="00F413B8" w:rsidRDefault="00D44497" w:rsidP="00F413B8">
      <w:pPr>
        <w:pStyle w:val="Listenabsatz"/>
        <w:numPr>
          <w:ilvl w:val="0"/>
          <w:numId w:val="13"/>
        </w:numPr>
      </w:pPr>
      <w:r>
        <w:t>Die Spielfigur bewegt sich gemäß der Eingaben des Spielers</w:t>
      </w:r>
    </w:p>
    <w:p w:rsidR="00D44497" w:rsidRDefault="00015B15" w:rsidP="00F413B8">
      <w:pPr>
        <w:pStyle w:val="Listenabsatz"/>
        <w:numPr>
          <w:ilvl w:val="0"/>
          <w:numId w:val="13"/>
        </w:numPr>
      </w:pPr>
      <w:r>
        <w:t>Die Gegner lassen sich durch das Projektil des Spielerraumschiffs zerstören</w:t>
      </w:r>
    </w:p>
    <w:p w:rsidR="00015B15" w:rsidRDefault="00015B15" w:rsidP="00F413B8">
      <w:pPr>
        <w:pStyle w:val="Listenabsatz"/>
        <w:numPr>
          <w:ilvl w:val="0"/>
          <w:numId w:val="13"/>
        </w:numPr>
      </w:pPr>
      <w:r>
        <w:t>Gegner können Projektile abfeuern</w:t>
      </w:r>
    </w:p>
    <w:p w:rsidR="00015B15" w:rsidRDefault="00015B15" w:rsidP="00F413B8">
      <w:pPr>
        <w:pStyle w:val="Listenabsatz"/>
        <w:numPr>
          <w:ilvl w:val="0"/>
          <w:numId w:val="13"/>
        </w:numPr>
      </w:pPr>
      <w:r>
        <w:t>Der Spieler verliert Leben wenn er getroffen wird</w:t>
      </w:r>
    </w:p>
    <w:p w:rsidR="00015B15" w:rsidRDefault="00015B15" w:rsidP="00015B15">
      <w:pPr>
        <w:pStyle w:val="Listenabsatz"/>
        <w:numPr>
          <w:ilvl w:val="0"/>
          <w:numId w:val="13"/>
        </w:numPr>
      </w:pPr>
      <w:r>
        <w:t>Das Spiel endet sobald der Spieler keine Leben mehr hat</w:t>
      </w:r>
    </w:p>
    <w:p w:rsidR="00F05834" w:rsidRDefault="00F05834" w:rsidP="00F05834">
      <w:pPr>
        <w:pStyle w:val="Listenabsatz"/>
        <w:numPr>
          <w:ilvl w:val="0"/>
          <w:numId w:val="13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9E6B93" w:rsidRDefault="009E6B93" w:rsidP="009E6B93">
      <w:pPr>
        <w:pStyle w:val="Listenabsatz"/>
        <w:numPr>
          <w:ilvl w:val="0"/>
          <w:numId w:val="13"/>
        </w:numPr>
      </w:pPr>
      <w:r>
        <w:t>Alle Spieleergebnisse können übergeben werden</w:t>
      </w:r>
    </w:p>
    <w:p w:rsidR="00F05834" w:rsidRPr="00F413B8" w:rsidRDefault="00F05834" w:rsidP="00F05834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19" w:name="_Toc394337351"/>
      <w:r>
        <w:t>Wohnheimspiel</w:t>
      </w:r>
      <w:bookmarkEnd w:id="19"/>
    </w:p>
    <w:p w:rsidR="00197C0F" w:rsidRDefault="00D805F1" w:rsidP="00197C0F">
      <w:pPr>
        <w:pStyle w:val="Listenabsatz"/>
        <w:numPr>
          <w:ilvl w:val="0"/>
          <w:numId w:val="15"/>
        </w:numPr>
      </w:pPr>
      <w:r>
        <w:t xml:space="preserve">Es gibt eine korrekte </w:t>
      </w:r>
      <w:r w:rsidR="00A125EF">
        <w:t xml:space="preserve">Steuerung der Spielfigur über </w:t>
      </w:r>
      <w:r w:rsidR="006A0006">
        <w:t xml:space="preserve">virtuelle </w:t>
      </w:r>
      <w:r w:rsidR="00A125EF">
        <w:t>Pfeiltasten</w:t>
      </w:r>
    </w:p>
    <w:p w:rsidR="00A125EF" w:rsidRDefault="00F24331" w:rsidP="00197C0F">
      <w:pPr>
        <w:pStyle w:val="Listenabsatz"/>
        <w:numPr>
          <w:ilvl w:val="0"/>
          <w:numId w:val="15"/>
        </w:numPr>
      </w:pPr>
      <w:r>
        <w:t xml:space="preserve">Die </w:t>
      </w:r>
      <w:r w:rsidR="00A125EF">
        <w:t xml:space="preserve">Zeitleiste leert sich im </w:t>
      </w:r>
      <w:r w:rsidR="00F30DE2">
        <w:t>Laufe</w:t>
      </w:r>
      <w:r w:rsidR="00A125EF">
        <w:t xml:space="preserve"> der Zeit</w:t>
      </w:r>
    </w:p>
    <w:p w:rsidR="001679B8" w:rsidRDefault="001679B8" w:rsidP="001679B8">
      <w:pPr>
        <w:pStyle w:val="Listenabsatz"/>
        <w:numPr>
          <w:ilvl w:val="1"/>
          <w:numId w:val="15"/>
        </w:numPr>
      </w:pPr>
      <w:r>
        <w:t>Eine Sekunde entspricht einer echten Sekunde</w:t>
      </w:r>
    </w:p>
    <w:p w:rsidR="00785D5F" w:rsidRDefault="00F024FF" w:rsidP="00197C0F">
      <w:pPr>
        <w:pStyle w:val="Listenabsatz"/>
        <w:numPr>
          <w:ilvl w:val="0"/>
          <w:numId w:val="15"/>
        </w:numPr>
      </w:pPr>
      <w:r>
        <w:t>Alle drei</w:t>
      </w:r>
      <w:r w:rsidR="00785D5F">
        <w:t xml:space="preserve"> Labyrinthe sind lösbar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Der gegangene Weg wird rot gekennzeichnet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Hindernisse erscheinen</w:t>
      </w:r>
      <w:r w:rsidR="007061CC">
        <w:t xml:space="preserve"> zu Beginn des Spiels</w:t>
      </w:r>
    </w:p>
    <w:p w:rsidR="00785D5F" w:rsidRDefault="00785D5F" w:rsidP="00197C0F">
      <w:pPr>
        <w:pStyle w:val="Listenabsatz"/>
        <w:numPr>
          <w:ilvl w:val="0"/>
          <w:numId w:val="15"/>
        </w:numPr>
      </w:pPr>
      <w:r>
        <w:t>Mit Hilfe von Hilfsmitteln können die Hindernisse überwunden werden</w:t>
      </w:r>
    </w:p>
    <w:p w:rsidR="00F05834" w:rsidRDefault="00F05834" w:rsidP="00F05834">
      <w:pPr>
        <w:pStyle w:val="Listenabsatz"/>
        <w:numPr>
          <w:ilvl w:val="0"/>
          <w:numId w:val="15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F05834" w:rsidRDefault="00F05834" w:rsidP="00F05834">
      <w:pPr>
        <w:pStyle w:val="Listenabsatz"/>
      </w:pPr>
    </w:p>
    <w:p w:rsidR="00785D5F" w:rsidRPr="00197C0F" w:rsidRDefault="00785D5F" w:rsidP="00785D5F">
      <w:r>
        <w:br w:type="page"/>
      </w: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0" w:name="_Toc394337352"/>
      <w:r>
        <w:t>Angelspiel</w:t>
      </w:r>
      <w:bookmarkEnd w:id="20"/>
    </w:p>
    <w:p w:rsidR="009B511E" w:rsidRDefault="008D75F0" w:rsidP="009B511E">
      <w:pPr>
        <w:pStyle w:val="Listenabsatz"/>
        <w:numPr>
          <w:ilvl w:val="0"/>
          <w:numId w:val="14"/>
        </w:numPr>
      </w:pPr>
      <w:r>
        <w:t>Erforderliche Elemente können gefischt werden</w:t>
      </w:r>
    </w:p>
    <w:p w:rsidR="008D75F0" w:rsidRDefault="008D75F0" w:rsidP="008D75F0">
      <w:pPr>
        <w:pStyle w:val="Listenabsatz"/>
        <w:numPr>
          <w:ilvl w:val="1"/>
          <w:numId w:val="14"/>
        </w:numPr>
      </w:pPr>
      <w:r>
        <w:t>Es gibt Strafsekunden durch das Fischen falscher Elemente</w:t>
      </w:r>
    </w:p>
    <w:p w:rsidR="008D75F0" w:rsidRDefault="00D44081" w:rsidP="008D75F0">
      <w:pPr>
        <w:pStyle w:val="Listenabsatz"/>
        <w:numPr>
          <w:ilvl w:val="1"/>
          <w:numId w:val="14"/>
        </w:numPr>
      </w:pPr>
      <w:r>
        <w:t xml:space="preserve">Die Angel besitzt eine Verzögerung </w:t>
      </w:r>
    </w:p>
    <w:p w:rsidR="00197C0F" w:rsidRDefault="00197C0F" w:rsidP="009B511E">
      <w:pPr>
        <w:pStyle w:val="Listenabsatz"/>
        <w:numPr>
          <w:ilvl w:val="0"/>
          <w:numId w:val="14"/>
        </w:numPr>
      </w:pPr>
      <w:r>
        <w:t>gesammelte</w:t>
      </w:r>
      <w:r w:rsidR="00D318DD">
        <w:t xml:space="preserve"> und zu sammelnde</w:t>
      </w:r>
      <w:r>
        <w:t xml:space="preserve"> Teile</w:t>
      </w:r>
      <w:r w:rsidR="00D318DD">
        <w:t xml:space="preserve"> in einer Liste</w:t>
      </w:r>
      <w:r>
        <w:t xml:space="preserve"> einsehen</w:t>
      </w:r>
    </w:p>
    <w:p w:rsidR="00197C0F" w:rsidRDefault="00D44081" w:rsidP="009B511E">
      <w:pPr>
        <w:pStyle w:val="Listenabsatz"/>
        <w:numPr>
          <w:ilvl w:val="0"/>
          <w:numId w:val="14"/>
        </w:numPr>
      </w:pPr>
      <w:r>
        <w:t>Alle schwimmenden Objekte ha</w:t>
      </w:r>
      <w:r w:rsidR="00E917C3">
        <w:t>ben eine Zufällige Startkonstel</w:t>
      </w:r>
      <w:r>
        <w:t>lation</w:t>
      </w:r>
    </w:p>
    <w:p w:rsidR="00AE16C7" w:rsidRDefault="00A50970" w:rsidP="009B511E">
      <w:pPr>
        <w:pStyle w:val="Listenabsatz"/>
        <w:numPr>
          <w:ilvl w:val="0"/>
          <w:numId w:val="14"/>
        </w:numPr>
      </w:pPr>
      <w:r>
        <w:t xml:space="preserve">Das </w:t>
      </w:r>
      <w:r w:rsidR="00365468">
        <w:t>Pausieren</w:t>
      </w:r>
      <w:r w:rsidR="00AE16C7">
        <w:t xml:space="preserve"> des Spiels</w:t>
      </w:r>
      <w:r>
        <w:t xml:space="preserve"> ist möglich</w:t>
      </w:r>
    </w:p>
    <w:p w:rsidR="00365468" w:rsidRDefault="000E64F8" w:rsidP="00365468">
      <w:pPr>
        <w:pStyle w:val="Listenabsatz"/>
        <w:numPr>
          <w:ilvl w:val="1"/>
          <w:numId w:val="14"/>
        </w:numPr>
      </w:pPr>
      <w:r>
        <w:t>Nach dem Pausieren lässt sich das Spiel fortsetzen</w:t>
      </w:r>
    </w:p>
    <w:p w:rsidR="004E0FB3" w:rsidRDefault="004E0FB3" w:rsidP="004E0FB3">
      <w:pPr>
        <w:pStyle w:val="Listenabsatz"/>
        <w:numPr>
          <w:ilvl w:val="0"/>
          <w:numId w:val="14"/>
        </w:numPr>
      </w:pPr>
      <w:r>
        <w:t xml:space="preserve">Korrekte Funktion des </w:t>
      </w:r>
      <w:proofErr w:type="spellStart"/>
      <w:r>
        <w:t>Timers</w:t>
      </w:r>
      <w:proofErr w:type="spellEnd"/>
    </w:p>
    <w:p w:rsidR="004E0FB3" w:rsidRDefault="004E0FB3" w:rsidP="004E0FB3">
      <w:pPr>
        <w:pStyle w:val="Listenabsatz"/>
        <w:numPr>
          <w:ilvl w:val="1"/>
          <w:numId w:val="14"/>
        </w:numPr>
      </w:pPr>
      <w:r>
        <w:t>Start</w:t>
      </w:r>
      <w:r w:rsidR="00026355">
        <w:t xml:space="preserve"> des </w:t>
      </w:r>
      <w:proofErr w:type="spellStart"/>
      <w:r w:rsidR="00026355">
        <w:t>Timers</w:t>
      </w:r>
      <w:proofErr w:type="spellEnd"/>
      <w:r>
        <w:t xml:space="preserve"> bei Spielbeginn</w:t>
      </w:r>
    </w:p>
    <w:p w:rsidR="00D318DD" w:rsidRDefault="004E0FB3" w:rsidP="00D318DD">
      <w:pPr>
        <w:pStyle w:val="Listenabsatz"/>
        <w:numPr>
          <w:ilvl w:val="1"/>
          <w:numId w:val="14"/>
        </w:numPr>
      </w:pPr>
      <w:r>
        <w:t>Stopp</w:t>
      </w:r>
      <w:r w:rsidR="00A25964">
        <w:t xml:space="preserve"> des </w:t>
      </w:r>
      <w:proofErr w:type="spellStart"/>
      <w:r w:rsidR="00A25964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F05834" w:rsidRDefault="00F05834" w:rsidP="00F05834">
      <w:pPr>
        <w:pStyle w:val="Listenabsatz"/>
        <w:numPr>
          <w:ilvl w:val="0"/>
          <w:numId w:val="14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9E6B93" w:rsidRDefault="009E6B93" w:rsidP="009E6B93">
      <w:pPr>
        <w:pStyle w:val="Listenabsatz"/>
        <w:numPr>
          <w:ilvl w:val="0"/>
          <w:numId w:val="14"/>
        </w:numPr>
      </w:pPr>
      <w:r>
        <w:t>Alle Spieleergebnisse können übergeben werden</w:t>
      </w:r>
    </w:p>
    <w:p w:rsidR="00F05834" w:rsidRPr="009B511E" w:rsidRDefault="00F05834" w:rsidP="00F05834">
      <w:pPr>
        <w:pStyle w:val="Listenabsatz"/>
      </w:pPr>
    </w:p>
    <w:p w:rsidR="000E543B" w:rsidRDefault="000E543B" w:rsidP="000E543B">
      <w:pPr>
        <w:pStyle w:val="berschrift3"/>
        <w:numPr>
          <w:ilvl w:val="2"/>
          <w:numId w:val="2"/>
        </w:numPr>
      </w:pPr>
      <w:bookmarkStart w:id="21" w:name="_Toc394337353"/>
      <w:proofErr w:type="spellStart"/>
      <w:r>
        <w:t>Bosskampf</w:t>
      </w:r>
      <w:bookmarkEnd w:id="21"/>
      <w:proofErr w:type="spellEnd"/>
    </w:p>
    <w:p w:rsidR="00EC6EBC" w:rsidRDefault="00EC6EBC" w:rsidP="00EC6EBC">
      <w:pPr>
        <w:pStyle w:val="Listenabsatz"/>
        <w:numPr>
          <w:ilvl w:val="0"/>
          <w:numId w:val="12"/>
        </w:numPr>
      </w:pPr>
      <w:r>
        <w:t>Der Spieler bekommt Anweisung</w:t>
      </w:r>
    </w:p>
    <w:p w:rsidR="002039C3" w:rsidRDefault="00EC6EBC" w:rsidP="002039C3">
      <w:pPr>
        <w:pStyle w:val="Listenabsatz"/>
        <w:numPr>
          <w:ilvl w:val="0"/>
          <w:numId w:val="12"/>
        </w:numPr>
      </w:pPr>
      <w:r>
        <w:t>Diese</w:t>
      </w:r>
      <w:r w:rsidR="007712CF">
        <w:t xml:space="preserve"> Anweisung lässt sich ausführen</w:t>
      </w:r>
    </w:p>
    <w:p w:rsidR="002039C3" w:rsidRDefault="00826E7D" w:rsidP="002039C3">
      <w:pPr>
        <w:pStyle w:val="Listenabsatz"/>
        <w:numPr>
          <w:ilvl w:val="1"/>
          <w:numId w:val="12"/>
        </w:numPr>
      </w:pPr>
      <w:r>
        <w:t xml:space="preserve">Erhalt einer </w:t>
      </w:r>
      <w:r w:rsidR="002039C3">
        <w:t>neue</w:t>
      </w:r>
      <w:r>
        <w:t>n</w:t>
      </w:r>
      <w:r w:rsidR="002039C3">
        <w:t xml:space="preserve"> Anweisung nach Ausführung </w:t>
      </w:r>
      <w:r>
        <w:t>der vorherigen</w:t>
      </w:r>
    </w:p>
    <w:p w:rsidR="00C00F37" w:rsidRDefault="00C00F37" w:rsidP="002039C3">
      <w:pPr>
        <w:pStyle w:val="Listenabsatz"/>
        <w:numPr>
          <w:ilvl w:val="1"/>
          <w:numId w:val="12"/>
        </w:numPr>
      </w:pPr>
      <w:r>
        <w:t>Animierung der Durchführung der Anweisung</w:t>
      </w:r>
    </w:p>
    <w:p w:rsidR="00C85DDF" w:rsidRDefault="005956E7" w:rsidP="00C85DDF">
      <w:pPr>
        <w:pStyle w:val="Listenabsatz"/>
        <w:numPr>
          <w:ilvl w:val="0"/>
          <w:numId w:val="12"/>
        </w:numPr>
      </w:pPr>
      <w:r>
        <w:t>Eine k</w:t>
      </w:r>
      <w:r w:rsidR="00C85DDF">
        <w:t>orrekte Funktion de</w:t>
      </w:r>
      <w:r w:rsidR="00C00F37">
        <w:t>r Zeitbegrenzung</w:t>
      </w:r>
      <w:r>
        <w:t xml:space="preserve"> ist gewährleistet</w:t>
      </w:r>
    </w:p>
    <w:p w:rsidR="00C85DDF" w:rsidRDefault="00C85DDF" w:rsidP="00C85DDF">
      <w:pPr>
        <w:pStyle w:val="Listenabsatz"/>
        <w:numPr>
          <w:ilvl w:val="1"/>
          <w:numId w:val="12"/>
        </w:numPr>
      </w:pPr>
      <w:r>
        <w:t>Start</w:t>
      </w:r>
      <w:r w:rsidR="00B17564">
        <w:t xml:space="preserve"> des </w:t>
      </w:r>
      <w:proofErr w:type="spellStart"/>
      <w:r w:rsidR="00B17564">
        <w:t>Timers</w:t>
      </w:r>
      <w:proofErr w:type="spellEnd"/>
      <w:r>
        <w:t xml:space="preserve"> bei Spielbeginn</w:t>
      </w:r>
    </w:p>
    <w:p w:rsidR="000E543B" w:rsidRDefault="00C85DDF" w:rsidP="00C00F37">
      <w:pPr>
        <w:pStyle w:val="Listenabsatz"/>
        <w:numPr>
          <w:ilvl w:val="1"/>
          <w:numId w:val="12"/>
        </w:numPr>
      </w:pPr>
      <w:r>
        <w:t>Stopp</w:t>
      </w:r>
      <w:r w:rsidR="00780B42">
        <w:t xml:space="preserve"> des </w:t>
      </w:r>
      <w:proofErr w:type="spellStart"/>
      <w:r w:rsidR="00780B42">
        <w:t>Timers</w:t>
      </w:r>
      <w:proofErr w:type="spellEnd"/>
      <w:r>
        <w:t xml:space="preserve"> bei gelöstem Rätsel oder Ablauf des </w:t>
      </w:r>
      <w:proofErr w:type="spellStart"/>
      <w:r>
        <w:t>Timers</w:t>
      </w:r>
      <w:proofErr w:type="spellEnd"/>
    </w:p>
    <w:p w:rsidR="00081ED9" w:rsidRDefault="008A035F" w:rsidP="00081ED9">
      <w:pPr>
        <w:pStyle w:val="Listenabsatz"/>
        <w:numPr>
          <w:ilvl w:val="0"/>
          <w:numId w:val="12"/>
        </w:numPr>
      </w:pPr>
      <w:r>
        <w:t xml:space="preserve">Es gibt einen </w:t>
      </w:r>
      <w:r w:rsidR="00081ED9">
        <w:t>Wechsel zu näch</w:t>
      </w:r>
      <w:bookmarkStart w:id="22" w:name="_GoBack"/>
      <w:bookmarkEnd w:id="22"/>
      <w:r w:rsidR="00081ED9">
        <w:t>stem Level nach Lösen des Aktuellen</w:t>
      </w:r>
    </w:p>
    <w:p w:rsidR="00081ED9" w:rsidRDefault="00081ED9" w:rsidP="00081ED9">
      <w:pPr>
        <w:pStyle w:val="Listenabsatz"/>
        <w:numPr>
          <w:ilvl w:val="1"/>
          <w:numId w:val="12"/>
        </w:numPr>
      </w:pPr>
      <w:r>
        <w:t>Sieg nach Lösen des dritten Levels</w:t>
      </w:r>
    </w:p>
    <w:p w:rsidR="00F05834" w:rsidRDefault="00F05834" w:rsidP="00F05834">
      <w:pPr>
        <w:pStyle w:val="Listenabsatz"/>
        <w:numPr>
          <w:ilvl w:val="0"/>
          <w:numId w:val="12"/>
        </w:numPr>
      </w:pPr>
      <w:r>
        <w:t>Es gibt einen Wechsel zum Endscreen („Game Over“/„</w:t>
      </w:r>
      <w:proofErr w:type="spellStart"/>
      <w:r>
        <w:t>Victory</w:t>
      </w:r>
      <w:proofErr w:type="spellEnd"/>
      <w:r>
        <w:t>“) des Spiels</w:t>
      </w:r>
    </w:p>
    <w:p w:rsidR="009E6B93" w:rsidRDefault="009E6B93" w:rsidP="009E6B93">
      <w:pPr>
        <w:pStyle w:val="Listenabsatz"/>
        <w:numPr>
          <w:ilvl w:val="0"/>
          <w:numId w:val="12"/>
        </w:numPr>
      </w:pPr>
      <w:r>
        <w:t>Alle Spieleergebnisse können übergeben werden</w:t>
      </w:r>
    </w:p>
    <w:p w:rsidR="008A1A4F" w:rsidRDefault="008A1A4F" w:rsidP="008A1A4F"/>
    <w:p w:rsidR="008A1A4F" w:rsidRDefault="008A1A4F" w:rsidP="008A1A4F"/>
    <w:p w:rsidR="008A1A4F" w:rsidRDefault="008A1A4F" w:rsidP="008A1A4F"/>
    <w:p w:rsidR="008A1A4F" w:rsidRDefault="008A1A4F" w:rsidP="008A1A4F"/>
    <w:p w:rsidR="008A1A4F" w:rsidRDefault="008A1A4F" w:rsidP="008A1A4F"/>
    <w:p w:rsidR="008A1A4F" w:rsidRDefault="008A1A4F" w:rsidP="008A1A4F"/>
    <w:p w:rsidR="008A1A4F" w:rsidRDefault="008A1A4F" w:rsidP="008A1A4F"/>
    <w:p w:rsidR="008A1A4F" w:rsidRDefault="008A1A4F" w:rsidP="008A1A4F"/>
    <w:p w:rsidR="008A1A4F" w:rsidRDefault="008A1A4F" w:rsidP="008A1A4F"/>
    <w:p w:rsidR="008A1A4F" w:rsidRDefault="008A1A4F" w:rsidP="008A1A4F"/>
    <w:p w:rsidR="00F05834" w:rsidRPr="000E543B" w:rsidRDefault="008A1A4F" w:rsidP="008A1A4F">
      <w:r>
        <w:t>Erstellt von: Fabian Meise</w:t>
      </w:r>
    </w:p>
    <w:sectPr w:rsidR="00F05834" w:rsidRPr="000E543B" w:rsidSect="00505EAA"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EAA" w:rsidRDefault="00505EAA" w:rsidP="00505EAA">
      <w:pPr>
        <w:spacing w:after="0" w:line="240" w:lineRule="auto"/>
      </w:pPr>
      <w:r>
        <w:separator/>
      </w:r>
    </w:p>
  </w:endnote>
  <w:endnote w:type="continuationSeparator" w:id="0">
    <w:p w:rsidR="00505EAA" w:rsidRDefault="00505EAA" w:rsidP="0050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575184"/>
      <w:docPartObj>
        <w:docPartGallery w:val="Page Numbers (Bottom of Page)"/>
        <w:docPartUnique/>
      </w:docPartObj>
    </w:sdtPr>
    <w:sdtEndPr/>
    <w:sdtContent>
      <w:p w:rsidR="00505EAA" w:rsidRDefault="00505EA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DFA">
          <w:rPr>
            <w:noProof/>
          </w:rPr>
          <w:t>6</w:t>
        </w:r>
        <w:r>
          <w:fldChar w:fldCharType="end"/>
        </w:r>
      </w:p>
    </w:sdtContent>
  </w:sdt>
  <w:p w:rsidR="00505EAA" w:rsidRDefault="00505EA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233530"/>
      <w:docPartObj>
        <w:docPartGallery w:val="Page Numbers (Bottom of Page)"/>
        <w:docPartUnique/>
      </w:docPartObj>
    </w:sdtPr>
    <w:sdtEndPr/>
    <w:sdtContent>
      <w:p w:rsidR="00505EAA" w:rsidRDefault="00505EA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DFA">
          <w:rPr>
            <w:noProof/>
          </w:rPr>
          <w:t>1</w:t>
        </w:r>
        <w:r>
          <w:fldChar w:fldCharType="end"/>
        </w:r>
      </w:p>
    </w:sdtContent>
  </w:sdt>
  <w:p w:rsidR="00505EAA" w:rsidRDefault="00505EA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EAA" w:rsidRDefault="00505EAA" w:rsidP="00505EAA">
      <w:pPr>
        <w:spacing w:after="0" w:line="240" w:lineRule="auto"/>
      </w:pPr>
      <w:r>
        <w:separator/>
      </w:r>
    </w:p>
  </w:footnote>
  <w:footnote w:type="continuationSeparator" w:id="0">
    <w:p w:rsidR="00505EAA" w:rsidRDefault="00505EAA" w:rsidP="00505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1F0"/>
    <w:multiLevelType w:val="hybridMultilevel"/>
    <w:tmpl w:val="22543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D150B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B7A4E1F"/>
    <w:multiLevelType w:val="hybridMultilevel"/>
    <w:tmpl w:val="F2F42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1A5B"/>
    <w:multiLevelType w:val="hybridMultilevel"/>
    <w:tmpl w:val="7556032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2B5C77"/>
    <w:multiLevelType w:val="hybridMultilevel"/>
    <w:tmpl w:val="F268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20BE8"/>
    <w:multiLevelType w:val="hybridMultilevel"/>
    <w:tmpl w:val="CEDA1C4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810270"/>
    <w:multiLevelType w:val="multilevel"/>
    <w:tmpl w:val="AFC6C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4E55197"/>
    <w:multiLevelType w:val="hybridMultilevel"/>
    <w:tmpl w:val="E6D07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871F1"/>
    <w:multiLevelType w:val="hybridMultilevel"/>
    <w:tmpl w:val="B11AAE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798C922A">
      <w:numFmt w:val="bullet"/>
      <w:lvlText w:val="•"/>
      <w:lvlJc w:val="left"/>
      <w:pPr>
        <w:ind w:left="2685" w:hanging="705"/>
      </w:pPr>
      <w:rPr>
        <w:rFonts w:ascii="Arial" w:eastAsiaTheme="minorHAnsi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F2476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6C91DB3"/>
    <w:multiLevelType w:val="hybridMultilevel"/>
    <w:tmpl w:val="64129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B4212"/>
    <w:multiLevelType w:val="hybridMultilevel"/>
    <w:tmpl w:val="FF364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72E59"/>
    <w:multiLevelType w:val="hybridMultilevel"/>
    <w:tmpl w:val="B2AAC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360BD"/>
    <w:multiLevelType w:val="hybridMultilevel"/>
    <w:tmpl w:val="0FDEF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966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8E0753"/>
    <w:multiLevelType w:val="hybridMultilevel"/>
    <w:tmpl w:val="BDE45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3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AA"/>
    <w:rsid w:val="000078B1"/>
    <w:rsid w:val="00015B15"/>
    <w:rsid w:val="00020BC7"/>
    <w:rsid w:val="00026355"/>
    <w:rsid w:val="00076295"/>
    <w:rsid w:val="00081ED9"/>
    <w:rsid w:val="0009119F"/>
    <w:rsid w:val="00097011"/>
    <w:rsid w:val="000C6E90"/>
    <w:rsid w:val="000D742E"/>
    <w:rsid w:val="000E378A"/>
    <w:rsid w:val="000E543B"/>
    <w:rsid w:val="000E64F8"/>
    <w:rsid w:val="000F2BBE"/>
    <w:rsid w:val="00144E33"/>
    <w:rsid w:val="001679B8"/>
    <w:rsid w:val="00197C0F"/>
    <w:rsid w:val="001D488C"/>
    <w:rsid w:val="002039C3"/>
    <w:rsid w:val="00225A80"/>
    <w:rsid w:val="002344FE"/>
    <w:rsid w:val="002A410D"/>
    <w:rsid w:val="002B2598"/>
    <w:rsid w:val="002C40B5"/>
    <w:rsid w:val="003125ED"/>
    <w:rsid w:val="003206CF"/>
    <w:rsid w:val="0034087E"/>
    <w:rsid w:val="00343401"/>
    <w:rsid w:val="00356CE9"/>
    <w:rsid w:val="00364C13"/>
    <w:rsid w:val="00365468"/>
    <w:rsid w:val="00366125"/>
    <w:rsid w:val="003975BA"/>
    <w:rsid w:val="003A2478"/>
    <w:rsid w:val="003C1CFF"/>
    <w:rsid w:val="003C1D50"/>
    <w:rsid w:val="003D5848"/>
    <w:rsid w:val="003D7175"/>
    <w:rsid w:val="00406E24"/>
    <w:rsid w:val="00415E15"/>
    <w:rsid w:val="00424AAD"/>
    <w:rsid w:val="004326EC"/>
    <w:rsid w:val="00434570"/>
    <w:rsid w:val="00434962"/>
    <w:rsid w:val="00447887"/>
    <w:rsid w:val="004615A4"/>
    <w:rsid w:val="00462136"/>
    <w:rsid w:val="00471D70"/>
    <w:rsid w:val="00473719"/>
    <w:rsid w:val="00486DFA"/>
    <w:rsid w:val="00487260"/>
    <w:rsid w:val="004C675C"/>
    <w:rsid w:val="004E0FB3"/>
    <w:rsid w:val="00505EAA"/>
    <w:rsid w:val="005208BD"/>
    <w:rsid w:val="005224AA"/>
    <w:rsid w:val="005657AA"/>
    <w:rsid w:val="00567CFB"/>
    <w:rsid w:val="00591927"/>
    <w:rsid w:val="005956E7"/>
    <w:rsid w:val="005B11B8"/>
    <w:rsid w:val="005C0FE0"/>
    <w:rsid w:val="005C4F32"/>
    <w:rsid w:val="005E7E4C"/>
    <w:rsid w:val="005F05FE"/>
    <w:rsid w:val="005F4E99"/>
    <w:rsid w:val="006011D3"/>
    <w:rsid w:val="00606386"/>
    <w:rsid w:val="006364F0"/>
    <w:rsid w:val="00651573"/>
    <w:rsid w:val="00692E97"/>
    <w:rsid w:val="006A0006"/>
    <w:rsid w:val="006A504A"/>
    <w:rsid w:val="006A55DC"/>
    <w:rsid w:val="006C3ABC"/>
    <w:rsid w:val="006D1E3B"/>
    <w:rsid w:val="006F13D4"/>
    <w:rsid w:val="0070327D"/>
    <w:rsid w:val="007061CC"/>
    <w:rsid w:val="00710F0A"/>
    <w:rsid w:val="00734E1F"/>
    <w:rsid w:val="00744AA0"/>
    <w:rsid w:val="007712CF"/>
    <w:rsid w:val="00780B42"/>
    <w:rsid w:val="00785D5F"/>
    <w:rsid w:val="007B0AB3"/>
    <w:rsid w:val="007C46F5"/>
    <w:rsid w:val="007D2143"/>
    <w:rsid w:val="007F0B1B"/>
    <w:rsid w:val="007F20A6"/>
    <w:rsid w:val="007F72D0"/>
    <w:rsid w:val="0080409D"/>
    <w:rsid w:val="00806DEA"/>
    <w:rsid w:val="00812013"/>
    <w:rsid w:val="00823217"/>
    <w:rsid w:val="00826E7D"/>
    <w:rsid w:val="008471DB"/>
    <w:rsid w:val="008611F1"/>
    <w:rsid w:val="00870381"/>
    <w:rsid w:val="00884CBF"/>
    <w:rsid w:val="008A035F"/>
    <w:rsid w:val="008A1A4F"/>
    <w:rsid w:val="008B6819"/>
    <w:rsid w:val="008D75F0"/>
    <w:rsid w:val="008F1A24"/>
    <w:rsid w:val="008F2066"/>
    <w:rsid w:val="00925ADF"/>
    <w:rsid w:val="0099234B"/>
    <w:rsid w:val="009A7E32"/>
    <w:rsid w:val="009B511E"/>
    <w:rsid w:val="009C4050"/>
    <w:rsid w:val="009C5571"/>
    <w:rsid w:val="009D434C"/>
    <w:rsid w:val="009E68A2"/>
    <w:rsid w:val="009E6B93"/>
    <w:rsid w:val="00A125EF"/>
    <w:rsid w:val="00A211B4"/>
    <w:rsid w:val="00A25964"/>
    <w:rsid w:val="00A50970"/>
    <w:rsid w:val="00A552B4"/>
    <w:rsid w:val="00A8561D"/>
    <w:rsid w:val="00A94677"/>
    <w:rsid w:val="00AB56F0"/>
    <w:rsid w:val="00AC5479"/>
    <w:rsid w:val="00AD770E"/>
    <w:rsid w:val="00AE16C7"/>
    <w:rsid w:val="00AE5745"/>
    <w:rsid w:val="00B17564"/>
    <w:rsid w:val="00B218E4"/>
    <w:rsid w:val="00B240CA"/>
    <w:rsid w:val="00B26240"/>
    <w:rsid w:val="00B35BB3"/>
    <w:rsid w:val="00B42A7F"/>
    <w:rsid w:val="00B51DD4"/>
    <w:rsid w:val="00B56323"/>
    <w:rsid w:val="00B659A4"/>
    <w:rsid w:val="00B96740"/>
    <w:rsid w:val="00BA6972"/>
    <w:rsid w:val="00BD11D3"/>
    <w:rsid w:val="00BD1436"/>
    <w:rsid w:val="00BE353A"/>
    <w:rsid w:val="00C00F37"/>
    <w:rsid w:val="00C02F66"/>
    <w:rsid w:val="00C11442"/>
    <w:rsid w:val="00C1226D"/>
    <w:rsid w:val="00C149BF"/>
    <w:rsid w:val="00C72CC0"/>
    <w:rsid w:val="00C850D3"/>
    <w:rsid w:val="00C85DDF"/>
    <w:rsid w:val="00CA175B"/>
    <w:rsid w:val="00CF4526"/>
    <w:rsid w:val="00CF5D80"/>
    <w:rsid w:val="00D01A0D"/>
    <w:rsid w:val="00D31789"/>
    <w:rsid w:val="00D318DD"/>
    <w:rsid w:val="00D44081"/>
    <w:rsid w:val="00D44497"/>
    <w:rsid w:val="00D70DD3"/>
    <w:rsid w:val="00D805F1"/>
    <w:rsid w:val="00DA35EE"/>
    <w:rsid w:val="00DA4EDC"/>
    <w:rsid w:val="00DB5559"/>
    <w:rsid w:val="00DE6A37"/>
    <w:rsid w:val="00E62A4A"/>
    <w:rsid w:val="00E917C3"/>
    <w:rsid w:val="00EC6945"/>
    <w:rsid w:val="00EC6EBC"/>
    <w:rsid w:val="00ED5672"/>
    <w:rsid w:val="00F024FF"/>
    <w:rsid w:val="00F02B7F"/>
    <w:rsid w:val="00F03653"/>
    <w:rsid w:val="00F05834"/>
    <w:rsid w:val="00F24331"/>
    <w:rsid w:val="00F2548D"/>
    <w:rsid w:val="00F30DE2"/>
    <w:rsid w:val="00F413B8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36BDD1C0-027F-4E3D-95E2-37580162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5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54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F38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05EA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05EA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EAA"/>
    <w:rPr>
      <w:rFonts w:ascii="Tahoma" w:hAnsi="Tahoma" w:cs="Tahoma"/>
      <w:sz w:val="16"/>
      <w:szCs w:val="16"/>
    </w:rPr>
  </w:style>
  <w:style w:type="character" w:styleId="IntensiveHervorhebung">
    <w:name w:val="Intense Emphasis"/>
    <w:basedOn w:val="Absatz-Standardschriftart"/>
    <w:uiPriority w:val="21"/>
    <w:qFormat/>
    <w:rsid w:val="00505EAA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5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5EAA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EAA"/>
  </w:style>
  <w:style w:type="paragraph" w:styleId="Fuzeile">
    <w:name w:val="footer"/>
    <w:basedOn w:val="Standard"/>
    <w:link w:val="FuzeileZchn"/>
    <w:uiPriority w:val="99"/>
    <w:unhideWhenUsed/>
    <w:rsid w:val="00505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EAA"/>
  </w:style>
  <w:style w:type="paragraph" w:styleId="Listenabsatz">
    <w:name w:val="List Paragraph"/>
    <w:basedOn w:val="Standard"/>
    <w:uiPriority w:val="34"/>
    <w:qFormat/>
    <w:rsid w:val="00BD11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A7E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7E3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A7E3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A7E32"/>
    <w:rPr>
      <w:color w:val="0000FF" w:themeColor="hyperlink"/>
      <w:u w:val="single"/>
    </w:rPr>
  </w:style>
  <w:style w:type="paragraph" w:customStyle="1" w:styleId="Hints">
    <w:name w:val="Hints"/>
    <w:basedOn w:val="Standard"/>
    <w:rsid w:val="005208BD"/>
    <w:pPr>
      <w:widowControl w:val="0"/>
      <w:suppressAutoHyphens/>
      <w:autoSpaceDN w:val="0"/>
      <w:spacing w:after="0" w:line="240" w:lineRule="auto"/>
    </w:pPr>
    <w:rPr>
      <w:rFonts w:ascii="Arial" w:eastAsia="Arial Unicode MS" w:hAnsi="Arial" w:cs="Arial"/>
      <w:color w:val="5F5F5F"/>
      <w:kern w:val="3"/>
      <w:sz w:val="20"/>
      <w:szCs w:val="20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38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B24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DBEF9F09FE43F8978DEF355768C2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CDCBB-C859-45EB-B1F8-979A8D19DD46}"/>
      </w:docPartPr>
      <w:docPartBody>
        <w:p w:rsidR="00530561" w:rsidRDefault="002A1827" w:rsidP="002A1827">
          <w:pPr>
            <w:pStyle w:val="04DBEF9F09FE43F8978DEF355768C2B9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27"/>
    <w:rsid w:val="002A1827"/>
    <w:rsid w:val="0053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DBEF9F09FE43F8978DEF355768C2B9">
    <w:name w:val="04DBEF9F09FE43F8978DEF355768C2B9"/>
    <w:rsid w:val="002A1827"/>
  </w:style>
  <w:style w:type="paragraph" w:customStyle="1" w:styleId="7D66E90907F14463AC7F8C6FFD5EF852">
    <w:name w:val="7D66E90907F14463AC7F8C6FFD5EF852"/>
    <w:rsid w:val="002A1827"/>
  </w:style>
  <w:style w:type="paragraph" w:customStyle="1" w:styleId="464E96DAF1614C7C859757D6FE627BA6">
    <w:name w:val="464E96DAF1614C7C859757D6FE627BA6"/>
    <w:rsid w:val="002A1827"/>
  </w:style>
  <w:style w:type="paragraph" w:customStyle="1" w:styleId="5D093BE8A74E48C2B7545C921839F739">
    <w:name w:val="5D093BE8A74E48C2B7545C921839F739"/>
    <w:rsid w:val="002A1827"/>
  </w:style>
  <w:style w:type="paragraph" w:customStyle="1" w:styleId="9AEDDADA7DF8419192CC1A603EEC5D8D">
    <w:name w:val="9AEDDADA7DF8419192CC1A603EEC5D8D"/>
    <w:rsid w:val="002A1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BCF0DD-7FFE-41E6-B0C6-C65633B9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38069511.dotm</Template>
  <TotalTime>0</TotalTime>
  <Pages>8</Pages>
  <Words>1244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Quatum’s Quest</vt:lpstr>
    </vt:vector>
  </TitlesOfParts>
  <Company>b.i.b. International College</Company>
  <LinksUpToDate>false</LinksUpToDate>
  <CharactersWithSpaces>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Quatum’s Quest</dc:title>
  <dc:subject>Testkonzept</dc:subject>
  <dc:creator>Fabian Meise</dc:creator>
  <cp:lastModifiedBy>Meise Fabian</cp:lastModifiedBy>
  <cp:revision>3</cp:revision>
  <cp:lastPrinted>2014-08-28T12:36:00Z</cp:lastPrinted>
  <dcterms:created xsi:type="dcterms:W3CDTF">2014-08-28T12:36:00Z</dcterms:created>
  <dcterms:modified xsi:type="dcterms:W3CDTF">2014-08-28T12:36:00Z</dcterms:modified>
</cp:coreProperties>
</file>