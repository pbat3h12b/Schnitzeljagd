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239" w:rsidRDefault="00C34DB9" w:rsidP="00C34DB9">
      <w:pPr>
        <w:pStyle w:val="berschrift1"/>
        <w:jc w:val="center"/>
        <w:rPr>
          <w:b/>
          <w:sz w:val="48"/>
        </w:rPr>
      </w:pPr>
      <w:r>
        <w:rPr>
          <w:b/>
          <w:sz w:val="48"/>
        </w:rPr>
        <w:t>Dokumentation</w:t>
      </w:r>
    </w:p>
    <w:p w:rsidR="00C34DB9" w:rsidRDefault="00C34DB9" w:rsidP="00C34DB9">
      <w:pPr>
        <w:pStyle w:val="berschrift1"/>
        <w:jc w:val="center"/>
        <w:rPr>
          <w:b/>
          <w:sz w:val="44"/>
        </w:rPr>
      </w:pPr>
      <w:proofErr w:type="spellStart"/>
      <w:r>
        <w:rPr>
          <w:b/>
          <w:sz w:val="44"/>
        </w:rPr>
        <w:t>Bosskampf</w:t>
      </w:r>
      <w:proofErr w:type="spellEnd"/>
      <w:r>
        <w:rPr>
          <w:b/>
          <w:sz w:val="44"/>
        </w:rPr>
        <w:t>-Prototyp</w:t>
      </w:r>
    </w:p>
    <w:p w:rsidR="00C34DB9" w:rsidRDefault="00C34DB9" w:rsidP="00C34DB9">
      <w:pPr>
        <w:pStyle w:val="berschrift2"/>
        <w:numPr>
          <w:ilvl w:val="0"/>
          <w:numId w:val="2"/>
        </w:numPr>
      </w:pPr>
      <w:r>
        <w:t>Ziele</w:t>
      </w:r>
    </w:p>
    <w:p w:rsidR="00C34DB9" w:rsidRDefault="00C34DB9" w:rsidP="00C34DB9">
      <w:pPr>
        <w:pStyle w:val="Listenabsatz"/>
        <w:numPr>
          <w:ilvl w:val="1"/>
          <w:numId w:val="2"/>
        </w:numPr>
      </w:pPr>
      <w:r>
        <w:t xml:space="preserve">Fertigstellung </w:t>
      </w:r>
      <w:proofErr w:type="gramStart"/>
      <w:r>
        <w:t>des</w:t>
      </w:r>
      <w:proofErr w:type="gramEnd"/>
      <w:r>
        <w:t xml:space="preserve"> Prototypen für den Boss</w:t>
      </w:r>
      <w:r w:rsidR="00CC395B">
        <w:t xml:space="preserve"> Ka</w:t>
      </w:r>
      <w:r>
        <w:t>mpf.</w:t>
      </w:r>
    </w:p>
    <w:p w:rsidR="00C34DB9" w:rsidRDefault="00CC395B" w:rsidP="00C34DB9">
      <w:pPr>
        <w:pStyle w:val="Listenabsatz"/>
        <w:numPr>
          <w:ilvl w:val="2"/>
          <w:numId w:val="2"/>
        </w:numPr>
      </w:pPr>
      <w:r>
        <w:t xml:space="preserve">Bei dem Minispiel </w:t>
      </w:r>
      <w:proofErr w:type="spellStart"/>
      <w:r>
        <w:t>Bosskampf</w:t>
      </w:r>
      <w:proofErr w:type="spellEnd"/>
      <w:r>
        <w:t xml:space="preserve"> soll die M</w:t>
      </w:r>
      <w:r w:rsidR="00C34DB9">
        <w:t>öglichkeit</w:t>
      </w:r>
      <w:r>
        <w:t xml:space="preserve"> bestehen</w:t>
      </w:r>
      <w:r w:rsidR="00C34DB9">
        <w:t xml:space="preserve"> Interagieren</w:t>
      </w:r>
      <w:r>
        <w:t xml:space="preserve"> zu können</w:t>
      </w:r>
    </w:p>
    <w:p w:rsidR="00C34DB9" w:rsidRDefault="00CC395B" w:rsidP="00C34DB9">
      <w:pPr>
        <w:pStyle w:val="Listenabsatz"/>
        <w:numPr>
          <w:ilvl w:val="2"/>
          <w:numId w:val="2"/>
        </w:numPr>
      </w:pPr>
      <w:r>
        <w:t xml:space="preserve">Bei dem Minispiel </w:t>
      </w:r>
      <w:proofErr w:type="spellStart"/>
      <w:r>
        <w:t>Bosskampf</w:t>
      </w:r>
      <w:proofErr w:type="spellEnd"/>
      <w:r>
        <w:t xml:space="preserve"> sollen der Spieler Anweisungen ausgegeben bekommen.</w:t>
      </w:r>
    </w:p>
    <w:p w:rsidR="00C34DB9" w:rsidRDefault="00CC395B" w:rsidP="00C34DB9">
      <w:pPr>
        <w:pStyle w:val="Listenabsatz"/>
        <w:numPr>
          <w:ilvl w:val="2"/>
          <w:numId w:val="2"/>
        </w:numPr>
      </w:pPr>
      <w:r>
        <w:t xml:space="preserve">Bei dem Minispiel </w:t>
      </w:r>
      <w:proofErr w:type="spellStart"/>
      <w:r>
        <w:t>Bosskampf</w:t>
      </w:r>
      <w:proofErr w:type="spellEnd"/>
      <w:r>
        <w:t xml:space="preserve"> soll der Spieler die Möglichkeit zu gewinnen haben in dem er die Anweisungen ausführt.</w:t>
      </w:r>
    </w:p>
    <w:p w:rsidR="00CC395B" w:rsidRDefault="00C34DB9" w:rsidP="00CC395B">
      <w:pPr>
        <w:pStyle w:val="berschrift2"/>
        <w:numPr>
          <w:ilvl w:val="0"/>
          <w:numId w:val="2"/>
        </w:numPr>
      </w:pPr>
      <w:r>
        <w:t>Umsetzung</w:t>
      </w:r>
    </w:p>
    <w:p w:rsidR="00CC395B" w:rsidRDefault="00CC395B" w:rsidP="00CC395B">
      <w:pPr>
        <w:pStyle w:val="Listenabsatz"/>
        <w:numPr>
          <w:ilvl w:val="1"/>
          <w:numId w:val="2"/>
        </w:numPr>
      </w:pPr>
      <w:r>
        <w:t>Klassendiagramm:</w:t>
      </w:r>
      <w:r w:rsidR="0059077A" w:rsidRPr="0059077A">
        <w:rPr>
          <w:noProof/>
          <w:lang w:eastAsia="de-DE"/>
        </w:rPr>
        <w:t xml:space="preserve"> </w:t>
      </w:r>
    </w:p>
    <w:p w:rsidR="0059077A" w:rsidRDefault="0059077A" w:rsidP="0059077A">
      <w:pPr>
        <w:pStyle w:val="Listenabsatz"/>
        <w:ind w:left="1068"/>
      </w:pPr>
      <w:r>
        <w:rPr>
          <w:noProof/>
          <w:lang w:eastAsia="de-DE"/>
        </w:rPr>
        <w:drawing>
          <wp:inline distT="0" distB="0" distL="0" distR="0" wp14:anchorId="07BAFB8E" wp14:editId="2B511A7A">
            <wp:extent cx="3962400" cy="2724150"/>
            <wp:effectExtent l="0" t="0" r="0" b="0"/>
            <wp:docPr id="2" name="Grafik 2" descr="H:\4. Semester\VPR\Klassendiagramm bosskam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4. Semester\VPR\Klassendiagramm bosskamp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5B" w:rsidRDefault="00CC395B" w:rsidP="00CC395B">
      <w:pPr>
        <w:pStyle w:val="Listenabsatz"/>
        <w:numPr>
          <w:ilvl w:val="1"/>
          <w:numId w:val="2"/>
        </w:numPr>
      </w:pPr>
      <w:r>
        <w:t>GUI Design</w:t>
      </w:r>
      <w:r w:rsidR="0059077A">
        <w:t>:</w:t>
      </w:r>
    </w:p>
    <w:p w:rsidR="00105A6C" w:rsidRDefault="008136E4" w:rsidP="00105A6C">
      <w:pPr>
        <w:pStyle w:val="Listenabsatz"/>
        <w:ind w:left="1068"/>
      </w:pPr>
      <w:r>
        <w:t>Die Anweisungen werden als einfacher Text in Arial im oberen Teil des Bildschirmes angezeigt. Die Buttons sind gefärbte Planen in der Mitte des Bildschirms</w:t>
      </w:r>
    </w:p>
    <w:p w:rsidR="008136E4" w:rsidRDefault="008136E4" w:rsidP="0059077A">
      <w:pPr>
        <w:pStyle w:val="Listenabsatz"/>
        <w:ind w:left="1068"/>
      </w:pPr>
    </w:p>
    <w:p w:rsidR="008136E4" w:rsidRDefault="008136E4" w:rsidP="008136E4">
      <w:pPr>
        <w:pStyle w:val="Listenabsatz"/>
        <w:numPr>
          <w:ilvl w:val="1"/>
          <w:numId w:val="2"/>
        </w:numPr>
      </w:pPr>
      <w:r>
        <w:t>Funktionen:</w:t>
      </w:r>
    </w:p>
    <w:p w:rsidR="008136E4" w:rsidRDefault="008136E4" w:rsidP="008136E4">
      <w:pPr>
        <w:pStyle w:val="Listenabsatz"/>
        <w:ind w:left="1068"/>
      </w:pPr>
      <w:r>
        <w:t>Folgende Funktionen wurden für die Umsetzung</w:t>
      </w:r>
      <w:r w:rsidR="00F110A7">
        <w:t xml:space="preserve"> selbst</w:t>
      </w:r>
      <w:r>
        <w:t xml:space="preserve"> geschrieben:</w:t>
      </w:r>
    </w:p>
    <w:p w:rsidR="00F110A7" w:rsidRDefault="008136E4" w:rsidP="00F110A7">
      <w:pPr>
        <w:pStyle w:val="Listenabsatz"/>
        <w:ind w:left="1068"/>
      </w:pPr>
      <w:r>
        <w:t xml:space="preserve">- </w:t>
      </w:r>
      <w:proofErr w:type="spellStart"/>
      <w:r>
        <w:t>ChangeIndex</w:t>
      </w:r>
      <w:proofErr w:type="spellEnd"/>
      <w:r>
        <w:t>(</w:t>
      </w:r>
      <w:proofErr w:type="spellStart"/>
      <w:r w:rsidR="00F110A7">
        <w:t>int</w:t>
      </w:r>
      <w:proofErr w:type="spellEnd"/>
      <w:r w:rsidR="00F110A7">
        <w:t xml:space="preserve"> </w:t>
      </w:r>
      <w:proofErr w:type="spellStart"/>
      <w:r w:rsidR="00F110A7">
        <w:t>buttonID</w:t>
      </w:r>
      <w:proofErr w:type="spellEnd"/>
      <w:r w:rsidR="00F110A7">
        <w:t xml:space="preserve">): Diese Funktion nimmt die </w:t>
      </w:r>
      <w:proofErr w:type="spellStart"/>
      <w:r w:rsidR="00F110A7">
        <w:t>id</w:t>
      </w:r>
      <w:proofErr w:type="spellEnd"/>
      <w:r w:rsidR="00F110A7">
        <w:t xml:space="preserve"> des gedrückten Buttons,  überprüft sie mit der </w:t>
      </w:r>
      <w:proofErr w:type="spellStart"/>
      <w:r w:rsidR="00F110A7">
        <w:t>id</w:t>
      </w:r>
      <w:proofErr w:type="spellEnd"/>
      <w:r w:rsidR="00F110A7">
        <w:t xml:space="preserve"> der aktuellen Anweisung und je nachdem ob sie übereinstimmen wird die Anweisung geändert. Es kann dabei nie </w:t>
      </w:r>
      <w:proofErr w:type="spellStart"/>
      <w:proofErr w:type="gramStart"/>
      <w:r w:rsidR="00F110A7">
        <w:t>die selbe</w:t>
      </w:r>
      <w:proofErr w:type="spellEnd"/>
      <w:proofErr w:type="gramEnd"/>
      <w:r w:rsidR="00F110A7">
        <w:t xml:space="preserve"> Anweisung zweimal hintereinander auftreten. </w:t>
      </w:r>
    </w:p>
    <w:p w:rsidR="004C2544" w:rsidRDefault="004C2544" w:rsidP="00F110A7">
      <w:pPr>
        <w:pStyle w:val="Listenabsatz"/>
        <w:ind w:left="1068"/>
      </w:pPr>
      <w:r>
        <w:t xml:space="preserve">- </w:t>
      </w:r>
      <w:proofErr w:type="spellStart"/>
      <w:r>
        <w:t>OnGUI</w:t>
      </w:r>
      <w:proofErr w:type="spellEnd"/>
      <w:r>
        <w:t xml:space="preserve">(): Diese Funktion sorgt dafür, dass die GUI-Elemente, wie </w:t>
      </w:r>
      <w:proofErr w:type="spellStart"/>
      <w:r>
        <w:t>z.b.</w:t>
      </w:r>
      <w:proofErr w:type="spellEnd"/>
      <w:r>
        <w:t xml:space="preserve"> Text, angezeigt werden</w:t>
      </w:r>
    </w:p>
    <w:p w:rsidR="004C2544" w:rsidRDefault="004C2544" w:rsidP="00F110A7">
      <w:pPr>
        <w:pStyle w:val="Listenabsatz"/>
        <w:ind w:left="1068"/>
      </w:pPr>
      <w:r>
        <w:t xml:space="preserve">- </w:t>
      </w:r>
      <w:proofErr w:type="spellStart"/>
      <w:r>
        <w:t>OnMouseOver</w:t>
      </w:r>
      <w:proofErr w:type="spellEnd"/>
      <w:r>
        <w:t>(): Diese Funktion prüft ob sich die Maus über einem Objekt, in diesem Fall einem Button, befindet</w:t>
      </w:r>
    </w:p>
    <w:p w:rsidR="004C2544" w:rsidRDefault="004C2544" w:rsidP="00F110A7">
      <w:pPr>
        <w:pStyle w:val="Listenabsatz"/>
        <w:ind w:left="1068"/>
      </w:pPr>
    </w:p>
    <w:p w:rsidR="00105A6C" w:rsidRDefault="00105A6C" w:rsidP="00105A6C">
      <w:r>
        <w:lastRenderedPageBreak/>
        <w:tab/>
        <w:t xml:space="preserve">2.4 </w:t>
      </w:r>
      <w:proofErr w:type="gramStart"/>
      <w:r>
        <w:t>Zusammensetzung</w:t>
      </w:r>
      <w:proofErr w:type="gramEnd"/>
      <w:r>
        <w:t xml:space="preserve"> der Szene:</w:t>
      </w:r>
    </w:p>
    <w:p w:rsidR="00105A6C" w:rsidRDefault="00105A6C" w:rsidP="00105A6C">
      <w:r>
        <w:tab/>
        <w:t xml:space="preserve">       Die Szene wird aus vier unterschiedlich gefärbten Planen, die als Buttons fungieren, und </w:t>
      </w:r>
      <w:r>
        <w:tab/>
        <w:t xml:space="preserve">       dem Text für die Anweisungen zusammengesetzt.</w:t>
      </w:r>
    </w:p>
    <w:p w:rsidR="004C2544" w:rsidRDefault="004C2544" w:rsidP="00105A6C">
      <w:r>
        <w:rPr>
          <w:noProof/>
          <w:lang w:eastAsia="de-DE"/>
        </w:rPr>
        <w:t xml:space="preserve">                                                                      </w:t>
      </w:r>
      <w:bookmarkStart w:id="0" w:name="_GoBack"/>
      <w:bookmarkEnd w:id="0"/>
      <w:r>
        <w:rPr>
          <w:noProof/>
          <w:lang w:eastAsia="de-DE"/>
        </w:rPr>
        <w:drawing>
          <wp:inline distT="0" distB="0" distL="0" distR="0" wp14:anchorId="30D80A43" wp14:editId="6B0E6E80">
            <wp:extent cx="1647825" cy="2931713"/>
            <wp:effectExtent l="0" t="0" r="0" b="2540"/>
            <wp:docPr id="1" name="Grafik 1" descr="H:\VPR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VPR\Screensh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082" cy="297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5B" w:rsidRDefault="00CC395B" w:rsidP="00CC395B">
      <w:pPr>
        <w:pStyle w:val="berschrift3"/>
      </w:pPr>
      <w:r>
        <w:t>2.1</w:t>
      </w:r>
      <w:r>
        <w:tab/>
        <w:t>Probleme</w:t>
      </w:r>
    </w:p>
    <w:p w:rsidR="0059077A" w:rsidRDefault="0059077A" w:rsidP="0059077A">
      <w:r>
        <w:tab/>
        <w:t>Bei der Umsetzung des Prototypens sind keinerlei Probleme aufgetreten.</w:t>
      </w:r>
    </w:p>
    <w:p w:rsidR="00F110A7" w:rsidRPr="0059077A" w:rsidRDefault="00F110A7" w:rsidP="0059077A"/>
    <w:p w:rsidR="00CC395B" w:rsidRDefault="0059077A" w:rsidP="00CC395B">
      <w:pPr>
        <w:pStyle w:val="berschrift3"/>
      </w:pPr>
      <w:r>
        <w:t>2.2</w:t>
      </w:r>
      <w:r w:rsidR="00CC395B">
        <w:tab/>
        <w:t>Tests mit Ergebnissen</w:t>
      </w:r>
    </w:p>
    <w:p w:rsidR="00F110A7" w:rsidRDefault="0059077A" w:rsidP="00CC395B">
      <w:r>
        <w:tab/>
      </w:r>
      <w:r w:rsidR="00F110A7">
        <w:t xml:space="preserve">Test1: </w:t>
      </w:r>
    </w:p>
    <w:p w:rsidR="00F110A7" w:rsidRDefault="00F110A7" w:rsidP="00CC395B">
      <w:r>
        <w:tab/>
        <w:t>Vorbedingung: Eine Anweisung wird angezeigt.</w:t>
      </w:r>
    </w:p>
    <w:p w:rsidR="00F110A7" w:rsidRDefault="00F110A7" w:rsidP="00CC395B">
      <w:r>
        <w:tab/>
        <w:t>Eingabe: Ein falscher Button wird ausgewählt.</w:t>
      </w:r>
    </w:p>
    <w:p w:rsidR="00F110A7" w:rsidRDefault="00F110A7" w:rsidP="00CC395B">
      <w:r>
        <w:tab/>
        <w:t>Erwartetes Ergebnis: Es passiert nichts. Nichts wird geändert.</w:t>
      </w:r>
    </w:p>
    <w:p w:rsidR="00F110A7" w:rsidRDefault="00F110A7" w:rsidP="00CC395B">
      <w:r>
        <w:tab/>
        <w:t>Ergebnis: Es ist nichts passiert. Nichts wurde geändert.</w:t>
      </w:r>
    </w:p>
    <w:p w:rsidR="00F110A7" w:rsidRDefault="00F110A7" w:rsidP="00CC395B"/>
    <w:p w:rsidR="00F110A7" w:rsidRDefault="00F110A7" w:rsidP="00CC395B">
      <w:r>
        <w:tab/>
        <w:t>Test2:</w:t>
      </w:r>
    </w:p>
    <w:p w:rsidR="00F110A7" w:rsidRDefault="00F110A7" w:rsidP="00CC395B">
      <w:r>
        <w:tab/>
        <w:t>Vorbedingung: Eine Anweisung wird angezeigt.</w:t>
      </w:r>
    </w:p>
    <w:p w:rsidR="00F110A7" w:rsidRDefault="00F110A7" w:rsidP="00CC395B">
      <w:r>
        <w:tab/>
        <w:t>Eingabe: Der richtige Button wird ausgewählt.</w:t>
      </w:r>
    </w:p>
    <w:p w:rsidR="00F110A7" w:rsidRDefault="00F110A7" w:rsidP="00CC395B">
      <w:r>
        <w:tab/>
        <w:t xml:space="preserve">Erwartetes Ergebnis: </w:t>
      </w:r>
      <w:r w:rsidR="007A663D">
        <w:t>Eine neue Anweisung wird angezeigt.</w:t>
      </w:r>
    </w:p>
    <w:p w:rsidR="007A663D" w:rsidRDefault="007A663D" w:rsidP="00CC395B">
      <w:r>
        <w:tab/>
        <w:t>Ergebnis: Es wurde eine neue Anweisung gegeben.</w:t>
      </w:r>
    </w:p>
    <w:p w:rsidR="007A663D" w:rsidRDefault="007A663D" w:rsidP="00CC395B"/>
    <w:p w:rsidR="00CC395B" w:rsidRDefault="00CC395B" w:rsidP="00CC395B">
      <w:pPr>
        <w:pStyle w:val="berschrift2"/>
        <w:numPr>
          <w:ilvl w:val="0"/>
          <w:numId w:val="2"/>
        </w:numPr>
      </w:pPr>
      <w:r>
        <w:lastRenderedPageBreak/>
        <w:t>Fazit</w:t>
      </w:r>
    </w:p>
    <w:p w:rsidR="00CC395B" w:rsidRPr="00CC395B" w:rsidRDefault="0059077A" w:rsidP="0059077A">
      <w:pPr>
        <w:ind w:left="708" w:hanging="345"/>
      </w:pPr>
      <w:r>
        <w:t>3.1</w:t>
      </w:r>
      <w:r>
        <w:tab/>
        <w:t xml:space="preserve">1. </w:t>
      </w:r>
      <w:r w:rsidR="008136E4">
        <w:t>Der erste Prototyp</w:t>
      </w:r>
      <w:r>
        <w:t xml:space="preserve"> des </w:t>
      </w:r>
      <w:proofErr w:type="spellStart"/>
      <w:r>
        <w:t>Bosskampfes</w:t>
      </w:r>
      <w:proofErr w:type="spellEnd"/>
      <w:r w:rsidR="008136E4">
        <w:t xml:space="preserve"> wurde am 26.06.2014</w:t>
      </w:r>
      <w:r>
        <w:t xml:space="preserve"> fertig gestellt. Alle Punkte in der Checkliste des </w:t>
      </w:r>
      <w:proofErr w:type="spellStart"/>
      <w:r>
        <w:t>Trelloboards</w:t>
      </w:r>
      <w:proofErr w:type="spellEnd"/>
      <w:r>
        <w:t xml:space="preserve"> wurden</w:t>
      </w:r>
      <w:r w:rsidR="008136E4">
        <w:t xml:space="preserve"> dabei</w:t>
      </w:r>
      <w:r>
        <w:t xml:space="preserve"> erfüllt.</w:t>
      </w:r>
    </w:p>
    <w:sectPr w:rsidR="00CC395B" w:rsidRPr="00CC395B" w:rsidSect="009032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54B9C"/>
    <w:multiLevelType w:val="hybridMultilevel"/>
    <w:tmpl w:val="CA1E9F5A"/>
    <w:lvl w:ilvl="0" w:tplc="D02807CC">
      <w:start w:val="1"/>
      <w:numFmt w:val="decimal"/>
      <w:lvlText w:val="%1.1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B4FBC"/>
    <w:multiLevelType w:val="multilevel"/>
    <w:tmpl w:val="6BE6D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>
    <w:nsid w:val="353854B1"/>
    <w:multiLevelType w:val="hybridMultilevel"/>
    <w:tmpl w:val="055A9032"/>
    <w:lvl w:ilvl="0" w:tplc="E160B2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63483"/>
    <w:multiLevelType w:val="hybridMultilevel"/>
    <w:tmpl w:val="117C1A42"/>
    <w:lvl w:ilvl="0" w:tplc="8FD20D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DB9"/>
    <w:rsid w:val="00105A6C"/>
    <w:rsid w:val="001B1D9B"/>
    <w:rsid w:val="004C2544"/>
    <w:rsid w:val="0059077A"/>
    <w:rsid w:val="007A663D"/>
    <w:rsid w:val="008136E4"/>
    <w:rsid w:val="00903239"/>
    <w:rsid w:val="00914561"/>
    <w:rsid w:val="009A0295"/>
    <w:rsid w:val="00C34DB9"/>
    <w:rsid w:val="00CC395B"/>
    <w:rsid w:val="00F1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68AB30-D32F-4882-84BE-19BBC6F5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4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3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4D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4D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34DB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C39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0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0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C0C466F8.dotm</Template>
  <TotalTime>0</TotalTime>
  <Pages>3</Pages>
  <Words>283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 e.V.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b.i.b.</dc:creator>
  <cp:keywords/>
  <dc:description/>
  <cp:lastModifiedBy>Baars Markus</cp:lastModifiedBy>
  <cp:revision>5</cp:revision>
  <dcterms:created xsi:type="dcterms:W3CDTF">2014-06-26T08:23:00Z</dcterms:created>
  <dcterms:modified xsi:type="dcterms:W3CDTF">2014-07-03T08:56:00Z</dcterms:modified>
</cp:coreProperties>
</file>