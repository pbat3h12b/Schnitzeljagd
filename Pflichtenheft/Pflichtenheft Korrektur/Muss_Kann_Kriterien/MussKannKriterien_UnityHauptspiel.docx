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45" w:rsidRDefault="00122690" w:rsidP="00122690">
      <w:pPr>
        <w:pStyle w:val="Titel"/>
        <w:rPr>
          <w:lang w:val="de-DE"/>
        </w:rPr>
      </w:pPr>
      <w:r>
        <w:rPr>
          <w:lang w:val="de-DE"/>
        </w:rPr>
        <w:t xml:space="preserve">Muss-/Kann-Kriterien Unity </w:t>
      </w:r>
      <w:r w:rsidR="00C90DEA">
        <w:rPr>
          <w:lang w:val="de-DE"/>
        </w:rPr>
        <w:t>Hauptspiel</w:t>
      </w:r>
      <w:bookmarkStart w:id="0" w:name="_GoBack"/>
      <w:bookmarkEnd w:id="0"/>
    </w:p>
    <w:p w:rsidR="00122690" w:rsidRDefault="00122690" w:rsidP="00122690">
      <w:pPr>
        <w:pStyle w:val="berschrift1"/>
        <w:rPr>
          <w:lang w:val="de-DE"/>
        </w:rPr>
      </w:pPr>
      <w:r>
        <w:rPr>
          <w:lang w:val="de-DE"/>
        </w:rPr>
        <w:t>Muss-Kriterien</w:t>
      </w:r>
    </w:p>
    <w:p w:rsidR="008B06AE" w:rsidRDefault="008B06AE" w:rsidP="008B06A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/PF 101/ Als Spieler möchte ich mich anmelden können</w:t>
      </w:r>
    </w:p>
    <w:p w:rsidR="008B06AE" w:rsidRDefault="008B06AE" w:rsidP="008B06A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/PF 102/ Als Spieler möchte ich mich registrieren können</w:t>
      </w:r>
    </w:p>
    <w:p w:rsidR="008B06AE" w:rsidRDefault="008B06AE" w:rsidP="008B06A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/PF 103/ Als Spieler möchte ich meine freigeschalteten Minispiele einsehen können</w:t>
      </w:r>
    </w:p>
    <w:p w:rsidR="008B06AE" w:rsidRDefault="008B06AE" w:rsidP="008B06A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/PF 104/ Als Spieler möchte ich meine freigeschalteten Minispiele erneut spielen können</w:t>
      </w:r>
    </w:p>
    <w:p w:rsidR="008B06AE" w:rsidRDefault="008B06AE" w:rsidP="008B06A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/PF 105/ Als Spieler möchte ich die Karte einsehen können</w:t>
      </w:r>
    </w:p>
    <w:p w:rsidR="008B06AE" w:rsidRDefault="008B06AE" w:rsidP="008B06A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/PF 106/ Als Spieler möchte ich mit einer Kamera QR-Codes einscannen können</w:t>
      </w:r>
    </w:p>
    <w:p w:rsidR="008B06AE" w:rsidRDefault="008B06AE" w:rsidP="008B06A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/PF 107/ Als Spieler möchte ich ein Rätsel lösen können</w:t>
      </w:r>
    </w:p>
    <w:p w:rsidR="008B06AE" w:rsidRDefault="008B06AE" w:rsidP="008B06A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/PF 108/ Als Spieler möchte ich ein Logbuch-Eintrag nach erfolgreichem Lösen eines Rätsels schreiben können</w:t>
      </w:r>
    </w:p>
    <w:p w:rsidR="008B06AE" w:rsidRDefault="008B06AE" w:rsidP="008B06A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/PF 109/ Als Spieler möchte ich meine aktuelle Position auf der Karte sehen können</w:t>
      </w:r>
    </w:p>
    <w:p w:rsidR="008B06AE" w:rsidRDefault="008B06AE" w:rsidP="008B06A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/PF 110/ Als Spieler möchte ich aktive Caches auf der Karte sehen können</w:t>
      </w:r>
    </w:p>
    <w:p w:rsidR="008B06AE" w:rsidRPr="008B06AE" w:rsidRDefault="008B06AE" w:rsidP="008B06A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/PF 111/ Als Spieler möchte ich Tipps von einem Helfer bekommen</w:t>
      </w:r>
    </w:p>
    <w:p w:rsidR="00122690" w:rsidRDefault="00122690" w:rsidP="00122690">
      <w:pPr>
        <w:pStyle w:val="berschrift1"/>
        <w:rPr>
          <w:lang w:val="de-DE"/>
        </w:rPr>
      </w:pPr>
      <w:r>
        <w:rPr>
          <w:lang w:val="de-DE"/>
        </w:rPr>
        <w:t>Kann-Kriterien</w:t>
      </w:r>
    </w:p>
    <w:p w:rsidR="00122690" w:rsidRPr="00122690" w:rsidRDefault="008B06AE" w:rsidP="00122690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/TF 101/ Als Spieler möchte ich eine animierte Benutzeroberfläche haben</w:t>
      </w:r>
    </w:p>
    <w:sectPr w:rsidR="00122690" w:rsidRPr="001226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83CF0"/>
    <w:multiLevelType w:val="hybridMultilevel"/>
    <w:tmpl w:val="17F8C29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25806BC3"/>
    <w:multiLevelType w:val="hybridMultilevel"/>
    <w:tmpl w:val="D5F49AD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14E97"/>
    <w:multiLevelType w:val="hybridMultilevel"/>
    <w:tmpl w:val="86ACF1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9409E8"/>
    <w:multiLevelType w:val="hybridMultilevel"/>
    <w:tmpl w:val="7B3065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</w:num>
  <w:num w:numId="14">
    <w:abstractNumId w:val="3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90"/>
    <w:rsid w:val="000A39CD"/>
    <w:rsid w:val="00122690"/>
    <w:rsid w:val="00204F6F"/>
    <w:rsid w:val="002174F1"/>
    <w:rsid w:val="00367D5E"/>
    <w:rsid w:val="003F6D1C"/>
    <w:rsid w:val="004A1766"/>
    <w:rsid w:val="006D44FF"/>
    <w:rsid w:val="00825152"/>
    <w:rsid w:val="00870E04"/>
    <w:rsid w:val="008B06AE"/>
    <w:rsid w:val="00C31645"/>
    <w:rsid w:val="00C90DEA"/>
    <w:rsid w:val="00CD2A65"/>
    <w:rsid w:val="00E6328F"/>
    <w:rsid w:val="00F92E8A"/>
    <w:rsid w:val="00F9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B61A2-8704-4AAC-B414-ABA843D4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/>
    </w:rPr>
  </w:style>
  <w:style w:type="character" w:styleId="Fett">
    <w:name w:val="Strong"/>
    <w:basedOn w:val="Absatz-Standardschriftart"/>
    <w:uiPriority w:val="22"/>
    <w:qFormat/>
    <w:rPr>
      <w:b/>
      <w:bCs/>
      <w:color w:val="000000" w:themeColor="text1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000000" w:themeColor="text1"/>
      <w:shd w:val="clear" w:color="auto" w:fill="F2F2F2" w:themeFill="background1" w:themeFillShade="F2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 w:val="0"/>
      <w:bCs w:val="0"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AppData\Roaming\Microsoft\Templates\Design%20Bericht%20(leer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</Template>
  <TotalTime>0</TotalTime>
  <Pages>1</Pages>
  <Words>128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</dc:creator>
  <cp:keywords/>
  <cp:lastModifiedBy>Oliver Noll</cp:lastModifiedBy>
  <cp:revision>7</cp:revision>
  <dcterms:created xsi:type="dcterms:W3CDTF">2014-05-16T12:26:00Z</dcterms:created>
  <dcterms:modified xsi:type="dcterms:W3CDTF">2014-05-27T19:24:00Z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