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UGU4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Minispiel erneut spielen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spielt freigeschaltetes Minispiel erneut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wählt eines der freigeschalteten Minispiele aus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4B394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befindet </w:t>
            </w:r>
            <w:r w:rsidR="004B394A">
              <w:rPr>
                <w:rFonts w:ascii="Times New Roman" w:hAnsi="Times New Roman"/>
                <w:color w:val="666666"/>
                <w:sz w:val="24"/>
                <w:szCs w:val="24"/>
              </w:rPr>
              <w:t>sich auf der GUI mit allen Minispielen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7EA" w:rsidRPr="00C107EA" w:rsidRDefault="004B394A" w:rsidP="00C107EA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Ausgewähltes Minispiel wird gestartet</w:t>
            </w:r>
            <w:r w:rsidR="00870A18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C107E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C107E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107EA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oft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B394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E34" w:rsidRDefault="00C43E34">
      <w:r>
        <w:separator/>
      </w:r>
    </w:p>
  </w:endnote>
  <w:endnote w:type="continuationSeparator" w:id="0">
    <w:p w:rsidR="00C43E34" w:rsidRDefault="00C4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E34" w:rsidRDefault="00C43E34">
      <w:r>
        <w:rPr>
          <w:color w:val="000000"/>
        </w:rPr>
        <w:separator/>
      </w:r>
    </w:p>
  </w:footnote>
  <w:footnote w:type="continuationSeparator" w:id="0">
    <w:p w:rsidR="00C43E34" w:rsidRDefault="00C4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77804"/>
    <w:multiLevelType w:val="hybridMultilevel"/>
    <w:tmpl w:val="E506DB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6"/>
    <w:rsid w:val="00020F6B"/>
    <w:rsid w:val="00127B3E"/>
    <w:rsid w:val="00130D8D"/>
    <w:rsid w:val="001950F9"/>
    <w:rsid w:val="002B36D2"/>
    <w:rsid w:val="003D3D42"/>
    <w:rsid w:val="004B394A"/>
    <w:rsid w:val="004C5B9B"/>
    <w:rsid w:val="0054775D"/>
    <w:rsid w:val="005836A8"/>
    <w:rsid w:val="0079698B"/>
    <w:rsid w:val="00870A18"/>
    <w:rsid w:val="008B0D4F"/>
    <w:rsid w:val="00915482"/>
    <w:rsid w:val="00B2280D"/>
    <w:rsid w:val="00B339D1"/>
    <w:rsid w:val="00C107EA"/>
    <w:rsid w:val="00C43E34"/>
    <w:rsid w:val="00CC6CD8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Lukas</cp:lastModifiedBy>
  <cp:revision>6</cp:revision>
  <cp:lastPrinted>2013-05-22T22:00:00Z</cp:lastPrinted>
  <dcterms:created xsi:type="dcterms:W3CDTF">2014-05-08T07:24:00Z</dcterms:created>
  <dcterms:modified xsi:type="dcterms:W3CDTF">2014-05-27T19:45:00Z</dcterms:modified>
</cp:coreProperties>
</file>