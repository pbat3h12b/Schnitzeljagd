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UGU2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registriert sich am Spiel.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FA7272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hat auf Text „Noch keinen Account? Hier registrieren!“ auf Anmelde-GUI getippt,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befindet sich auf Registrierungs-GUI und ist nicht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„Registrieren“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Daten in Datenbank</w:t>
            </w:r>
          </w:p>
          <w:p w:rsidR="00A949E5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angemeldet</w:t>
            </w:r>
          </w:p>
          <w:p w:rsidR="00AE2FF3" w:rsidRP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b) Die AGB und Datenschutzerklärung wurden nicht akzeptiert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„Die AGB und Datenschutzerklärung wurden nicht akzeptiert!“ erscheint in Rot über den Feldern.</w:t>
            </w:r>
          </w:p>
          <w:p w:rsidR="008220DA" w:rsidRDefault="008220DA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Das Passwort wurde falsch wiederholt.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wurde falsch wiederholt!“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 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Datenbank kann eingegebenen Nicknamen bereits finden.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bereits!“ erscheint in Rot über den Feldern.</w:t>
            </w:r>
          </w:p>
          <w:p w:rsidR="001950F9" w:rsidRPr="00D55000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894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EA73C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EA73C6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4F0C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</w:t>
            </w:r>
            <w:bookmarkStart w:id="0" w:name="_GoBack"/>
            <w:bookmarkEnd w:id="0"/>
            <w:r w:rsidR="004F0C58">
              <w:rPr>
                <w:rFonts w:ascii="Times New Roman" w:hAnsi="Times New Roman"/>
                <w:color w:val="666666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Passwort, Passwort (wiederholen)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6A" w:rsidRDefault="0097216A">
      <w:r>
        <w:separator/>
      </w:r>
    </w:p>
  </w:endnote>
  <w:endnote w:type="continuationSeparator" w:id="0">
    <w:p w:rsidR="0097216A" w:rsidRDefault="0097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6A" w:rsidRDefault="0097216A">
      <w:r>
        <w:rPr>
          <w:color w:val="000000"/>
        </w:rPr>
        <w:separator/>
      </w:r>
    </w:p>
  </w:footnote>
  <w:footnote w:type="continuationSeparator" w:id="0">
    <w:p w:rsidR="0097216A" w:rsidRDefault="00972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6"/>
    <w:rsid w:val="00020F6B"/>
    <w:rsid w:val="00130D8D"/>
    <w:rsid w:val="001950F9"/>
    <w:rsid w:val="002B36D2"/>
    <w:rsid w:val="004132F9"/>
    <w:rsid w:val="004F0C58"/>
    <w:rsid w:val="005838CB"/>
    <w:rsid w:val="00782F88"/>
    <w:rsid w:val="007C7A0E"/>
    <w:rsid w:val="008220DA"/>
    <w:rsid w:val="00896677"/>
    <w:rsid w:val="00915482"/>
    <w:rsid w:val="0097216A"/>
    <w:rsid w:val="00A949E5"/>
    <w:rsid w:val="00AA4894"/>
    <w:rsid w:val="00AE2FF3"/>
    <w:rsid w:val="00B2280D"/>
    <w:rsid w:val="00C948DC"/>
    <w:rsid w:val="00D46A9C"/>
    <w:rsid w:val="00D55000"/>
    <w:rsid w:val="00E714D6"/>
    <w:rsid w:val="00EA73C6"/>
    <w:rsid w:val="00FA7272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14</cp:revision>
  <cp:lastPrinted>2013-05-22T22:00:00Z</cp:lastPrinted>
  <dcterms:created xsi:type="dcterms:W3CDTF">2014-05-08T07:10:00Z</dcterms:created>
  <dcterms:modified xsi:type="dcterms:W3CDTF">2014-05-27T19:42:00Z</dcterms:modified>
</cp:coreProperties>
</file>