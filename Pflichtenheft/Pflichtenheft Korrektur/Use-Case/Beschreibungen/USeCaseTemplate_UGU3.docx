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UGU3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Tipps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bekommt Tipps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414ECD">
              <w:rPr>
                <w:rFonts w:ascii="Times New Roman" w:hAnsi="Times New Roman"/>
                <w:color w:val="666666"/>
                <w:sz w:val="24"/>
                <w:szCs w:val="24"/>
              </w:rPr>
              <w:t>fordert Tipps von dem Helfer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der Karten-GUI und ist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Pr="00286A73" w:rsidRDefault="00414ECD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bekommt Tipps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414ECD" w:rsidRPr="0079698B" w:rsidRDefault="00286A73" w:rsidP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</w:t>
            </w:r>
            <w:r w:rsidR="00414ECD">
              <w:rPr>
                <w:rFonts w:ascii="Times New Roman" w:hAnsi="Times New Roman"/>
                <w:color w:val="666666"/>
                <w:sz w:val="24"/>
                <w:szCs w:val="24"/>
              </w:rPr>
              <w:t>Hinweis „Keine Tipps verfügbar!“ erscheint über der Karte.</w:t>
            </w:r>
          </w:p>
          <w:p w:rsidR="001950F9" w:rsidRPr="0079698B" w:rsidRDefault="001950F9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414ECD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gelegentlich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 w:rsidP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findet Cache nicht und benötigt Hilfe.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4E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A6" w:rsidRDefault="009005A6">
      <w:r>
        <w:separator/>
      </w:r>
    </w:p>
  </w:endnote>
  <w:endnote w:type="continuationSeparator" w:id="0">
    <w:p w:rsidR="009005A6" w:rsidRDefault="0090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A6" w:rsidRDefault="009005A6">
      <w:r>
        <w:rPr>
          <w:color w:val="000000"/>
        </w:rPr>
        <w:separator/>
      </w:r>
    </w:p>
  </w:footnote>
  <w:footnote w:type="continuationSeparator" w:id="0">
    <w:p w:rsidR="009005A6" w:rsidRDefault="00900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A3123"/>
    <w:rsid w:val="00127B3E"/>
    <w:rsid w:val="00130D8D"/>
    <w:rsid w:val="001950F9"/>
    <w:rsid w:val="00286A73"/>
    <w:rsid w:val="002B36D2"/>
    <w:rsid w:val="00414ECD"/>
    <w:rsid w:val="005836A8"/>
    <w:rsid w:val="0079698B"/>
    <w:rsid w:val="008B0D4F"/>
    <w:rsid w:val="009005A6"/>
    <w:rsid w:val="00915482"/>
    <w:rsid w:val="00B2280D"/>
    <w:rsid w:val="00D55000"/>
    <w:rsid w:val="00E5210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6</cp:revision>
  <cp:lastPrinted>2013-05-22T22:00:00Z</cp:lastPrinted>
  <dcterms:created xsi:type="dcterms:W3CDTF">2014-05-08T07:17:00Z</dcterms:created>
  <dcterms:modified xsi:type="dcterms:W3CDTF">2014-05-27T19:13:00Z</dcterms:modified>
</cp:coreProperties>
</file>