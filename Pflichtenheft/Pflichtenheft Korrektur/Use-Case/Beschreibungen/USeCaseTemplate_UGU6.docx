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D6" w:rsidRDefault="00E714D6"/>
    <w:tbl>
      <w:tblPr>
        <w:tblW w:w="9605" w:type="dxa"/>
        <w:tblInd w:w="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2"/>
        <w:gridCol w:w="1835"/>
        <w:gridCol w:w="3107"/>
        <w:gridCol w:w="2141"/>
      </w:tblGrid>
      <w:tr w:rsidR="00E714D6">
        <w:tc>
          <w:tcPr>
            <w:tcW w:w="252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6915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083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3D559C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UGU6</w:t>
            </w:r>
          </w:p>
          <w:p w:rsidR="00E714D6" w:rsidRDefault="00E714D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6915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B75A5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QR-Code</w:t>
            </w:r>
            <w:r w:rsidR="0054148C"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mit Kamera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einscannen</w:t>
            </w:r>
          </w:p>
          <w:p w:rsidR="00E714D6" w:rsidRDefault="00E714D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6915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Erzeugt von: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Hüppmeier, Noll, Luong</w:t>
            </w:r>
          </w:p>
          <w:p w:rsidR="00E714D6" w:rsidRDefault="00E714D6">
            <w:pPr>
              <w:snapToGrid w:val="0"/>
              <w:rPr>
                <w:rFonts w:cs="Arial"/>
                <w:color w:val="666666"/>
              </w:rPr>
            </w:pP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6915">
            <w:pPr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Zuletzt überarbeitet von: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Hüppmeier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6915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Erzeugt am: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24.04.2014</w:t>
            </w:r>
          </w:p>
          <w:p w:rsidR="00E714D6" w:rsidRDefault="00E714D6">
            <w:pPr>
              <w:snapToGrid w:val="0"/>
              <w:rPr>
                <w:rFonts w:cs="Arial"/>
                <w:color w:val="666666"/>
              </w:rPr>
            </w:pP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6915">
            <w:pPr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Zuletzt überarbeitet am: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28.04.2014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691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Akteure: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691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Beschreibung: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3244E" w:rsidP="0054775D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Spieler scannt QR-Code </w:t>
            </w:r>
            <w:r w:rsidR="0054148C"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mithilfe der Kamera 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>ein. System wertet diesen aus.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691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Auslösendes Ereignis (Trigger):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 w:rsidP="00B01235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Spieler tippt auf </w:t>
            </w:r>
            <w:r w:rsidR="00B01235">
              <w:rPr>
                <w:rFonts w:ascii="Times New Roman" w:hAnsi="Times New Roman"/>
                <w:color w:val="666666"/>
                <w:sz w:val="24"/>
                <w:szCs w:val="24"/>
              </w:rPr>
              <w:t>Button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„</w:t>
            </w:r>
            <w:r w:rsidR="00B01235">
              <w:rPr>
                <w:rFonts w:ascii="Times New Roman" w:hAnsi="Times New Roman"/>
                <w:color w:val="666666"/>
                <w:sz w:val="24"/>
                <w:szCs w:val="24"/>
              </w:rPr>
              <w:t>Scannen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>“</w:t>
            </w:r>
          </w:p>
        </w:tc>
      </w:tr>
      <w:tr w:rsidR="00E714D6">
        <w:trPr>
          <w:trHeight w:val="813"/>
        </w:trPr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691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Vorbedingung: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54775D" w:rsidP="0073244E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ist angemeldet</w:t>
            </w:r>
            <w:r w:rsidR="00B01235"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, hat auf Button „QR-Code scannen“ getippt und </w:t>
            </w:r>
            <w:r w:rsidR="0073244E">
              <w:rPr>
                <w:rFonts w:ascii="Times New Roman" w:hAnsi="Times New Roman"/>
                <w:color w:val="666666"/>
                <w:sz w:val="24"/>
                <w:szCs w:val="24"/>
              </w:rPr>
              <w:t>befindet sich auf Kartenmenü-GUI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691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Nachbedingung: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3244E" w:rsidP="00020F6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keine</w:t>
            </w:r>
            <w:r w:rsidR="00B01235"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</w:t>
            </w:r>
          </w:p>
        </w:tc>
      </w:tr>
      <w:tr w:rsidR="00E714D6">
        <w:trPr>
          <w:trHeight w:val="1121"/>
        </w:trPr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691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Normaler Ablauf: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44E" w:rsidRDefault="0073244E" w:rsidP="0073244E">
            <w:pPr>
              <w:pStyle w:val="Hints"/>
              <w:numPr>
                <w:ilvl w:val="0"/>
                <w:numId w:val="4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System nutzt Kamera und zeigt Sichtfeld an</w:t>
            </w:r>
          </w:p>
          <w:p w:rsidR="00E714D6" w:rsidRDefault="0073244E" w:rsidP="0073244E">
            <w:pPr>
              <w:pStyle w:val="Hints"/>
              <w:numPr>
                <w:ilvl w:val="0"/>
                <w:numId w:val="4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tippt auf Button „Scannen“</w:t>
            </w:r>
          </w:p>
          <w:p w:rsidR="0073244E" w:rsidRDefault="0073244E" w:rsidP="0073244E">
            <w:pPr>
              <w:pStyle w:val="Hints"/>
              <w:numPr>
                <w:ilvl w:val="0"/>
                <w:numId w:val="4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System scannt den QR-Code und wertet diesen aus</w:t>
            </w:r>
          </w:p>
          <w:p w:rsidR="0073244E" w:rsidRDefault="0073244E" w:rsidP="0073244E">
            <w:pPr>
              <w:pStyle w:val="Hints"/>
              <w:numPr>
                <w:ilvl w:val="0"/>
                <w:numId w:val="4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Logbucheintrag-GUI wird angezeigt.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691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Alternativer Ablauf:</w:t>
            </w:r>
          </w:p>
          <w:p w:rsidR="00E714D6" w:rsidRDefault="00E714D6">
            <w:pPr>
              <w:jc w:val="right"/>
              <w:rPr>
                <w:rFonts w:cs="Arial"/>
                <w:b/>
                <w:color w:val="666666"/>
                <w:szCs w:val="20"/>
              </w:rPr>
            </w:pP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44E" w:rsidRDefault="0073244E" w:rsidP="0073244E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2 a) System kann keinen QR-Code finden</w:t>
            </w:r>
          </w:p>
          <w:p w:rsidR="0073244E" w:rsidRDefault="0073244E" w:rsidP="0073244E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1) Fehlermeldung „Kein QR-Code gefunden!“ erscheint in Rot oberhalb der GUI.</w:t>
            </w:r>
          </w:p>
          <w:p w:rsidR="001950F9" w:rsidRPr="0079698B" w:rsidRDefault="0073244E" w:rsidP="0073244E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2) Weiter in Schritt 1 des normalen Ablaufs.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691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Fehlerfall: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44E" w:rsidRDefault="0073244E" w:rsidP="0073244E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1 a) System kann sich nicht mit Kamera verbinden</w:t>
            </w:r>
          </w:p>
          <w:p w:rsidR="0073244E" w:rsidRDefault="0073244E" w:rsidP="0073244E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1) Fehlermeldung „Kein Kamera gefunden!“ erscheint in Rot oberhalb der GUI.</w:t>
            </w:r>
          </w:p>
          <w:p w:rsidR="00D55000" w:rsidRDefault="0073244E" w:rsidP="0073244E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2) Kartenmenü-GUI wird wieder angezeigt.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691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Enthaltene Anwendungsfälle: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1BB8" w:rsidP="0054148C">
            <w:pPr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Rätsel lösen</w:t>
            </w:r>
            <w:bookmarkStart w:id="0" w:name="_GoBack"/>
            <w:bookmarkEnd w:id="0"/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691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Nutzungshäufigkeit: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54775D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häufig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691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Spezielle Anforderungen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Smartphone</w:t>
            </w:r>
            <w:r w:rsidR="00B01235"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mit Kamera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691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Annahmen: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 w:rsidP="00B01235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Spieler </w:t>
            </w:r>
            <w:r w:rsidR="00B01235">
              <w:rPr>
                <w:rFonts w:ascii="Times New Roman" w:hAnsi="Times New Roman"/>
                <w:color w:val="666666"/>
                <w:sz w:val="24"/>
                <w:szCs w:val="24"/>
              </w:rPr>
              <w:t>möchte gefundenen QR-Code einscannen.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1691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Weitere Angaben und Fragen: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keine</w:t>
            </w:r>
          </w:p>
        </w:tc>
      </w:tr>
    </w:tbl>
    <w:p w:rsidR="00E714D6" w:rsidRDefault="00E714D6"/>
    <w:sectPr w:rsidR="00E714D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DD5" w:rsidRDefault="00643DD5">
      <w:r>
        <w:separator/>
      </w:r>
    </w:p>
  </w:endnote>
  <w:endnote w:type="continuationSeparator" w:id="0">
    <w:p w:rsidR="00643DD5" w:rsidRDefault="00643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DD5" w:rsidRDefault="00643DD5">
      <w:r>
        <w:rPr>
          <w:color w:val="000000"/>
        </w:rPr>
        <w:separator/>
      </w:r>
    </w:p>
  </w:footnote>
  <w:footnote w:type="continuationSeparator" w:id="0">
    <w:p w:rsidR="00643DD5" w:rsidRDefault="00643D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A564B"/>
    <w:multiLevelType w:val="hybridMultilevel"/>
    <w:tmpl w:val="676403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2457E"/>
    <w:multiLevelType w:val="hybridMultilevel"/>
    <w:tmpl w:val="16BA34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977DF2"/>
    <w:multiLevelType w:val="hybridMultilevel"/>
    <w:tmpl w:val="1CAA18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C66E93"/>
    <w:multiLevelType w:val="hybridMultilevel"/>
    <w:tmpl w:val="D59084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4D6"/>
    <w:rsid w:val="00020F6B"/>
    <w:rsid w:val="00062AF2"/>
    <w:rsid w:val="00127B3E"/>
    <w:rsid w:val="00130D8D"/>
    <w:rsid w:val="001950F9"/>
    <w:rsid w:val="002874FE"/>
    <w:rsid w:val="002B36D2"/>
    <w:rsid w:val="003D3D42"/>
    <w:rsid w:val="003D559C"/>
    <w:rsid w:val="00416915"/>
    <w:rsid w:val="0054148C"/>
    <w:rsid w:val="0054775D"/>
    <w:rsid w:val="005836A8"/>
    <w:rsid w:val="005C74BA"/>
    <w:rsid w:val="00643DD5"/>
    <w:rsid w:val="0073244E"/>
    <w:rsid w:val="0079698B"/>
    <w:rsid w:val="008B0D4F"/>
    <w:rsid w:val="00915482"/>
    <w:rsid w:val="009B75A5"/>
    <w:rsid w:val="00B01235"/>
    <w:rsid w:val="00B07A71"/>
    <w:rsid w:val="00B2280D"/>
    <w:rsid w:val="00B44A06"/>
    <w:rsid w:val="00BF61D2"/>
    <w:rsid w:val="00D51BB8"/>
    <w:rsid w:val="00D55000"/>
    <w:rsid w:val="00E714D6"/>
    <w:rsid w:val="00EA73C6"/>
    <w:rsid w:val="00FF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A2DD7B-3F61-42C5-B7C1-BBB2BE6E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de-D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ints">
    <w:name w:val="Hints"/>
    <w:basedOn w:val="Standard"/>
    <w:rPr>
      <w:rFonts w:ascii="Arial" w:hAnsi="Arial" w:cs="Arial"/>
      <w:color w:val="5F5F5F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iver\Documents\3A32DD58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3A32DD58</Template>
  <TotalTime>0</TotalTime>
  <Pages>1</Pages>
  <Words>176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Romina Kehl</dc:creator>
  <cp:lastModifiedBy>Oliver Noll</cp:lastModifiedBy>
  <cp:revision>6</cp:revision>
  <cp:lastPrinted>2013-05-22T22:00:00Z</cp:lastPrinted>
  <dcterms:created xsi:type="dcterms:W3CDTF">2014-05-08T07:36:00Z</dcterms:created>
  <dcterms:modified xsi:type="dcterms:W3CDTF">2014-05-27T18:57:00Z</dcterms:modified>
</cp:coreProperties>
</file>