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00A2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UGU7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90104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Logbuch-E</w:t>
            </w:r>
            <w:bookmarkStart w:id="0" w:name="_GoBack"/>
            <w:bookmarkEnd w:id="0"/>
            <w:r w:rsidR="00200A23">
              <w:rPr>
                <w:rFonts w:ascii="Times New Roman" w:hAnsi="Times New Roman"/>
                <w:color w:val="666666"/>
                <w:sz w:val="24"/>
                <w:szCs w:val="24"/>
              </w:rPr>
              <w:t>intrag eingeben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D5058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gibt Nachricht </w:t>
            </w:r>
            <w:r w:rsidR="00EB41DA">
              <w:rPr>
                <w:rFonts w:ascii="Times New Roman" w:hAnsi="Times New Roman"/>
                <w:color w:val="666666"/>
                <w:sz w:val="24"/>
                <w:szCs w:val="24"/>
              </w:rPr>
              <w:t>für das Logbuch ein.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0D5058">
              <w:rPr>
                <w:rFonts w:ascii="Times New Roman" w:hAnsi="Times New Roman"/>
                <w:color w:val="666666"/>
                <w:sz w:val="24"/>
                <w:szCs w:val="24"/>
              </w:rPr>
              <w:t>Senden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B41DA" w:rsidP="008E312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auf Logbucheintrag-GUI und ist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B41DA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Logbuch-Nachricht ein</w:t>
            </w:r>
          </w:p>
          <w:p w:rsidR="00EB41DA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„Senden“</w:t>
            </w:r>
          </w:p>
          <w:p w:rsidR="00EB41DA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Eingabe</w:t>
            </w:r>
          </w:p>
          <w:p w:rsidR="00EB41DA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speichert Eintrag in Datenbank</w:t>
            </w:r>
          </w:p>
          <w:p w:rsidR="00EB41DA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1DA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EB41DA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1950F9" w:rsidRPr="0079698B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1DA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4 a) Ein Datenbank-Fehler tritt auf</w:t>
            </w:r>
          </w:p>
          <w:p w:rsidR="00D55000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Rätsel lösen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möchte Nachricht</w:t>
            </w:r>
            <w:r w:rsidR="00EB41DA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bzw. Erfolg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teilen.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Eingabe: Logbuch-Nachricht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A7B" w:rsidRDefault="003C4A7B">
      <w:r>
        <w:separator/>
      </w:r>
    </w:p>
  </w:endnote>
  <w:endnote w:type="continuationSeparator" w:id="0">
    <w:p w:rsidR="003C4A7B" w:rsidRDefault="003C4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A7B" w:rsidRDefault="003C4A7B">
      <w:r>
        <w:rPr>
          <w:color w:val="000000"/>
        </w:rPr>
        <w:separator/>
      </w:r>
    </w:p>
  </w:footnote>
  <w:footnote w:type="continuationSeparator" w:id="0">
    <w:p w:rsidR="003C4A7B" w:rsidRDefault="003C4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83DCF"/>
    <w:multiLevelType w:val="hybridMultilevel"/>
    <w:tmpl w:val="D40C4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36310"/>
    <w:rsid w:val="00062AF2"/>
    <w:rsid w:val="000D5058"/>
    <w:rsid w:val="00127B3E"/>
    <w:rsid w:val="00130D8D"/>
    <w:rsid w:val="00190104"/>
    <w:rsid w:val="001950F9"/>
    <w:rsid w:val="00200A23"/>
    <w:rsid w:val="00267D85"/>
    <w:rsid w:val="002B36D2"/>
    <w:rsid w:val="003C4A7B"/>
    <w:rsid w:val="003D3D42"/>
    <w:rsid w:val="003D559C"/>
    <w:rsid w:val="00444278"/>
    <w:rsid w:val="0054775D"/>
    <w:rsid w:val="005836A8"/>
    <w:rsid w:val="005C74BA"/>
    <w:rsid w:val="0079698B"/>
    <w:rsid w:val="008B0D4F"/>
    <w:rsid w:val="008E312B"/>
    <w:rsid w:val="00915482"/>
    <w:rsid w:val="009B75A5"/>
    <w:rsid w:val="009E63ED"/>
    <w:rsid w:val="00B01235"/>
    <w:rsid w:val="00B07A71"/>
    <w:rsid w:val="00B2280D"/>
    <w:rsid w:val="00B44A06"/>
    <w:rsid w:val="00BF61D2"/>
    <w:rsid w:val="00D55000"/>
    <w:rsid w:val="00E714D6"/>
    <w:rsid w:val="00EA73C6"/>
    <w:rsid w:val="00EB41DA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5</cp:revision>
  <cp:lastPrinted>2013-05-22T22:00:00Z</cp:lastPrinted>
  <dcterms:created xsi:type="dcterms:W3CDTF">2014-05-08T08:22:00Z</dcterms:created>
  <dcterms:modified xsi:type="dcterms:W3CDTF">2014-05-27T19:02:00Z</dcterms:modified>
</cp:coreProperties>
</file>