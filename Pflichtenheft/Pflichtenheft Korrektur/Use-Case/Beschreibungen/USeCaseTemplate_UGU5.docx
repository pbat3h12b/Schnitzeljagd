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D6" w:rsidRDefault="00E714D6"/>
    <w:tbl>
      <w:tblPr>
        <w:tblW w:w="9605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22"/>
        <w:gridCol w:w="1835"/>
        <w:gridCol w:w="3107"/>
        <w:gridCol w:w="2141"/>
      </w:tblGrid>
      <w:tr w:rsidR="00E714D6">
        <w:tc>
          <w:tcPr>
            <w:tcW w:w="2522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083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UGU5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07A71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Karte mit aktueller Position und </w:t>
            </w:r>
            <w:r w:rsidR="00D6071F">
              <w:rPr>
                <w:rFonts w:ascii="Times New Roman" w:hAnsi="Times New Roman"/>
                <w:color w:val="666666"/>
                <w:sz w:val="24"/>
                <w:szCs w:val="24"/>
              </w:rPr>
              <w:t>aktive</w:t>
            </w:r>
            <w:r w:rsidRPr="00B07A71"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Caches einsehen</w:t>
            </w:r>
          </w:p>
          <w:p w:rsidR="00E714D6" w:rsidRDefault="00E714D6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von: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Hüppmeier, Noll, Luong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von: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Hüppmeier</w:t>
            </w:r>
            <w:r w:rsidR="00D81FE8">
              <w:rPr>
                <w:rFonts w:cs="Arial"/>
                <w:color w:val="666666"/>
              </w:rPr>
              <w:t>, Noll, Luong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Erzeugt am: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24.04.2014</w:t>
            </w:r>
          </w:p>
          <w:p w:rsidR="00E714D6" w:rsidRDefault="00E714D6">
            <w:pPr>
              <w:snapToGrid w:val="0"/>
              <w:rPr>
                <w:rFonts w:cs="Arial"/>
                <w:color w:val="666666"/>
              </w:rPr>
            </w:pP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color w:val="000000"/>
              </w:rPr>
            </w:pPr>
            <w:r>
              <w:rPr>
                <w:rFonts w:cs="Arial"/>
                <w:b/>
                <w:color w:val="000000"/>
              </w:rPr>
              <w:t>Zuletzt überarbeitet am:</w:t>
            </w:r>
          </w:p>
        </w:tc>
        <w:tc>
          <w:tcPr>
            <w:tcW w:w="2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81FE8">
            <w:pPr>
              <w:snapToGrid w:val="0"/>
              <w:rPr>
                <w:rFonts w:cs="Arial"/>
                <w:color w:val="666666"/>
              </w:rPr>
            </w:pPr>
            <w:r>
              <w:rPr>
                <w:rFonts w:cs="Arial"/>
                <w:color w:val="666666"/>
              </w:rPr>
              <w:t>08.05</w:t>
            </w:r>
            <w:r w:rsidR="00915482">
              <w:rPr>
                <w:rFonts w:cs="Arial"/>
                <w:color w:val="666666"/>
              </w:rPr>
              <w:t>.2014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Akteure: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Spieler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Beschreibung: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47549" w:rsidP="001377FD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Zeigt dem Spieler die Karte mit aktiven Caches an.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Auslösendes Ereignis (Trigger):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15482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tippt auf 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Icon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„</w:t>
            </w:r>
            <w:r w:rsidR="00B07A71">
              <w:rPr>
                <w:rFonts w:ascii="Times New Roman" w:hAnsi="Times New Roman"/>
                <w:color w:val="666666"/>
                <w:sz w:val="24"/>
                <w:szCs w:val="24"/>
              </w:rPr>
              <w:t>Karte anzeigen</w:t>
            </w:r>
            <w:r>
              <w:rPr>
                <w:rFonts w:ascii="Times New Roman" w:hAnsi="Times New Roman"/>
                <w:color w:val="666666"/>
                <w:sz w:val="24"/>
                <w:szCs w:val="24"/>
              </w:rPr>
              <w:t>“</w:t>
            </w:r>
          </w:p>
        </w:tc>
      </w:tr>
      <w:tr w:rsidR="00E714D6">
        <w:trPr>
          <w:trHeight w:val="813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Vorbedingung: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befindet sich auf Hauptmenü-GUI und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ist angemeldet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Nachbedingung: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9C2CA3" w:rsidP="00020F6B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rPr>
          <w:trHeight w:val="1121"/>
        </w:trPr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Normaler Ablauf: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CA3" w:rsidRDefault="009C2CA3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System lädt Karte und zeigt sie an</w:t>
            </w:r>
          </w:p>
          <w:p w:rsidR="00E714D6" w:rsidRDefault="009C2CA3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Caches werden ausgewertet und aktive angezeigt</w:t>
            </w:r>
          </w:p>
          <w:p w:rsidR="00A7289C" w:rsidRDefault="00A7289C" w:rsidP="009C2CA3">
            <w:pPr>
              <w:pStyle w:val="Hints"/>
              <w:numPr>
                <w:ilvl w:val="0"/>
                <w:numId w:val="5"/>
              </w:numPr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Aktuelle Position wird angezeigt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Alternativer Ablauf:</w:t>
            </w:r>
          </w:p>
          <w:p w:rsidR="00E714D6" w:rsidRDefault="00E714D6">
            <w:pPr>
              <w:jc w:val="right"/>
              <w:rPr>
                <w:rFonts w:cs="Arial"/>
                <w:b/>
                <w:color w:val="666666"/>
                <w:szCs w:val="20"/>
              </w:rPr>
            </w:pP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950F9" w:rsidRPr="0079698B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Fehlerfall: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C2CA3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1 a) System kann keine GPS-Daten auswerten</w:t>
            </w:r>
          </w:p>
          <w:p w:rsidR="00D55000" w:rsidRDefault="009C2CA3" w:rsidP="009C2CA3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     1) Fehlermeldung „Es konnte keine GPS-Verbindung aufgebaut werden!“ erscheint in Rot auf dem Display.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Enthaltene Anwendungsfälle: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B3E22" w:rsidRPr="009C2CA3" w:rsidRDefault="003B3E22" w:rsidP="00162D64">
            <w:pPr>
              <w:rPr>
                <w:rFonts w:cs="Arial"/>
                <w:color w:val="666666"/>
              </w:rPr>
            </w:pPr>
            <w:r w:rsidRPr="009C2CA3">
              <w:rPr>
                <w:rFonts w:cs="Arial"/>
                <w:color w:val="666666"/>
              </w:rPr>
              <w:t>QR-Code einscannen</w:t>
            </w:r>
            <w:r w:rsidR="009C2CA3">
              <w:rPr>
                <w:rFonts w:cs="Arial"/>
                <w:color w:val="666666"/>
              </w:rPr>
              <w:t xml:space="preserve">, </w:t>
            </w:r>
            <w:r w:rsidRPr="009C2CA3">
              <w:rPr>
                <w:rFonts w:cs="Arial"/>
                <w:color w:val="666666"/>
              </w:rPr>
              <w:t xml:space="preserve">Tipps </w:t>
            </w:r>
            <w:r w:rsidR="00162D64">
              <w:rPr>
                <w:rFonts w:cs="Arial"/>
                <w:color w:val="666666"/>
              </w:rPr>
              <w:t>einsehen</w:t>
            </w:r>
            <w:bookmarkStart w:id="0" w:name="_GoBack"/>
            <w:bookmarkEnd w:id="0"/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Nutzungshäufigkeit: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Sehr </w:t>
            </w:r>
            <w:r w:rsidR="0054775D">
              <w:rPr>
                <w:rFonts w:ascii="Times New Roman" w:hAnsi="Times New Roman"/>
                <w:color w:val="666666"/>
                <w:sz w:val="24"/>
                <w:szCs w:val="24"/>
              </w:rPr>
              <w:t>häufig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Spezielle Anforderungen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Smartphone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Annahmen: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 w:rsidP="00BF61D2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 xml:space="preserve">Spieler ist </w:t>
            </w:r>
            <w:r w:rsidR="00BF61D2">
              <w:rPr>
                <w:rFonts w:ascii="Times New Roman" w:hAnsi="Times New Roman"/>
                <w:color w:val="666666"/>
                <w:sz w:val="24"/>
                <w:szCs w:val="24"/>
              </w:rPr>
              <w:t>angemeldet und möchte sich Übersicht verschaffen</w:t>
            </w:r>
          </w:p>
        </w:tc>
      </w:tr>
      <w:tr w:rsidR="00E714D6">
        <w:tc>
          <w:tcPr>
            <w:tcW w:w="2522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152555">
            <w:pPr>
              <w:jc w:val="right"/>
              <w:rPr>
                <w:rFonts w:cs="Arial"/>
                <w:b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Weitere Angaben und Fragen:</w:t>
            </w:r>
          </w:p>
        </w:tc>
        <w:tc>
          <w:tcPr>
            <w:tcW w:w="7083" w:type="dxa"/>
            <w:gridSpan w:val="3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714D6" w:rsidRDefault="00D55000">
            <w:pPr>
              <w:pStyle w:val="Hints"/>
              <w:rPr>
                <w:rFonts w:ascii="Times New Roman" w:hAnsi="Times New Roman"/>
                <w:color w:val="666666"/>
                <w:sz w:val="24"/>
                <w:szCs w:val="24"/>
              </w:rPr>
            </w:pPr>
            <w:r>
              <w:rPr>
                <w:rFonts w:ascii="Times New Roman" w:hAnsi="Times New Roman"/>
                <w:color w:val="666666"/>
                <w:sz w:val="24"/>
                <w:szCs w:val="24"/>
              </w:rPr>
              <w:t>keine</w:t>
            </w:r>
          </w:p>
        </w:tc>
      </w:tr>
    </w:tbl>
    <w:p w:rsidR="00E714D6" w:rsidRDefault="00E714D6"/>
    <w:sectPr w:rsidR="00E714D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364" w:rsidRDefault="007B0364">
      <w:r>
        <w:separator/>
      </w:r>
    </w:p>
  </w:endnote>
  <w:endnote w:type="continuationSeparator" w:id="0">
    <w:p w:rsidR="007B0364" w:rsidRDefault="007B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364" w:rsidRDefault="007B0364">
      <w:r>
        <w:rPr>
          <w:color w:val="000000"/>
        </w:rPr>
        <w:separator/>
      </w:r>
    </w:p>
  </w:footnote>
  <w:footnote w:type="continuationSeparator" w:id="0">
    <w:p w:rsidR="007B0364" w:rsidRDefault="007B03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A2457E"/>
    <w:multiLevelType w:val="hybridMultilevel"/>
    <w:tmpl w:val="16BA34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977DF2"/>
    <w:multiLevelType w:val="hybridMultilevel"/>
    <w:tmpl w:val="1CAA18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9D442C"/>
    <w:multiLevelType w:val="multilevel"/>
    <w:tmpl w:val="06B4605A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617C16F0"/>
    <w:multiLevelType w:val="hybridMultilevel"/>
    <w:tmpl w:val="5D448E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C66E93"/>
    <w:multiLevelType w:val="hybridMultilevel"/>
    <w:tmpl w:val="D59084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4D6"/>
    <w:rsid w:val="00020F6B"/>
    <w:rsid w:val="00127B3E"/>
    <w:rsid w:val="00130D8D"/>
    <w:rsid w:val="001377FD"/>
    <w:rsid w:val="00147549"/>
    <w:rsid w:val="00152555"/>
    <w:rsid w:val="00162D64"/>
    <w:rsid w:val="001950F9"/>
    <w:rsid w:val="00242A83"/>
    <w:rsid w:val="00284AE5"/>
    <w:rsid w:val="002B36D2"/>
    <w:rsid w:val="002C29DE"/>
    <w:rsid w:val="00386863"/>
    <w:rsid w:val="003B3E22"/>
    <w:rsid w:val="003D3D42"/>
    <w:rsid w:val="0054775D"/>
    <w:rsid w:val="005836A8"/>
    <w:rsid w:val="005C74BA"/>
    <w:rsid w:val="0079698B"/>
    <w:rsid w:val="007B0364"/>
    <w:rsid w:val="008B0D4F"/>
    <w:rsid w:val="00915482"/>
    <w:rsid w:val="009C2CA3"/>
    <w:rsid w:val="00A7289C"/>
    <w:rsid w:val="00B07A71"/>
    <w:rsid w:val="00B2280D"/>
    <w:rsid w:val="00B44A06"/>
    <w:rsid w:val="00BF61D2"/>
    <w:rsid w:val="00CD69CA"/>
    <w:rsid w:val="00D55000"/>
    <w:rsid w:val="00D6071F"/>
    <w:rsid w:val="00D81FE8"/>
    <w:rsid w:val="00E714D6"/>
    <w:rsid w:val="00E81FEA"/>
    <w:rsid w:val="00EA73C6"/>
    <w:rsid w:val="00EF0554"/>
    <w:rsid w:val="00FF3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A2DD7B-3F61-42C5-B7C1-BBB2BE6E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Arial Unicode MS"/>
        <w:kern w:val="3"/>
        <w:sz w:val="24"/>
        <w:szCs w:val="24"/>
        <w:lang w:val="de-DE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suppressAutoHyphens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ints">
    <w:name w:val="Hints"/>
    <w:basedOn w:val="Standard"/>
    <w:rPr>
      <w:rFonts w:ascii="Arial" w:hAnsi="Arial" w:cs="Arial"/>
      <w:color w:val="5F5F5F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Listenabsatz">
    <w:name w:val="List Paragraph"/>
    <w:basedOn w:val="Standard"/>
    <w:uiPriority w:val="34"/>
    <w:qFormat/>
    <w:rsid w:val="003B3E2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liver\Documents\Schnitzeljagd_Zwischenablage\3A32DD58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3A32DD58</Template>
  <TotalTime>0</TotalTime>
  <Pages>1</Pages>
  <Words>145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Romina Kehl</dc:creator>
  <cp:lastModifiedBy>Oliver Noll</cp:lastModifiedBy>
  <cp:revision>13</cp:revision>
  <cp:lastPrinted>2013-05-22T22:00:00Z</cp:lastPrinted>
  <dcterms:created xsi:type="dcterms:W3CDTF">2014-05-08T07:27:00Z</dcterms:created>
  <dcterms:modified xsi:type="dcterms:W3CDTF">2014-05-27T19:05:00Z</dcterms:modified>
</cp:coreProperties>
</file>