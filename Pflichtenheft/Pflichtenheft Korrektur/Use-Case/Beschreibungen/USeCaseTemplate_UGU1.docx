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CF" w:rsidRDefault="00C16CCF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1835"/>
        <w:gridCol w:w="3107"/>
        <w:gridCol w:w="2141"/>
      </w:tblGrid>
      <w:tr w:rsidR="00C16CCF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Use</w:t>
            </w:r>
            <w:proofErr w:type="spellEnd"/>
            <w:r>
              <w:rPr>
                <w:rFonts w:cs="Arial"/>
                <w:b/>
                <w:szCs w:val="20"/>
              </w:rPr>
              <w:t xml:space="preserve">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UGU1</w:t>
            </w:r>
          </w:p>
          <w:p w:rsidR="00C16CCF" w:rsidRDefault="00C16CCF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Use</w:t>
            </w:r>
            <w:proofErr w:type="spellEnd"/>
            <w:r>
              <w:rPr>
                <w:rFonts w:cs="Arial"/>
                <w:b/>
                <w:szCs w:val="20"/>
              </w:rPr>
              <w:t xml:space="preserve">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anmelden</w:t>
            </w:r>
          </w:p>
          <w:p w:rsidR="00C16CCF" w:rsidRDefault="00C16CCF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proofErr w:type="spellStart"/>
            <w:r>
              <w:rPr>
                <w:rFonts w:cs="Arial"/>
                <w:color w:val="666666"/>
              </w:rPr>
              <w:t>Hüppmeier</w:t>
            </w:r>
            <w:proofErr w:type="spellEnd"/>
            <w:r>
              <w:rPr>
                <w:rFonts w:cs="Arial"/>
                <w:color w:val="666666"/>
              </w:rPr>
              <w:t>, Noll, Luong</w:t>
            </w:r>
          </w:p>
          <w:p w:rsidR="00C16CCF" w:rsidRDefault="00C16CCF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proofErr w:type="spellStart"/>
            <w:r>
              <w:rPr>
                <w:rFonts w:cs="Arial"/>
                <w:color w:val="666666"/>
              </w:rPr>
              <w:t>Hüppmeier</w:t>
            </w:r>
            <w:proofErr w:type="spellEnd"/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C16CCF" w:rsidRDefault="00C16CCF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meldet sich am Spiel an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 w:rsidP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</w:t>
            </w:r>
            <w:r w:rsidR="00133FF3">
              <w:rPr>
                <w:rFonts w:ascii="Times New Roman" w:hAnsi="Times New Roman"/>
                <w:color w:val="666666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C16CCF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133FF3" w:rsidP="00687A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befindet sich auf der </w:t>
            </w:r>
            <w:r w:rsidR="00687ADA">
              <w:rPr>
                <w:rFonts w:ascii="Times New Roman" w:hAnsi="Times New Roman"/>
                <w:color w:val="666666"/>
                <w:sz w:val="24"/>
                <w:szCs w:val="24"/>
              </w:rPr>
              <w:t>Login-GUI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und ist nicht angemeldet.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C16CCF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FF3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Kontodaten ein</w:t>
            </w:r>
          </w:p>
          <w:p w:rsidR="00133FF3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„Login“</w:t>
            </w:r>
          </w:p>
          <w:p w:rsidR="00133FF3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Daten auf Richtigkeit</w:t>
            </w:r>
          </w:p>
          <w:p w:rsidR="000F532E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wird am Spiel angemeldet</w:t>
            </w:r>
          </w:p>
          <w:p w:rsidR="00C16CCF" w:rsidRPr="000F532E" w:rsidRDefault="00133FF3" w:rsidP="00133FF3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 w:rsidRPr="000F532E">
              <w:rPr>
                <w:rFonts w:ascii="Times New Roman" w:hAnsi="Times New Roman"/>
                <w:color w:val="666666"/>
                <w:sz w:val="24"/>
                <w:szCs w:val="24"/>
              </w:rPr>
              <w:t>Hauptmenü-GUI wird angezeigt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C16CCF" w:rsidRDefault="00C16CCF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„Eingabe fehlt!“ erscheint in Rot über den Feldern.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Datenbank kann eingegebenen Nicknamen nicht finden.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„Der </w:t>
            </w:r>
            <w:proofErr w:type="spellStart"/>
            <w:r>
              <w:rPr>
                <w:rFonts w:ascii="Times New Roman" w:hAnsi="Times New Roman"/>
                <w:color w:val="666666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existiert nicht!“ erscheint in Rot über den Feldern.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b) Das Passwort des angegebenen Nicknamens aus der Datenbank stimmt nicht mit dem eingegebenen Passwort überein.</w:t>
            </w:r>
          </w:p>
          <w:p w:rsidR="000F532E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„Das Passwort ist fehlerhaft!“ erscheint in Rot über den Felder</w:t>
            </w:r>
            <w:r w:rsidR="007C2E5C">
              <w:rPr>
                <w:rFonts w:ascii="Times New Roman" w:hAnsi="Times New Roman"/>
                <w:color w:val="666666"/>
                <w:sz w:val="24"/>
                <w:szCs w:val="24"/>
              </w:rPr>
              <w:t>n</w:t>
            </w:r>
            <w:bookmarkStart w:id="0" w:name="_GoBack"/>
            <w:bookmarkEnd w:id="0"/>
            <w:r>
              <w:rPr>
                <w:rFonts w:ascii="Times New Roman" w:hAnsi="Times New Roman"/>
                <w:color w:val="666666"/>
                <w:sz w:val="24"/>
                <w:szCs w:val="24"/>
              </w:rPr>
              <w:t>.</w:t>
            </w:r>
          </w:p>
          <w:p w:rsidR="00C16CCF" w:rsidRDefault="000F532E" w:rsidP="000F532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FF3" w:rsidRDefault="000F532E" w:rsidP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3 a) Ein Datenbank-Fehler tritt auf</w:t>
            </w:r>
          </w:p>
          <w:p w:rsidR="000F532E" w:rsidRDefault="000F532E" w:rsidP="00133FF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2D3A01" w:rsidP="002D3A01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Registrieren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bereits registriert</w:t>
            </w:r>
          </w:p>
        </w:tc>
      </w:tr>
      <w:tr w:rsidR="00C16CCF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CCF" w:rsidRDefault="00F04FC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32E" w:rsidRDefault="000F532E" w:rsidP="007B4BC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Kontodaten: </w:t>
            </w:r>
            <w:proofErr w:type="spellStart"/>
            <w:r>
              <w:rPr>
                <w:rFonts w:ascii="Times New Roman" w:hAnsi="Times New Roman"/>
                <w:color w:val="666666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&amp; Passwort</w:t>
            </w:r>
          </w:p>
        </w:tc>
      </w:tr>
    </w:tbl>
    <w:p w:rsidR="00C16CCF" w:rsidRDefault="00C16CCF"/>
    <w:sectPr w:rsidR="00C16CC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F57" w:rsidRDefault="00F97F57">
      <w:r>
        <w:separator/>
      </w:r>
    </w:p>
  </w:endnote>
  <w:endnote w:type="continuationSeparator" w:id="0">
    <w:p w:rsidR="00F97F57" w:rsidRDefault="00F9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F57" w:rsidRDefault="00F97F57">
      <w:r>
        <w:rPr>
          <w:color w:val="000000"/>
        </w:rPr>
        <w:separator/>
      </w:r>
    </w:p>
  </w:footnote>
  <w:footnote w:type="continuationSeparator" w:id="0">
    <w:p w:rsidR="00F97F57" w:rsidRDefault="00F97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5C96258D"/>
    <w:multiLevelType w:val="multilevel"/>
    <w:tmpl w:val="A4027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CF"/>
    <w:rsid w:val="000A2529"/>
    <w:rsid w:val="000F532E"/>
    <w:rsid w:val="00133FF3"/>
    <w:rsid w:val="002D3A01"/>
    <w:rsid w:val="004A5703"/>
    <w:rsid w:val="00687ADA"/>
    <w:rsid w:val="00737E46"/>
    <w:rsid w:val="007B4BCD"/>
    <w:rsid w:val="007C2E5C"/>
    <w:rsid w:val="00883885"/>
    <w:rsid w:val="008C3330"/>
    <w:rsid w:val="00BA5AB5"/>
    <w:rsid w:val="00C16CCF"/>
    <w:rsid w:val="00CA4E28"/>
    <w:rsid w:val="00E66DA0"/>
    <w:rsid w:val="00EC0140"/>
    <w:rsid w:val="00F04FC5"/>
    <w:rsid w:val="00F9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Lukas</cp:lastModifiedBy>
  <cp:revision>11</cp:revision>
  <cp:lastPrinted>2013-05-22T22:00:00Z</cp:lastPrinted>
  <dcterms:created xsi:type="dcterms:W3CDTF">2014-05-08T07:11:00Z</dcterms:created>
  <dcterms:modified xsi:type="dcterms:W3CDTF">2014-05-27T19:39:00Z</dcterms:modified>
</cp:coreProperties>
</file>