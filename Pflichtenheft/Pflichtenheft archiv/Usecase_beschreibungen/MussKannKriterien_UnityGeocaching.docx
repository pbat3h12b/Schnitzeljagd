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Default="00122690" w:rsidP="00122690">
      <w:pPr>
        <w:pStyle w:val="Titel"/>
        <w:rPr>
          <w:lang w:val="de-DE"/>
        </w:rPr>
      </w:pPr>
      <w:r>
        <w:rPr>
          <w:lang w:val="de-DE"/>
        </w:rPr>
        <w:t>Muss-/Kann-Kriterien Unity Geocaching</w:t>
      </w:r>
    </w:p>
    <w:p w:rsidR="00122690" w:rsidRDefault="00122690" w:rsidP="00122690">
      <w:pPr>
        <w:pStyle w:val="berschrift1"/>
        <w:rPr>
          <w:lang w:val="de-DE"/>
        </w:rPr>
      </w:pPr>
      <w:r>
        <w:rPr>
          <w:lang w:val="de-DE"/>
        </w:rPr>
        <w:t>Muss-Kriterien</w:t>
      </w:r>
    </w:p>
    <w:p w:rsidR="00122690" w:rsidRDefault="00122690" w:rsidP="00122690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API mit Script ausführen und Rückgabewerte auslesen</w:t>
      </w:r>
    </w:p>
    <w:p w:rsidR="00122690" w:rsidRDefault="000A39CD" w:rsidP="00122690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Anmelden (Eingabe abgleichen)</w:t>
      </w:r>
    </w:p>
    <w:p w:rsidR="000A39CD" w:rsidRDefault="000A39CD" w:rsidP="00122690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Registrieren (Eingabe abgleichen und übergeben)</w:t>
      </w:r>
    </w:p>
    <w:p w:rsidR="000A39CD" w:rsidRDefault="000A39CD" w:rsidP="00122690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Freigeschaltete Minispiele anfragen und auslesen</w:t>
      </w:r>
    </w:p>
    <w:p w:rsidR="000A39CD" w:rsidRDefault="000A39CD" w:rsidP="00122690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Aktive Caches anfragen und auslesen</w:t>
      </w:r>
    </w:p>
    <w:p w:rsidR="000A39CD" w:rsidRDefault="000A39CD" w:rsidP="00122690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Cache-Code anfragen und abgleichen</w:t>
      </w:r>
    </w:p>
    <w:p w:rsidR="000A39CD" w:rsidRDefault="000A39CD" w:rsidP="00122690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Logbuch-Nachricht übergeben</w:t>
      </w:r>
    </w:p>
    <w:p w:rsidR="000A39CD" w:rsidRDefault="00E6328F" w:rsidP="00122690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Rätsel-Ergebnis übergeben</w:t>
      </w:r>
    </w:p>
    <w:p w:rsidR="00122690" w:rsidRDefault="00122690" w:rsidP="00122690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GUI erstellen </w:t>
      </w:r>
      <w:r w:rsidR="00F9452A">
        <w:rPr>
          <w:lang w:val="de-DE"/>
        </w:rPr>
        <w:t>und Grafiken</w:t>
      </w:r>
      <w:r>
        <w:rPr>
          <w:lang w:val="de-DE"/>
        </w:rPr>
        <w:t xml:space="preserve"> implementieren</w:t>
      </w:r>
    </w:p>
    <w:p w:rsidR="00E6328F" w:rsidRDefault="00E6328F" w:rsidP="00122690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Caches </w:t>
      </w:r>
      <w:r w:rsidR="00F9452A">
        <w:rPr>
          <w:lang w:val="de-DE"/>
        </w:rPr>
        <w:t>und eigene</w:t>
      </w:r>
      <w:r w:rsidR="00F9452A">
        <w:rPr>
          <w:lang w:val="de-DE"/>
        </w:rPr>
        <w:t xml:space="preserve"> Position </w:t>
      </w:r>
      <w:r>
        <w:rPr>
          <w:lang w:val="de-DE"/>
        </w:rPr>
        <w:t>auf Karte anzeigen</w:t>
      </w:r>
    </w:p>
    <w:p w:rsidR="00E6328F" w:rsidRDefault="00E6328F" w:rsidP="00870E04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Minispiele implementieren</w:t>
      </w:r>
    </w:p>
    <w:p w:rsidR="00E6328F" w:rsidRPr="00122690" w:rsidRDefault="00E6328F" w:rsidP="00122690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QR-Code auslesen (Asset implementieren)</w:t>
      </w:r>
    </w:p>
    <w:p w:rsidR="00122690" w:rsidRDefault="00122690" w:rsidP="00122690">
      <w:pPr>
        <w:pStyle w:val="berschrift1"/>
        <w:rPr>
          <w:lang w:val="de-DE"/>
        </w:rPr>
      </w:pPr>
      <w:r>
        <w:rPr>
          <w:lang w:val="de-DE"/>
        </w:rPr>
        <w:t>Kann-Kriterien</w:t>
      </w:r>
    </w:p>
    <w:p w:rsidR="00122690" w:rsidRPr="00122690" w:rsidRDefault="00F9452A" w:rsidP="00122690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GUI-Animationen</w:t>
      </w:r>
      <w:bookmarkStart w:id="0" w:name="_GoBack"/>
      <w:bookmarkEnd w:id="0"/>
    </w:p>
    <w:sectPr w:rsidR="00122690" w:rsidRPr="001226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5806BC3"/>
    <w:multiLevelType w:val="hybridMultilevel"/>
    <w:tmpl w:val="D5F49AD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14E97"/>
    <w:multiLevelType w:val="hybridMultilevel"/>
    <w:tmpl w:val="86ACF1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409E8"/>
    <w:multiLevelType w:val="hybridMultilevel"/>
    <w:tmpl w:val="7B3065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90"/>
    <w:rsid w:val="000A39CD"/>
    <w:rsid w:val="00122690"/>
    <w:rsid w:val="00204F6F"/>
    <w:rsid w:val="002174F1"/>
    <w:rsid w:val="00367D5E"/>
    <w:rsid w:val="003F6D1C"/>
    <w:rsid w:val="004A1766"/>
    <w:rsid w:val="006D44FF"/>
    <w:rsid w:val="00825152"/>
    <w:rsid w:val="00870E04"/>
    <w:rsid w:val="00C31645"/>
    <w:rsid w:val="00CD2A65"/>
    <w:rsid w:val="00E6328F"/>
    <w:rsid w:val="00F92E8A"/>
    <w:rsid w:val="00F9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B61A2-8704-4AAC-B414-ABA843D4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</dc:creator>
  <cp:keywords/>
  <cp:lastModifiedBy>Oliver Noll</cp:lastModifiedBy>
  <cp:revision>5</cp:revision>
  <dcterms:created xsi:type="dcterms:W3CDTF">2014-05-16T12:26:00Z</dcterms:created>
  <dcterms:modified xsi:type="dcterms:W3CDTF">2014-05-22T06:31:00Z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