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UGU5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Karte mit aktueller Position und </w:t>
            </w:r>
            <w:r w:rsidR="00D6071F">
              <w:rPr>
                <w:rFonts w:ascii="Times New Roman" w:hAnsi="Times New Roman"/>
                <w:color w:val="666666"/>
                <w:sz w:val="24"/>
                <w:szCs w:val="24"/>
              </w:rPr>
              <w:t>aktive</w:t>
            </w: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Caches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  <w:r w:rsidR="00D81FE8">
              <w:rPr>
                <w:rFonts w:cs="Arial"/>
                <w:color w:val="666666"/>
              </w:rPr>
              <w:t>, Noll, Luong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81FE8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08.05</w:t>
            </w:r>
            <w:r w:rsidR="00915482">
              <w:rPr>
                <w:rFonts w:cs="Arial"/>
                <w:color w:val="666666"/>
              </w:rPr>
              <w:t>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47549" w:rsidP="001377F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Zeigt dem Spieler die Karte mit aktiven Caches an.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Icon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Karte anzeigen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Hauptmenü-GUI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und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ist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lädt Karte und zeigt sie an</w:t>
            </w:r>
          </w:p>
          <w:p w:rsidR="00E714D6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Caches werden ausgewertet und aktive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a)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kann keine GPS-Daten auswerten</w:t>
            </w:r>
          </w:p>
          <w:p w:rsidR="00D55000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Es konnte keine GPS-Verbindung aufgebaut werden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!“ erscheint in Rot 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auf dem Display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E22" w:rsidRPr="009C2CA3" w:rsidRDefault="003B3E22" w:rsidP="009C2CA3">
            <w:pPr>
              <w:rPr>
                <w:rFonts w:cs="Arial"/>
                <w:color w:val="666666"/>
              </w:rPr>
            </w:pPr>
            <w:r w:rsidRPr="009C2CA3">
              <w:rPr>
                <w:rFonts w:cs="Arial"/>
                <w:color w:val="666666"/>
              </w:rPr>
              <w:t>QR-Code einscannen</w:t>
            </w:r>
            <w:r w:rsidR="009C2CA3">
              <w:rPr>
                <w:rFonts w:cs="Arial"/>
                <w:color w:val="666666"/>
              </w:rPr>
              <w:t xml:space="preserve">, </w:t>
            </w:r>
            <w:r w:rsidRPr="009C2CA3">
              <w:rPr>
                <w:rFonts w:cs="Arial"/>
                <w:color w:val="666666"/>
              </w:rPr>
              <w:t>Tipps anzeigen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Sehr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BF61D2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Übersicht verschaffen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FEA" w:rsidRDefault="00E81FEA">
      <w:r>
        <w:separator/>
      </w:r>
    </w:p>
  </w:endnote>
  <w:endnote w:type="continuationSeparator" w:id="0">
    <w:p w:rsidR="00E81FEA" w:rsidRDefault="00E81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FEA" w:rsidRDefault="00E81FEA">
      <w:r>
        <w:rPr>
          <w:color w:val="000000"/>
        </w:rPr>
        <w:separator/>
      </w:r>
    </w:p>
  </w:footnote>
  <w:footnote w:type="continuationSeparator" w:id="0">
    <w:p w:rsidR="00E81FEA" w:rsidRDefault="00E81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17C16F0"/>
    <w:multiLevelType w:val="hybridMultilevel"/>
    <w:tmpl w:val="5D448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27B3E"/>
    <w:rsid w:val="00130D8D"/>
    <w:rsid w:val="001377FD"/>
    <w:rsid w:val="00147549"/>
    <w:rsid w:val="00152555"/>
    <w:rsid w:val="001950F9"/>
    <w:rsid w:val="00284AE5"/>
    <w:rsid w:val="002B36D2"/>
    <w:rsid w:val="002C29DE"/>
    <w:rsid w:val="00386863"/>
    <w:rsid w:val="003B3E22"/>
    <w:rsid w:val="003D3D42"/>
    <w:rsid w:val="0054775D"/>
    <w:rsid w:val="005836A8"/>
    <w:rsid w:val="005C74BA"/>
    <w:rsid w:val="0079698B"/>
    <w:rsid w:val="008B0D4F"/>
    <w:rsid w:val="00915482"/>
    <w:rsid w:val="009C2CA3"/>
    <w:rsid w:val="00B07A71"/>
    <w:rsid w:val="00B2280D"/>
    <w:rsid w:val="00B44A06"/>
    <w:rsid w:val="00BF61D2"/>
    <w:rsid w:val="00CD69CA"/>
    <w:rsid w:val="00D55000"/>
    <w:rsid w:val="00D6071F"/>
    <w:rsid w:val="00D81FE8"/>
    <w:rsid w:val="00E714D6"/>
    <w:rsid w:val="00E81FEA"/>
    <w:rsid w:val="00EA73C6"/>
    <w:rsid w:val="00EF0554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3B3E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11</cp:revision>
  <cp:lastPrinted>2013-05-22T22:00:00Z</cp:lastPrinted>
  <dcterms:created xsi:type="dcterms:W3CDTF">2014-05-08T07:27:00Z</dcterms:created>
  <dcterms:modified xsi:type="dcterms:W3CDTF">2014-05-15T10:13:00Z</dcterms:modified>
</cp:coreProperties>
</file>