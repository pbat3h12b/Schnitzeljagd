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UGU2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registriert sich am Spiel.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1950F9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020F6B"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FA7272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hat auf Text „Noch keinen Account? Hier registrieren!“ auf Anmelde-GUI getippt,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befindet sich auf Registrierungs-GUI und ist nicht angemeldet.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Kontodaten ein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„Registrieren“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Daten auf Richtigkeit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speichert Daten in Datenbank</w:t>
            </w:r>
          </w:p>
          <w:p w:rsidR="00A949E5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wird angemeldet</w:t>
            </w:r>
          </w:p>
          <w:p w:rsidR="00AE2FF3" w:rsidRP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Hauptmenü-GUI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„Eingabe fehlt!“ erscheint in Rot über den Feldern.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8220DA" w:rsidRDefault="008220DA" w:rsidP="008220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b) Die AGB und Datenschutzerklärung wurden nicht akzeptiert</w:t>
            </w:r>
          </w:p>
          <w:p w:rsidR="008220DA" w:rsidRDefault="008220DA" w:rsidP="008220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„Die AGB und Datenschutzerklärung wurden nicht akzeptiert!“ erscheint in Rot über den Feldern.</w:t>
            </w:r>
          </w:p>
          <w:p w:rsidR="008220DA" w:rsidRDefault="008220DA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Das Passwort wurde falsch wiederholt.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„Das Passwort wurde falsch wiederholt!“ erscheint in Rot über den Feldern.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 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b) Datenbank kann eingegebenen Nicknamen bereits finden.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„Der Nickname existiert bereits!“ erscheint in Rot über den Feldern.</w:t>
            </w:r>
          </w:p>
          <w:p w:rsidR="001950F9" w:rsidRPr="00D55000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894" w:rsidRDefault="00AA4894" w:rsidP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D55000" w:rsidRDefault="00AA4894" w:rsidP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A4894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EA73C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EA73C6">
              <w:rPr>
                <w:rFonts w:ascii="Times New Roman" w:hAnsi="Times New Roman"/>
                <w:color w:val="666666"/>
                <w:sz w:val="24"/>
                <w:szCs w:val="24"/>
              </w:rPr>
              <w:t>noch nicht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registriert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A4894" w:rsidP="004F0C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Kontodaten: Nickname</w:t>
            </w:r>
            <w:r w:rsidR="004F0C58">
              <w:rPr>
                <w:rFonts w:ascii="Times New Roman" w:hAnsi="Times New Roman"/>
                <w:color w:val="666666"/>
                <w:sz w:val="24"/>
                <w:szCs w:val="24"/>
              </w:rPr>
              <w:t>m,</w:t>
            </w:r>
            <w:bookmarkStart w:id="0" w:name="_GoBack"/>
            <w:bookmarkEnd w:id="0"/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Passwort, Passwort (wiederholen)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8CB" w:rsidRDefault="005838CB">
      <w:r>
        <w:separator/>
      </w:r>
    </w:p>
  </w:endnote>
  <w:endnote w:type="continuationSeparator" w:id="0">
    <w:p w:rsidR="005838CB" w:rsidRDefault="0058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8CB" w:rsidRDefault="005838CB">
      <w:r>
        <w:rPr>
          <w:color w:val="000000"/>
        </w:rPr>
        <w:separator/>
      </w:r>
    </w:p>
  </w:footnote>
  <w:footnote w:type="continuationSeparator" w:id="0">
    <w:p w:rsidR="005838CB" w:rsidRDefault="00583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130D8D"/>
    <w:rsid w:val="001950F9"/>
    <w:rsid w:val="002B36D2"/>
    <w:rsid w:val="004132F9"/>
    <w:rsid w:val="004F0C58"/>
    <w:rsid w:val="005838CB"/>
    <w:rsid w:val="007C7A0E"/>
    <w:rsid w:val="008220DA"/>
    <w:rsid w:val="00896677"/>
    <w:rsid w:val="00915482"/>
    <w:rsid w:val="00A949E5"/>
    <w:rsid w:val="00AA4894"/>
    <w:rsid w:val="00AE2FF3"/>
    <w:rsid w:val="00B2280D"/>
    <w:rsid w:val="00C948DC"/>
    <w:rsid w:val="00D46A9C"/>
    <w:rsid w:val="00D55000"/>
    <w:rsid w:val="00E714D6"/>
    <w:rsid w:val="00EA73C6"/>
    <w:rsid w:val="00FA7272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12</cp:revision>
  <cp:lastPrinted>2013-05-22T22:00:00Z</cp:lastPrinted>
  <dcterms:created xsi:type="dcterms:W3CDTF">2014-05-08T07:10:00Z</dcterms:created>
  <dcterms:modified xsi:type="dcterms:W3CDTF">2014-05-16T12:59:00Z</dcterms:modified>
</cp:coreProperties>
</file>