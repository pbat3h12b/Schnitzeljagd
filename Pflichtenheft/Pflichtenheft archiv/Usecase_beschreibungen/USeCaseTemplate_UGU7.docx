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00A2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UGU7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00A2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Log-Bucheintrag eingeben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D5058" w:rsidP="00EB41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gibt Nachricht </w:t>
            </w:r>
            <w:r w:rsidR="00EB41DA">
              <w:rPr>
                <w:rFonts w:ascii="Times New Roman" w:hAnsi="Times New Roman"/>
                <w:color w:val="666666"/>
                <w:sz w:val="24"/>
                <w:szCs w:val="24"/>
              </w:rPr>
              <w:t>für das Logbuch ein.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0D505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0D5058">
              <w:rPr>
                <w:rFonts w:ascii="Times New Roman" w:hAnsi="Times New Roman"/>
                <w:color w:val="666666"/>
                <w:sz w:val="24"/>
                <w:szCs w:val="24"/>
              </w:rPr>
              <w:t>Senden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B41DA" w:rsidP="008E312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befindet sich auf Logbucheintrag-GUI und ist angemeldet.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B41DA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B41DA" w:rsidP="00EB41DA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Logbuch-Nachricht ein</w:t>
            </w:r>
          </w:p>
          <w:p w:rsidR="00EB41DA" w:rsidRDefault="00EB41DA" w:rsidP="00EB41DA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„Senden“</w:t>
            </w:r>
          </w:p>
          <w:p w:rsidR="00EB41DA" w:rsidRDefault="00EB41DA" w:rsidP="00EB41DA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überprüft Eingabe</w:t>
            </w:r>
          </w:p>
          <w:p w:rsidR="00EB41DA" w:rsidRDefault="00EB41DA" w:rsidP="00EB41DA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speichert Eintrag in Datenbank</w:t>
            </w:r>
          </w:p>
          <w:p w:rsidR="00EB41DA" w:rsidRDefault="00EB41DA" w:rsidP="00EB41DA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Rätsel-GUI wird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1DA" w:rsidRDefault="00EB41DA" w:rsidP="00EB41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Min. ein Eingabefeld ist leer</w:t>
            </w:r>
          </w:p>
          <w:p w:rsidR="00EB41DA" w:rsidRDefault="00EB41DA" w:rsidP="00EB41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„Eingabe fehlt!“ erscheint in Rot über den Feldern.</w:t>
            </w:r>
          </w:p>
          <w:p w:rsidR="001950F9" w:rsidRPr="0079698B" w:rsidRDefault="00EB41DA" w:rsidP="00EB41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41DA" w:rsidRDefault="00EB41DA" w:rsidP="00EB41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a) Ein Datenbank-Fehler tritt auf</w:t>
            </w:r>
          </w:p>
          <w:p w:rsidR="00D55000" w:rsidRDefault="00EB41DA" w:rsidP="00EB41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„Verbindung zur Datenbank fehlgeschlagen!“ erscheint in Rot über den Feldern.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44278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Rätsel lösen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44427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44278" w:rsidP="00B0123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möchte Nachricht</w:t>
            </w:r>
            <w:r w:rsidR="00EB41DA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bzw. Erfolg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teilen.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B41DA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Eingabe: Logbuch-Nachricht</w:t>
            </w:r>
            <w:bookmarkStart w:id="0" w:name="_GoBack"/>
            <w:bookmarkEnd w:id="0"/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10" w:rsidRDefault="00036310">
      <w:r>
        <w:separator/>
      </w:r>
    </w:p>
  </w:endnote>
  <w:endnote w:type="continuationSeparator" w:id="0">
    <w:p w:rsidR="00036310" w:rsidRDefault="0003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10" w:rsidRDefault="00036310">
      <w:r>
        <w:rPr>
          <w:color w:val="000000"/>
        </w:rPr>
        <w:separator/>
      </w:r>
    </w:p>
  </w:footnote>
  <w:footnote w:type="continuationSeparator" w:id="0">
    <w:p w:rsidR="00036310" w:rsidRDefault="00036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83DCF"/>
    <w:multiLevelType w:val="hybridMultilevel"/>
    <w:tmpl w:val="D40C49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036310"/>
    <w:rsid w:val="00062AF2"/>
    <w:rsid w:val="000D5058"/>
    <w:rsid w:val="00127B3E"/>
    <w:rsid w:val="00130D8D"/>
    <w:rsid w:val="001950F9"/>
    <w:rsid w:val="00200A23"/>
    <w:rsid w:val="00267D85"/>
    <w:rsid w:val="002B36D2"/>
    <w:rsid w:val="003D3D42"/>
    <w:rsid w:val="003D559C"/>
    <w:rsid w:val="00444278"/>
    <w:rsid w:val="0054775D"/>
    <w:rsid w:val="005836A8"/>
    <w:rsid w:val="005C74BA"/>
    <w:rsid w:val="0079698B"/>
    <w:rsid w:val="008B0D4F"/>
    <w:rsid w:val="008E312B"/>
    <w:rsid w:val="00915482"/>
    <w:rsid w:val="009B75A5"/>
    <w:rsid w:val="009E63ED"/>
    <w:rsid w:val="00B01235"/>
    <w:rsid w:val="00B07A71"/>
    <w:rsid w:val="00B2280D"/>
    <w:rsid w:val="00B44A06"/>
    <w:rsid w:val="00BF61D2"/>
    <w:rsid w:val="00D55000"/>
    <w:rsid w:val="00E714D6"/>
    <w:rsid w:val="00EA73C6"/>
    <w:rsid w:val="00EB41DA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160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4</cp:revision>
  <cp:lastPrinted>2013-05-22T22:00:00Z</cp:lastPrinted>
  <dcterms:created xsi:type="dcterms:W3CDTF">2014-05-08T08:22:00Z</dcterms:created>
  <dcterms:modified xsi:type="dcterms:W3CDTF">2014-05-15T10:22:00Z</dcterms:modified>
</cp:coreProperties>
</file>