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UGU4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abmelden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107E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meldet sich vom Spiel ab.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79698B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Abmelden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107EA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befindet sich in Hauptmenu-GUI und ist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107EA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7EA" w:rsidRDefault="00C107EA" w:rsidP="00C107EA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„Abmelden“</w:t>
            </w:r>
          </w:p>
          <w:p w:rsidR="00E714D6" w:rsidRDefault="0054775D" w:rsidP="00C107EA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System </w:t>
            </w:r>
            <w:r w:rsidR="00C107EA">
              <w:rPr>
                <w:rFonts w:ascii="Times New Roman" w:hAnsi="Times New Roman"/>
                <w:color w:val="666666"/>
                <w:sz w:val="24"/>
                <w:szCs w:val="24"/>
              </w:rPr>
              <w:t>meldet Spieler vom Spiel ab</w:t>
            </w:r>
          </w:p>
          <w:p w:rsidR="00C107EA" w:rsidRPr="00C107EA" w:rsidRDefault="00C107EA" w:rsidP="00C107EA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Login-GUI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C107E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C107E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107EA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angemeldet und möchte sich abmelden.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  <w:bookmarkStart w:id="0" w:name="_GoBack"/>
            <w:bookmarkEnd w:id="0"/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9D1" w:rsidRDefault="00B339D1">
      <w:r>
        <w:separator/>
      </w:r>
    </w:p>
  </w:endnote>
  <w:endnote w:type="continuationSeparator" w:id="0">
    <w:p w:rsidR="00B339D1" w:rsidRDefault="00B3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9D1" w:rsidRDefault="00B339D1">
      <w:r>
        <w:rPr>
          <w:color w:val="000000"/>
        </w:rPr>
        <w:separator/>
      </w:r>
    </w:p>
  </w:footnote>
  <w:footnote w:type="continuationSeparator" w:id="0">
    <w:p w:rsidR="00B339D1" w:rsidRDefault="00B33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77804"/>
    <w:multiLevelType w:val="hybridMultilevel"/>
    <w:tmpl w:val="E506DB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127B3E"/>
    <w:rsid w:val="00130D8D"/>
    <w:rsid w:val="001950F9"/>
    <w:rsid w:val="002B36D2"/>
    <w:rsid w:val="003D3D42"/>
    <w:rsid w:val="0054775D"/>
    <w:rsid w:val="005836A8"/>
    <w:rsid w:val="0079698B"/>
    <w:rsid w:val="008B0D4F"/>
    <w:rsid w:val="00915482"/>
    <w:rsid w:val="00B2280D"/>
    <w:rsid w:val="00B339D1"/>
    <w:rsid w:val="00C107EA"/>
    <w:rsid w:val="00CC6CD8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4</cp:revision>
  <cp:lastPrinted>2013-05-22T22:00:00Z</cp:lastPrinted>
  <dcterms:created xsi:type="dcterms:W3CDTF">2014-05-08T07:24:00Z</dcterms:created>
  <dcterms:modified xsi:type="dcterms:W3CDTF">2014-05-15T10:02:00Z</dcterms:modified>
</cp:coreProperties>
</file>