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8D0" w:rsidRDefault="00FB2BD7" w:rsidP="006948D0">
      <w:pPr>
        <w:pStyle w:val="berschrift1"/>
        <w:jc w:val="center"/>
      </w:pPr>
      <w:r>
        <w:t xml:space="preserve">Beschreibung </w:t>
      </w:r>
      <w:proofErr w:type="spellStart"/>
      <w:r>
        <w:t>Bosskampf</w:t>
      </w:r>
      <w:proofErr w:type="spellEnd"/>
    </w:p>
    <w:p w:rsidR="00FB2BD7" w:rsidRDefault="00FB2BD7" w:rsidP="00FB2BD7"/>
    <w:p w:rsidR="006948D0" w:rsidRPr="006948D0" w:rsidRDefault="00FB2BD7" w:rsidP="007363CA">
      <w:r>
        <w:t xml:space="preserve">Das Spiel ist inspiriert von dem Smartphone Spiel Space Team. Hierbei muss der Spieler den Anweisungen auf dem oberen Teil des Bildschirms folgen und sie auf der unteren Seite des Bildschirms ausführen. In der Mitte des Bildschirms ist die Zeit anzeige, welche anzeigt wie hoch die Leistung des Boss-Computers bereits ist. </w:t>
      </w:r>
      <w:r w:rsidR="007363CA">
        <w:t>Der Spieler muss vor Ablauf dieser Zeit alle Anweisungen befolgen um das Level zu schaffen. Unten gibt es verschiedene Möglichkeiten zu interagieren, aber es gibt nur eine Möglichkeit die richtig ist. Die Anweisungen bestehen darin, den Computer daran zu hindern seine volle  Rechenleistung zu erreichen, also er muss zerstört werden.</w:t>
      </w:r>
      <w:bookmarkStart w:id="0" w:name="_GoBack"/>
      <w:bookmarkEnd w:id="0"/>
    </w:p>
    <w:sectPr w:rsidR="006948D0" w:rsidRPr="006948D0" w:rsidSect="00135D8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19674D"/>
    <w:multiLevelType w:val="hybridMultilevel"/>
    <w:tmpl w:val="5434B9A0"/>
    <w:lvl w:ilvl="0" w:tplc="955EB81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8D0"/>
    <w:rsid w:val="00135D8B"/>
    <w:rsid w:val="006948D0"/>
    <w:rsid w:val="007363CA"/>
    <w:rsid w:val="00AD228A"/>
    <w:rsid w:val="00FB2B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B8F42-E728-45B3-9522-D2F9CA362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948D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948D0"/>
    <w:rPr>
      <w:rFonts w:asciiTheme="majorHAnsi" w:eastAsiaTheme="majorEastAsia" w:hAnsiTheme="majorHAnsi" w:cstheme="majorBidi"/>
      <w:color w:val="365F91" w:themeColor="accent1" w:themeShade="BF"/>
      <w:sz w:val="32"/>
      <w:szCs w:val="32"/>
    </w:rPr>
  </w:style>
  <w:style w:type="paragraph" w:styleId="Listenabsatz">
    <w:name w:val="List Paragraph"/>
    <w:basedOn w:val="Standard"/>
    <w:uiPriority w:val="34"/>
    <w:qFormat/>
    <w:rsid w:val="006948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DAB73B93.dotm</Template>
  <TotalTime>0</TotalTime>
  <Pages>1</Pages>
  <Words>93</Words>
  <Characters>589</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b.i.b. e.V.</Company>
  <LinksUpToDate>false</LinksUpToDate>
  <CharactersWithSpaces>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Baars Markus</dc:creator>
  <cp:keywords/>
  <dc:description/>
  <cp:lastModifiedBy>Baars Markus</cp:lastModifiedBy>
  <cp:revision>1</cp:revision>
  <dcterms:created xsi:type="dcterms:W3CDTF">2014-05-08T06:29:00Z</dcterms:created>
  <dcterms:modified xsi:type="dcterms:W3CDTF">2014-05-08T08:35:00Z</dcterms:modified>
</cp:coreProperties>
</file>