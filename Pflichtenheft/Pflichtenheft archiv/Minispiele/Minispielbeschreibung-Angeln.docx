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3964" w:rsidRDefault="00212C6C" w:rsidP="00212C6C">
      <w:pPr>
        <w:pStyle w:val="Titel"/>
        <w:jc w:val="center"/>
      </w:pPr>
      <w:r>
        <w:t>Minispielbeschreibung – Angelspiel</w:t>
      </w:r>
    </w:p>
    <w:p w:rsidR="00D86BFC" w:rsidRPr="00D86BFC" w:rsidRDefault="00D86BFC" w:rsidP="00D86BFC"/>
    <w:p w:rsidR="00652F43" w:rsidRDefault="00212C6C" w:rsidP="00212C6C">
      <w:r>
        <w:t xml:space="preserve">Bei dem Minispiel </w:t>
      </w:r>
      <w:r w:rsidR="007105C4">
        <w:t>„</w:t>
      </w:r>
      <w:r>
        <w:t>Angeln</w:t>
      </w:r>
      <w:r w:rsidR="007105C4">
        <w:t>“</w:t>
      </w:r>
      <w:r>
        <w:t xml:space="preserve"> geht es darum, dass der User aus einem Fluss eine bestimmte Anzahl von Teilen fischt. In der oberen rechten Eck</w:t>
      </w:r>
      <w:r w:rsidR="0064559B">
        <w:t>e ist ein Feld mit einem Raster zu sehen, welches die bereits gesammelten Teile beinhaltet</w:t>
      </w:r>
      <w:r>
        <w:t xml:space="preserve">. Der Rest des Bildschirms ist mit Wasser gefüllt. In dem Wasser schwimmen Fische und verschiedene mechanische oder elektronische </w:t>
      </w:r>
      <w:r w:rsidR="00652F43">
        <w:t>Teile, welche durchgehend in Bewegung sind.</w:t>
      </w:r>
      <w:r>
        <w:t xml:space="preserve"> Sind alle Teile gesammelt ist das Spiel vorbei</w:t>
      </w:r>
      <w:r w:rsidR="00652F43">
        <w:t>.</w:t>
      </w:r>
      <w:r w:rsidR="00E27D32">
        <w:t xml:space="preserve"> Bei einer bestimmten Anzahl von Fehlversuchen ist das Spiel verloren. </w:t>
      </w:r>
    </w:p>
    <w:p w:rsidR="00652F43" w:rsidRDefault="00652F43" w:rsidP="00212C6C">
      <w:r>
        <w:t>Teile angelt man, durch Druck oder Klick auf das Teil.</w:t>
      </w:r>
    </w:p>
    <w:p w:rsidR="00554FED" w:rsidRDefault="000E7EE3" w:rsidP="00212C6C">
      <w:pPr>
        <w:rPr>
          <w:noProof/>
          <w:lang w:eastAsia="de-DE"/>
        </w:rPr>
      </w:pPr>
      <w:bookmarkStart w:id="0" w:name="_GoBack"/>
      <w:bookmarkEnd w:id="0"/>
      <w:r>
        <w:rPr>
          <w:noProof/>
          <w:lang w:eastAsia="de-DE"/>
        </w:rPr>
        <w:drawing>
          <wp:anchor distT="0" distB="0" distL="114300" distR="114300" simplePos="0" relativeHeight="251663872" behindDoc="0" locked="0" layoutInCell="1" allowOverlap="1" wp14:anchorId="4681CAC1" wp14:editId="7C4C20FB">
            <wp:simplePos x="0" y="0"/>
            <wp:positionH relativeFrom="column">
              <wp:posOffset>-88406</wp:posOffset>
            </wp:positionH>
            <wp:positionV relativeFrom="paragraph">
              <wp:posOffset>200132</wp:posOffset>
            </wp:positionV>
            <wp:extent cx="5753100" cy="2990850"/>
            <wp:effectExtent l="0" t="0" r="0" b="0"/>
            <wp:wrapNone/>
            <wp:docPr id="2" name="Grafik 2" descr="H:\4. Semester\VPR\Minispiel Angeln\Spie1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4. Semester\VPR\Minispiel Angeln\Spie1l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6D37">
        <w:rPr>
          <w:noProof/>
          <w:lang w:eastAsia="de-DE"/>
        </w:rPr>
        <w:t>Grobentwurf:</w:t>
      </w:r>
      <w:r w:rsidR="00722A0B" w:rsidRPr="00722A0B">
        <w:rPr>
          <w:noProof/>
          <w:lang w:eastAsia="de-DE"/>
        </w:rPr>
        <w:t xml:space="preserve"> </w:t>
      </w:r>
    </w:p>
    <w:p w:rsidR="00EE6D37" w:rsidRDefault="00F01C2E" w:rsidP="00212C6C">
      <w:r>
        <w:t xml:space="preserve"> </w:t>
      </w:r>
    </w:p>
    <w:p w:rsidR="00554FED" w:rsidRDefault="00554FED" w:rsidP="00212C6C"/>
    <w:p w:rsidR="00554FED" w:rsidRDefault="00554FED" w:rsidP="00212C6C"/>
    <w:p w:rsidR="00554FED" w:rsidRDefault="00554FED" w:rsidP="00212C6C"/>
    <w:p w:rsidR="00554FED" w:rsidRDefault="00554FED" w:rsidP="00212C6C"/>
    <w:p w:rsidR="00554FED" w:rsidRDefault="00554FED" w:rsidP="00212C6C"/>
    <w:p w:rsidR="00554FED" w:rsidRDefault="00554FED" w:rsidP="00212C6C"/>
    <w:p w:rsidR="00554FED" w:rsidRDefault="00554FED" w:rsidP="00212C6C"/>
    <w:p w:rsidR="000E7EE3" w:rsidRDefault="000E7EE3" w:rsidP="00212C6C"/>
    <w:p w:rsidR="000E7EE3" w:rsidRDefault="000E7EE3" w:rsidP="00212C6C"/>
    <w:p w:rsidR="000E7EE3" w:rsidRDefault="000E7EE3" w:rsidP="00212C6C"/>
    <w:p w:rsidR="000E7EE3" w:rsidRDefault="00554FED" w:rsidP="00212C6C">
      <w:r>
        <w:t>Quellen:</w:t>
      </w:r>
      <w:r>
        <w:br/>
        <w:t xml:space="preserve">Dose: </w:t>
      </w:r>
      <w:hyperlink r:id="rId5" w:history="1">
        <w:r w:rsidRPr="00F17B90">
          <w:rPr>
            <w:rStyle w:val="Hyperlink"/>
          </w:rPr>
          <w:t>http://www.123rf.com/photo_22015607_cartoon-illustration-of-old-empty-can-junk-clip-art.html</w:t>
        </w:r>
      </w:hyperlink>
    </w:p>
    <w:p w:rsidR="00554FED" w:rsidRDefault="00554FED" w:rsidP="00212C6C">
      <w:r>
        <w:t xml:space="preserve">Fisch: </w:t>
      </w:r>
      <w:hyperlink r:id="rId6" w:history="1">
        <w:r w:rsidRPr="00F17B90">
          <w:rPr>
            <w:rStyle w:val="Hyperlink"/>
          </w:rPr>
          <w:t>http://bestclipartblog.com/21-fish-clip-art.html/Fish-clip-art-1</w:t>
        </w:r>
      </w:hyperlink>
    </w:p>
    <w:p w:rsidR="000E7EE3" w:rsidRDefault="000E7EE3" w:rsidP="00212C6C">
      <w:pPr>
        <w:rPr>
          <w:lang w:val="en-US"/>
        </w:rPr>
      </w:pPr>
      <w:r w:rsidRPr="000E7EE3">
        <w:rPr>
          <w:lang w:val="en-US"/>
        </w:rPr>
        <w:t xml:space="preserve">Handy: </w:t>
      </w:r>
      <w:hyperlink r:id="rId7" w:history="1">
        <w:r w:rsidRPr="00F17B90">
          <w:rPr>
            <w:rStyle w:val="Hyperlink"/>
            <w:lang w:val="en-US"/>
          </w:rPr>
          <w:t>http://www.hilbring.de/wp-content/uploads/2010/10/i9000-skin.jpg</w:t>
        </w:r>
      </w:hyperlink>
    </w:p>
    <w:p w:rsidR="000E7EE3" w:rsidRDefault="000E7EE3" w:rsidP="00212C6C">
      <w:pPr>
        <w:rPr>
          <w:lang w:val="en-US"/>
        </w:rPr>
      </w:pPr>
      <w:r>
        <w:rPr>
          <w:lang w:val="en-US"/>
        </w:rPr>
        <w:t xml:space="preserve">Motherboard: </w:t>
      </w:r>
      <w:hyperlink r:id="rId8" w:history="1">
        <w:r w:rsidRPr="00F17B90">
          <w:rPr>
            <w:rStyle w:val="Hyperlink"/>
            <w:lang w:val="en-US"/>
          </w:rPr>
          <w:t>http://www.techpowerup.com/img/12-12-05/jetway_ha21-85x_02.jpg</w:t>
        </w:r>
      </w:hyperlink>
    </w:p>
    <w:p w:rsidR="000E7EE3" w:rsidRDefault="000E7EE3" w:rsidP="00212C6C">
      <w:r w:rsidRPr="000E7EE3">
        <w:t xml:space="preserve">Wasser: </w:t>
      </w:r>
      <w:hyperlink r:id="rId9" w:history="1">
        <w:r w:rsidRPr="00F17B90">
          <w:rPr>
            <w:rStyle w:val="Hyperlink"/>
          </w:rPr>
          <w:t>http://www.heathrowe.com/tuts/waterimages/3.jpg</w:t>
        </w:r>
      </w:hyperlink>
    </w:p>
    <w:p w:rsidR="000E7EE3" w:rsidRPr="000E7EE3" w:rsidRDefault="000E7EE3" w:rsidP="00212C6C"/>
    <w:p w:rsidR="000E7EE3" w:rsidRPr="000E7EE3" w:rsidRDefault="000E7EE3" w:rsidP="00212C6C"/>
    <w:p w:rsidR="00554FED" w:rsidRPr="000E7EE3" w:rsidRDefault="00554FED" w:rsidP="00212C6C"/>
    <w:sectPr w:rsidR="00554FED" w:rsidRPr="000E7EE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2C6C"/>
    <w:rsid w:val="000E7EE3"/>
    <w:rsid w:val="0019350A"/>
    <w:rsid w:val="00203964"/>
    <w:rsid w:val="00212C6C"/>
    <w:rsid w:val="00460F4E"/>
    <w:rsid w:val="00527517"/>
    <w:rsid w:val="00554FED"/>
    <w:rsid w:val="0064559B"/>
    <w:rsid w:val="00652F43"/>
    <w:rsid w:val="00663557"/>
    <w:rsid w:val="007105C4"/>
    <w:rsid w:val="00722A0B"/>
    <w:rsid w:val="009212BB"/>
    <w:rsid w:val="00993F30"/>
    <w:rsid w:val="00D86BFC"/>
    <w:rsid w:val="00D9453C"/>
    <w:rsid w:val="00E27D32"/>
    <w:rsid w:val="00EC2678"/>
    <w:rsid w:val="00EE6D37"/>
    <w:rsid w:val="00F01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8C3F7E5-9A02-4E23-A4C1-B91673359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212C6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12C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22A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22A0B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554FE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echpowerup.com/img/12-12-05/jetway_ha21-85x_02.jp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hilbring.de/wp-content/uploads/2010/10/i9000-skin.jp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estclipartblog.com/21-fish-clip-art.html/Fish-clip-art-1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123rf.com/photo_22015607_cartoon-illustration-of-old-empty-can-junk-clip-art.html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://www.heathrowe.com/tuts/waterimages/3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95C0FADB.dotm</Template>
  <TotalTime>0</TotalTime>
  <Pages>1</Pages>
  <Words>197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b.i.b. e.V.</Company>
  <LinksUpToDate>false</LinksUpToDate>
  <CharactersWithSpaces>1438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b.i.b.</dc:creator>
  <cp:keywords/>
  <dc:description/>
  <cp:lastModifiedBy>Schliebusch Peter</cp:lastModifiedBy>
  <cp:revision>15</cp:revision>
  <dcterms:created xsi:type="dcterms:W3CDTF">2014-05-08T08:29:00Z</dcterms:created>
  <dcterms:modified xsi:type="dcterms:W3CDTF">2014-05-22T06:34:00Z</dcterms:modified>
</cp:coreProperties>
</file>