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61" w:rsidRPr="00D226DE" w:rsidRDefault="004C6861" w:rsidP="00D226DE">
      <w:pPr>
        <w:pStyle w:val="berschrift1"/>
        <w:rPr>
          <w:noProof/>
          <w:lang w:eastAsia="de-DE"/>
        </w:rPr>
      </w:pPr>
      <w:r w:rsidRPr="00D226DE">
        <w:rPr>
          <w:noProof/>
          <w:lang w:eastAsia="de-DE"/>
        </w:rPr>
        <w:t>Benutzerschnittstellen</w:t>
      </w:r>
    </w:p>
    <w:p w:rsidR="004C6861" w:rsidRDefault="004C6861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96050EA" wp14:editId="5F0D01BD">
            <wp:simplePos x="0" y="0"/>
            <wp:positionH relativeFrom="column">
              <wp:posOffset>-71120</wp:posOffset>
            </wp:positionH>
            <wp:positionV relativeFrom="paragraph">
              <wp:posOffset>94615</wp:posOffset>
            </wp:positionV>
            <wp:extent cx="2190750" cy="2800350"/>
            <wp:effectExtent l="19050" t="19050" r="19050" b="19050"/>
            <wp:wrapTight wrapText="bothSides">
              <wp:wrapPolygon edited="0">
                <wp:start x="-188" y="-147"/>
                <wp:lineTo x="-188" y="21600"/>
                <wp:lineTo x="21600" y="21600"/>
                <wp:lineTo x="21600" y="-147"/>
                <wp:lineTo x="-188" y="-147"/>
              </wp:wrapPolygon>
            </wp:wrapTight>
            <wp:docPr id="3" name="Grafik 3" descr="H:\VPR\Schnitzeljagd-master\Pflichtenheft\GUI_Bild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VPR\Schnitzeljagd-master\Pflichtenheft\GUI_Bild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861" w:rsidRDefault="004C6861"/>
    <w:p w:rsidR="004C6861" w:rsidRDefault="004C6861" w:rsidP="004C6861">
      <w:r>
        <w:t>Der Login Bereich</w:t>
      </w:r>
    </w:p>
    <w:p w:rsidR="00D226DE" w:rsidRDefault="00D226DE" w:rsidP="00D226DE">
      <w:pPr>
        <w:ind w:left="2832"/>
      </w:pPr>
      <w:r>
        <w:t>Username:  Hier kann man seinen Benutzernamen                eingeben(Textfeld)</w:t>
      </w:r>
    </w:p>
    <w:p w:rsidR="00D226DE" w:rsidRDefault="00D226DE" w:rsidP="004C6861">
      <w:r>
        <w:t>Passwort: Hier gibt man sein Passwort ein(textfeld)</w:t>
      </w:r>
    </w:p>
    <w:p w:rsidR="00AE63C0" w:rsidRDefault="00AE63C0" w:rsidP="004C6861">
      <w:r>
        <w:t>Login: Wenn man sich mit vorhandenen Username und dazugehörigem Passwort anmeldet gelangt man in das Hauptmenü.</w:t>
      </w:r>
    </w:p>
    <w:p w:rsidR="004C6861" w:rsidRDefault="004C6861" w:rsidP="004C6861">
      <w:r>
        <w:t>Auch hat man hier die möglichkeit sich sein Passwort an seine E-Mail schicken zu lassen(Passwort vergessen?) und sich zu registrieren(Noch keinen Account? Hier Registrieren).</w:t>
      </w:r>
    </w:p>
    <w:p w:rsidR="004C6861" w:rsidRDefault="004C6861"/>
    <w:p w:rsidR="004C6861" w:rsidRDefault="004C6861" w:rsidP="004C6861"/>
    <w:p w:rsidR="00AE63C0" w:rsidRDefault="00AE63C0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204D887" wp14:editId="6EF39160">
            <wp:simplePos x="0" y="0"/>
            <wp:positionH relativeFrom="column">
              <wp:posOffset>3091180</wp:posOffset>
            </wp:positionH>
            <wp:positionV relativeFrom="paragraph">
              <wp:posOffset>261620</wp:posOffset>
            </wp:positionV>
            <wp:extent cx="2190750" cy="2628900"/>
            <wp:effectExtent l="19050" t="19050" r="19050" b="19050"/>
            <wp:wrapTight wrapText="bothSides">
              <wp:wrapPolygon edited="0">
                <wp:start x="-188" y="-157"/>
                <wp:lineTo x="-188" y="21600"/>
                <wp:lineTo x="21600" y="21600"/>
                <wp:lineTo x="21600" y="-157"/>
                <wp:lineTo x="-188" y="-157"/>
              </wp:wrapPolygon>
            </wp:wrapTight>
            <wp:docPr id="6" name="Grafik 6" descr="H:\VPR\Schnitzeljagd-master\Pflichtenheft\GUI_Bilder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VPR\Schnitzeljagd-master\Pflichtenheft\GUI_Bilder\Registr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6192" behindDoc="1" locked="0" layoutInCell="1" allowOverlap="1" wp14:anchorId="01C6CEF2" wp14:editId="42FDD256">
            <wp:simplePos x="0" y="0"/>
            <wp:positionH relativeFrom="column">
              <wp:posOffset>-213995</wp:posOffset>
            </wp:positionH>
            <wp:positionV relativeFrom="paragraph">
              <wp:posOffset>261620</wp:posOffset>
            </wp:positionV>
            <wp:extent cx="2190750" cy="2676525"/>
            <wp:effectExtent l="19050" t="19050" r="19050" b="28575"/>
            <wp:wrapTight wrapText="bothSides">
              <wp:wrapPolygon edited="0">
                <wp:start x="-188" y="-154"/>
                <wp:lineTo x="-188" y="21677"/>
                <wp:lineTo x="21600" y="21677"/>
                <wp:lineTo x="21600" y="-154"/>
                <wp:lineTo x="-188" y="-154"/>
              </wp:wrapPolygon>
            </wp:wrapTight>
            <wp:docPr id="4" name="Grafik 4" descr="H:\VPR\Schnitzeljagd-master\Pflichtenheft\GUI_Bilder\Passwort_verge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VPR\Schnitzeljagd-master\Pflichtenheft\GUI_Bilder\Passwort_vergess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676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861">
        <w:t xml:space="preserve">Passwort vergessen? </w:t>
      </w:r>
      <w:r w:rsidR="004C6861">
        <w:tab/>
      </w:r>
      <w:r w:rsidR="004C6861">
        <w:tab/>
      </w:r>
      <w:r w:rsidR="004C6861">
        <w:tab/>
      </w:r>
      <w:r w:rsidR="004C6861">
        <w:tab/>
      </w:r>
      <w:r w:rsidR="004C6861">
        <w:tab/>
        <w:t>Noch keinen Account? Hier Registrieren</w:t>
      </w:r>
    </w:p>
    <w:p w:rsidR="00AE63C0" w:rsidRDefault="00AE63C0"/>
    <w:p w:rsidR="00AE63C0" w:rsidRDefault="00AE63C0"/>
    <w:p w:rsidR="00AE63C0" w:rsidRDefault="00AE63C0"/>
    <w:p w:rsidR="00AE63C0" w:rsidRDefault="00AE63C0"/>
    <w:p w:rsidR="00AE63C0" w:rsidRDefault="00AE63C0"/>
    <w:p w:rsidR="00AE63C0" w:rsidRDefault="00AE63C0"/>
    <w:p w:rsidR="00AE63C0" w:rsidRDefault="00AE63C0"/>
    <w:p w:rsidR="00AE63C0" w:rsidRDefault="00AE63C0"/>
    <w:p w:rsidR="00AE63C0" w:rsidRDefault="00AE63C0"/>
    <w:p w:rsidR="00AE63C0" w:rsidRDefault="00AE63C0" w:rsidP="00AE63C0">
      <w:pPr>
        <w:spacing w:after="0"/>
      </w:pPr>
    </w:p>
    <w:p w:rsidR="00AE63C0" w:rsidRDefault="00AE63C0" w:rsidP="00AE63C0">
      <w:pPr>
        <w:spacing w:after="0"/>
      </w:pPr>
      <w:r>
        <w:t>Email: Hier muss man die Email angeben</w:t>
      </w:r>
      <w:r>
        <w:tab/>
      </w:r>
      <w:r>
        <w:tab/>
      </w:r>
      <w:r>
        <w:t>Username: (textfeld)</w:t>
      </w:r>
    </w:p>
    <w:p w:rsidR="00AE63C0" w:rsidRDefault="00AE63C0" w:rsidP="00AE63C0">
      <w:pPr>
        <w:spacing w:after="0"/>
      </w:pPr>
      <w:r>
        <w:t>mit welcher man sich angemeldet hat.</w:t>
      </w:r>
      <w:r>
        <w:tab/>
      </w:r>
      <w:r>
        <w:tab/>
      </w:r>
      <w:r>
        <w:tab/>
        <w:t>Email: (textfeld)</w:t>
      </w:r>
    </w:p>
    <w:p w:rsidR="00AE63C0" w:rsidRDefault="00AE63C0" w:rsidP="00AE63C0">
      <w:pPr>
        <w:spacing w:after="0"/>
      </w:pPr>
      <w:r>
        <w:t xml:space="preserve">Passwort anfordern: Hat man die richtige Email </w:t>
      </w:r>
      <w:r>
        <w:tab/>
        <w:t>Passwort/Passwort wdh.: (textfeld)</w:t>
      </w:r>
    </w:p>
    <w:p w:rsidR="00AE63C0" w:rsidRDefault="00AE63C0" w:rsidP="00AE63C0">
      <w:pPr>
        <w:spacing w:after="0"/>
      </w:pPr>
      <w:r>
        <w:t xml:space="preserve">angegeben wird das Passwort an die email </w:t>
      </w:r>
      <w:r>
        <w:tab/>
      </w:r>
      <w:r>
        <w:tab/>
        <w:t xml:space="preserve">Registrieren: Hat man alle angaben </w:t>
      </w:r>
    </w:p>
    <w:p w:rsidR="00AE63C0" w:rsidRDefault="00AE63C0" w:rsidP="00AE63C0">
      <w:pPr>
        <w:spacing w:after="0"/>
      </w:pPr>
      <w:r>
        <w:t>gesendet.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ordnungsgemäß gemacht, wird der Account </w:t>
      </w:r>
    </w:p>
    <w:p w:rsidR="00AE63C0" w:rsidRDefault="00AE63C0" w:rsidP="00AE63C0">
      <w:pPr>
        <w:spacing w:after="0"/>
        <w:ind w:left="4248" w:firstLine="708"/>
      </w:pPr>
      <w:r>
        <w:t>angelegt.</w:t>
      </w:r>
      <w:r w:rsidR="00D226DE">
        <w:br w:type="page"/>
      </w:r>
    </w:p>
    <w:p w:rsidR="00D226DE" w:rsidRDefault="00D226DE">
      <w:r>
        <w:rPr>
          <w:noProof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 wp14:anchorId="02F713E9" wp14:editId="5BC3845F">
            <wp:simplePos x="0" y="0"/>
            <wp:positionH relativeFrom="column">
              <wp:posOffset>-509270</wp:posOffset>
            </wp:positionH>
            <wp:positionV relativeFrom="paragraph">
              <wp:posOffset>309880</wp:posOffset>
            </wp:positionV>
            <wp:extent cx="3657600" cy="2190750"/>
            <wp:effectExtent l="19050" t="19050" r="0" b="0"/>
            <wp:wrapTight wrapText="bothSides">
              <wp:wrapPolygon edited="0">
                <wp:start x="-113" y="-188"/>
                <wp:lineTo x="-113" y="21600"/>
                <wp:lineTo x="21600" y="21600"/>
                <wp:lineTo x="21600" y="-188"/>
                <wp:lineTo x="-113" y="-188"/>
              </wp:wrapPolygon>
            </wp:wrapTight>
            <wp:docPr id="8" name="Grafik 8" descr="H:\VPR\Schnitzeljagd-master\Pflichtenheft\GUI_Bilder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VPR\Schnitzeljagd-master\Pflichtenheft\GUI_Bilder\Hauptmen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Hauptmenü</w:t>
      </w:r>
    </w:p>
    <w:p w:rsidR="00D226DE" w:rsidRPr="00D226DE" w:rsidRDefault="00D226DE" w:rsidP="00D226DE"/>
    <w:p w:rsidR="0075450E" w:rsidRDefault="0075450E" w:rsidP="00D226DE"/>
    <w:p w:rsidR="00D226DE" w:rsidRDefault="007F06A0" w:rsidP="00D226DE">
      <w:r>
        <w:t>Karte anzeigen: Von</w:t>
      </w:r>
      <w:r w:rsidR="00605E3F">
        <w:t xml:space="preserve"> hier aus gelangt man zu der Live Map</w:t>
      </w:r>
    </w:p>
    <w:p w:rsidR="00D226DE" w:rsidRPr="00D226DE" w:rsidRDefault="00605E3F" w:rsidP="00D226DE">
      <w:r>
        <w:t>Alle Spiele anzeigen: Von hier aus gelangt man zu den Freigeschalteten Minispielen</w:t>
      </w:r>
    </w:p>
    <w:p w:rsidR="00D226DE" w:rsidRDefault="00D226DE" w:rsidP="00D226DE"/>
    <w:p w:rsidR="0075450E" w:rsidRPr="00D226DE" w:rsidRDefault="0075450E" w:rsidP="00D226DE"/>
    <w:p w:rsidR="00D226DE" w:rsidRPr="00D226DE" w:rsidRDefault="00D226DE" w:rsidP="00D226DE"/>
    <w:p w:rsidR="00D226DE" w:rsidRPr="00D226DE" w:rsidRDefault="00D226DE" w:rsidP="00D226DE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68163EB0" wp14:editId="386FD4E8">
            <wp:simplePos x="0" y="0"/>
            <wp:positionH relativeFrom="column">
              <wp:posOffset>-509270</wp:posOffset>
            </wp:positionH>
            <wp:positionV relativeFrom="paragraph">
              <wp:posOffset>247650</wp:posOffset>
            </wp:positionV>
            <wp:extent cx="4191000" cy="2190750"/>
            <wp:effectExtent l="19050" t="19050" r="0" b="0"/>
            <wp:wrapTight wrapText="bothSides">
              <wp:wrapPolygon edited="0">
                <wp:start x="-98" y="-188"/>
                <wp:lineTo x="-98" y="21600"/>
                <wp:lineTo x="21600" y="21600"/>
                <wp:lineTo x="21600" y="-188"/>
                <wp:lineTo x="-98" y="-188"/>
              </wp:wrapPolygon>
            </wp:wrapTight>
            <wp:docPr id="7" name="Grafik 7" descr="H:\VPR\Schnitzeljagd-master\Pflichtenheft\GUI_Bilder\Spiele_ueber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VPR\Schnitzeljagd-master\Pflichtenheft\GUI_Bilder\Spiele_uebersich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E3F">
        <w:t>Das Spielmenü</w:t>
      </w:r>
    </w:p>
    <w:p w:rsidR="00D226DE" w:rsidRDefault="00605E3F" w:rsidP="00D226DE">
      <w:r>
        <w:t>Hier werden die Freigeschalteten Spiele mit zugehörigem High Score angezeigt.</w:t>
      </w:r>
    </w:p>
    <w:p w:rsidR="00605E3F" w:rsidRDefault="00605E3F" w:rsidP="00D226DE">
      <w:r>
        <w:t>Wenn man auf ein Spiel klickt startet es.</w:t>
      </w:r>
    </w:p>
    <w:p w:rsidR="00605E3F" w:rsidRDefault="00605E3F" w:rsidP="00D226DE"/>
    <w:p w:rsidR="00605E3F" w:rsidRDefault="00605E3F" w:rsidP="00D226DE"/>
    <w:p w:rsidR="00605E3F" w:rsidRDefault="00605E3F" w:rsidP="00D226DE"/>
    <w:p w:rsidR="00605E3F" w:rsidRDefault="00605E3F" w:rsidP="00D226DE"/>
    <w:p w:rsidR="00605E3F" w:rsidRDefault="00EF36DE" w:rsidP="00D226DE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614C96E7" wp14:editId="52460C6C">
            <wp:simplePos x="0" y="0"/>
            <wp:positionH relativeFrom="column">
              <wp:posOffset>-509270</wp:posOffset>
            </wp:positionH>
            <wp:positionV relativeFrom="paragraph">
              <wp:posOffset>201295</wp:posOffset>
            </wp:positionV>
            <wp:extent cx="4152900" cy="2190750"/>
            <wp:effectExtent l="19050" t="19050" r="0" b="0"/>
            <wp:wrapTight wrapText="bothSides">
              <wp:wrapPolygon edited="0">
                <wp:start x="-99" y="-188"/>
                <wp:lineTo x="-99" y="21600"/>
                <wp:lineTo x="21600" y="21600"/>
                <wp:lineTo x="21600" y="-188"/>
                <wp:lineTo x="-99" y="-188"/>
              </wp:wrapPolygon>
            </wp:wrapTight>
            <wp:docPr id="1" name="Grafik 1" descr="H:\VPR\Schnitzeljagd-master\Pflichtenheft\GUI_Bilder\Karten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VPR\Schnitzeljagd-master\Pflichtenheft\GUI_Bilder\Kartenmenu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E3F">
        <w:t>Die Karte</w:t>
      </w:r>
    </w:p>
    <w:p w:rsidR="0075450E" w:rsidRDefault="0075450E" w:rsidP="00D226DE">
      <w:r>
        <w:t>Die Live Map zeigt die Aktuelle Position vom Spieler und dem nächsten nächsten Spieler.</w:t>
      </w:r>
    </w:p>
    <w:p w:rsidR="0075450E" w:rsidRDefault="0075450E" w:rsidP="00D226DE">
      <w:r>
        <w:t>Quantum: Der Quantum gibt einem eine Hilfestellung zu den jeweiligen Caches.</w:t>
      </w:r>
    </w:p>
    <w:p w:rsidR="0075450E" w:rsidRDefault="0075450E" w:rsidP="00D226DE">
      <w:r>
        <w:t>QR-Code Scannen:  Von hier aus gelangt man zum QR-Code Scanner.</w:t>
      </w:r>
    </w:p>
    <w:p w:rsidR="00AE63C0" w:rsidRDefault="0075450E" w:rsidP="00AE63C0">
      <w:pPr>
        <w:spacing w:after="0"/>
        <w:ind w:left="5664"/>
      </w:pPr>
      <w:r>
        <w:t xml:space="preserve">Helfer:  Der Helfer wird später </w:t>
      </w:r>
      <w:r w:rsidR="00AE63C0">
        <w:t xml:space="preserve">         </w:t>
      </w:r>
    </w:p>
    <w:p w:rsidR="00AE63C0" w:rsidRDefault="00AE63C0" w:rsidP="00AE63C0">
      <w:pPr>
        <w:spacing w:after="0"/>
        <w:ind w:left="5664"/>
      </w:pPr>
      <w:r>
        <w:t xml:space="preserve">     </w:t>
      </w:r>
      <w:r w:rsidR="0075450E">
        <w:t>Freigeschaltet.</w:t>
      </w:r>
    </w:p>
    <w:p w:rsidR="0075450E" w:rsidRDefault="00AE63C0" w:rsidP="00AE63C0">
      <w:pPr>
        <w:spacing w:after="0"/>
        <w:ind w:left="5664"/>
      </w:pPr>
      <w:r>
        <w:t xml:space="preserve">   </w:t>
      </w:r>
      <w:r w:rsidR="0075450E">
        <w:t xml:space="preserve"> </w:t>
      </w:r>
      <w:r>
        <w:t xml:space="preserve"> </w:t>
      </w:r>
      <w:r w:rsidR="0075450E">
        <w:t xml:space="preserve">Er bietet zusätzliche     </w:t>
      </w:r>
    </w:p>
    <w:p w:rsidR="0075450E" w:rsidRDefault="0075450E" w:rsidP="0075450E">
      <w:pPr>
        <w:spacing w:after="0"/>
        <w:ind w:left="5664"/>
      </w:pPr>
      <w:r>
        <w:t xml:space="preserve">    </w:t>
      </w:r>
      <w:r w:rsidR="00AE63C0">
        <w:t xml:space="preserve"> </w:t>
      </w:r>
      <w:r>
        <w:t>Hilfe zu den Minispielen.</w:t>
      </w:r>
    </w:p>
    <w:p w:rsidR="0075450E" w:rsidRDefault="0075450E" w:rsidP="0075450E">
      <w:pPr>
        <w:spacing w:after="0"/>
        <w:ind w:left="5664"/>
      </w:pPr>
    </w:p>
    <w:p w:rsidR="0075450E" w:rsidRDefault="0075450E" w:rsidP="0075450E">
      <w:pPr>
        <w:spacing w:after="0"/>
        <w:ind w:left="5664"/>
      </w:pPr>
    </w:p>
    <w:p w:rsidR="0075450E" w:rsidRDefault="0075450E" w:rsidP="0075450E">
      <w:pPr>
        <w:spacing w:after="0"/>
        <w:ind w:left="5664"/>
      </w:pPr>
    </w:p>
    <w:p w:rsidR="0075450E" w:rsidRPr="00D226DE" w:rsidRDefault="0075450E" w:rsidP="0075450E">
      <w:pPr>
        <w:spacing w:after="0"/>
        <w:ind w:left="5664"/>
      </w:pPr>
    </w:p>
    <w:p w:rsidR="008C633F" w:rsidRDefault="0075450E">
      <w:r>
        <w:rPr>
          <w:noProof/>
          <w:lang w:eastAsia="de-DE"/>
        </w:rPr>
        <w:lastRenderedPageBreak/>
        <w:drawing>
          <wp:anchor distT="0" distB="0" distL="114300" distR="114300" simplePos="0" relativeHeight="251671552" behindDoc="1" locked="0" layoutInCell="1" allowOverlap="1" wp14:anchorId="1561DBA3" wp14:editId="6633AFD7">
            <wp:simplePos x="0" y="0"/>
            <wp:positionH relativeFrom="column">
              <wp:posOffset>-290195</wp:posOffset>
            </wp:positionH>
            <wp:positionV relativeFrom="paragraph">
              <wp:posOffset>252730</wp:posOffset>
            </wp:positionV>
            <wp:extent cx="3905250" cy="2190750"/>
            <wp:effectExtent l="19050" t="19050" r="0" b="0"/>
            <wp:wrapTight wrapText="bothSides">
              <wp:wrapPolygon edited="0">
                <wp:start x="-105" y="-188"/>
                <wp:lineTo x="-105" y="21600"/>
                <wp:lineTo x="21600" y="21600"/>
                <wp:lineTo x="21600" y="-188"/>
                <wp:lineTo x="-105" y="-188"/>
              </wp:wrapPolygon>
            </wp:wrapTight>
            <wp:docPr id="5" name="Grafik 5" descr="H:\VPR\Schnitzeljagd-master\Pflichtenheft\GUI_Bilder\QR_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VPR\Schnitzeljagd-master\Pflichtenheft\GUI_Bilder\QR_menu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QR-Code Scanner</w:t>
      </w:r>
    </w:p>
    <w:p w:rsidR="0075450E" w:rsidRDefault="0075450E"/>
    <w:p w:rsidR="0075450E" w:rsidRDefault="0075450E" w:rsidP="0075450E">
      <w:pPr>
        <w:ind w:left="708"/>
        <w:rPr>
          <w:b/>
        </w:rPr>
      </w:pPr>
      <w:r>
        <w:t xml:space="preserve">Scannen: Startet den QR-Code </w:t>
      </w:r>
      <w:r w:rsidRPr="0075450E">
        <w:t>Scan</w:t>
      </w:r>
      <w:r w:rsidRPr="0075450E">
        <w:rPr>
          <w:b/>
        </w:rPr>
        <w:t>.</w:t>
      </w:r>
    </w:p>
    <w:p w:rsidR="0075450E" w:rsidRPr="001D76DA" w:rsidRDefault="001D76DA" w:rsidP="0075450E">
      <w:pPr>
        <w:ind w:left="708"/>
      </w:pPr>
      <w:r w:rsidRPr="001D76DA">
        <w:t>Man muss den Kamera bereich auf den QR-Code gerichtet halten.</w:t>
      </w:r>
    </w:p>
    <w:p w:rsidR="0075450E" w:rsidRDefault="0075450E" w:rsidP="0075450E">
      <w:pPr>
        <w:ind w:left="708"/>
        <w:rPr>
          <w:b/>
        </w:rPr>
      </w:pPr>
    </w:p>
    <w:p w:rsidR="0075450E" w:rsidRDefault="008B478D" w:rsidP="0075450E">
      <w:pPr>
        <w:ind w:left="708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57215" behindDoc="1" locked="0" layoutInCell="1" allowOverlap="1" wp14:anchorId="0FFED56C" wp14:editId="3E4E4DE7">
            <wp:simplePos x="0" y="0"/>
            <wp:positionH relativeFrom="column">
              <wp:posOffset>-4501515</wp:posOffset>
            </wp:positionH>
            <wp:positionV relativeFrom="paragraph">
              <wp:posOffset>259080</wp:posOffset>
            </wp:positionV>
            <wp:extent cx="2903220" cy="1628775"/>
            <wp:effectExtent l="0" t="0" r="0" b="0"/>
            <wp:wrapTight wrapText="bothSides">
              <wp:wrapPolygon edited="0">
                <wp:start x="0" y="0"/>
                <wp:lineTo x="0" y="21474"/>
                <wp:lineTo x="21402" y="21474"/>
                <wp:lineTo x="21402" y="0"/>
                <wp:lineTo x="0" y="0"/>
              </wp:wrapPolygon>
            </wp:wrapTight>
            <wp:docPr id="10" name="Grafik 10" descr="H:\VPR\Schnitzeljagd-master\Pflichtenheft\GUI_Bilder\Log_Buch_eintr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VPR\Schnitzeljagd-master\Pflichtenheft\GUI_Bilder\Log_Buch_eintrage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81C" w:rsidRDefault="005C481C" w:rsidP="00F97CC3">
      <w:bookmarkStart w:id="0" w:name="_GoBack"/>
      <w:bookmarkEnd w:id="0"/>
    </w:p>
    <w:p w:rsidR="005C481C" w:rsidRDefault="005C481C" w:rsidP="00F97CC3"/>
    <w:p w:rsidR="0075450E" w:rsidRDefault="0075450E" w:rsidP="00F97CC3">
      <w:r w:rsidRPr="0075450E">
        <w:t>Die Logbuch Nachricht wird einem nach einem erfolgreichen Scan angezeigt.</w:t>
      </w:r>
    </w:p>
    <w:p w:rsidR="008B478D" w:rsidRDefault="008B478D" w:rsidP="005C481C">
      <w:pPr>
        <w:spacing w:after="0"/>
      </w:pPr>
      <w:r>
        <w:t>Anschließend kann man die Logbuch Nachricht senden.</w:t>
      </w:r>
    </w:p>
    <w:p w:rsidR="0075450E" w:rsidRDefault="00F97CC3" w:rsidP="0075450E">
      <w:pPr>
        <w:ind w:left="708"/>
      </w:pPr>
      <w:r>
        <w:rPr>
          <w:b/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42A3AA46" wp14:editId="1BC81AD8">
            <wp:simplePos x="0" y="0"/>
            <wp:positionH relativeFrom="column">
              <wp:posOffset>-3099435</wp:posOffset>
            </wp:positionH>
            <wp:positionV relativeFrom="paragraph">
              <wp:posOffset>266700</wp:posOffset>
            </wp:positionV>
            <wp:extent cx="7574280" cy="4933950"/>
            <wp:effectExtent l="19050" t="19050" r="7620" b="0"/>
            <wp:wrapTight wrapText="bothSides">
              <wp:wrapPolygon edited="0">
                <wp:start x="-54" y="-83"/>
                <wp:lineTo x="-54" y="21600"/>
                <wp:lineTo x="21622" y="21600"/>
                <wp:lineTo x="21622" y="-83"/>
                <wp:lineTo x="-54" y="-83"/>
              </wp:wrapPolygon>
            </wp:wrapTight>
            <wp:docPr id="9" name="Grafik 9" descr="H:\VPR\Schnitzeljagd-master\Pflichtenheft\Usecase_beschreibungen\Usecase_hauptpro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VPR\Schnitzeljagd-master\Pflichtenheft\Usecase_beschreibungen\Usecase_hauptprogram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93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50E" w:rsidRPr="0075450E" w:rsidRDefault="00F97CC3" w:rsidP="00F97CC3">
      <w:r>
        <w:t>Use-Case Diagramm zum Hauptprogramm, z</w:t>
      </w:r>
      <w:r w:rsidR="0075450E">
        <w:t>eigt die Schnittstellen der einzelnen Oberflächen.</w:t>
      </w:r>
    </w:p>
    <w:sectPr w:rsidR="0075450E" w:rsidRPr="0075450E" w:rsidSect="008C6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6DE" w:rsidRDefault="00D226DE" w:rsidP="00D226DE">
      <w:pPr>
        <w:spacing w:after="0" w:line="240" w:lineRule="auto"/>
      </w:pPr>
      <w:r>
        <w:separator/>
      </w:r>
    </w:p>
  </w:endnote>
  <w:endnote w:type="continuationSeparator" w:id="0">
    <w:p w:rsidR="00D226DE" w:rsidRDefault="00D226DE" w:rsidP="00D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6DE" w:rsidRDefault="00D226DE" w:rsidP="00D226DE">
      <w:pPr>
        <w:spacing w:after="0" w:line="240" w:lineRule="auto"/>
      </w:pPr>
      <w:r>
        <w:separator/>
      </w:r>
    </w:p>
  </w:footnote>
  <w:footnote w:type="continuationSeparator" w:id="0">
    <w:p w:rsidR="00D226DE" w:rsidRDefault="00D226DE" w:rsidP="00D22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61"/>
    <w:rsid w:val="001D76DA"/>
    <w:rsid w:val="002169FD"/>
    <w:rsid w:val="004C6861"/>
    <w:rsid w:val="004D1B0B"/>
    <w:rsid w:val="005C481C"/>
    <w:rsid w:val="00605E3F"/>
    <w:rsid w:val="0075450E"/>
    <w:rsid w:val="007F06A0"/>
    <w:rsid w:val="008B478D"/>
    <w:rsid w:val="008C633F"/>
    <w:rsid w:val="00AE63C0"/>
    <w:rsid w:val="00D226DE"/>
    <w:rsid w:val="00E20DF1"/>
    <w:rsid w:val="00ED4528"/>
    <w:rsid w:val="00EF36DE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5B6D76-ADCD-4BCF-AFD5-A41469FC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633F"/>
  </w:style>
  <w:style w:type="paragraph" w:styleId="berschrift1">
    <w:name w:val="heading 1"/>
    <w:basedOn w:val="Standard"/>
    <w:next w:val="Standard"/>
    <w:link w:val="berschrift1Zchn"/>
    <w:uiPriority w:val="9"/>
    <w:qFormat/>
    <w:rsid w:val="00D22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686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6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22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DE"/>
  </w:style>
  <w:style w:type="paragraph" w:styleId="Fuzeile">
    <w:name w:val="footer"/>
    <w:basedOn w:val="Standard"/>
    <w:link w:val="FuzeileZchn"/>
    <w:uiPriority w:val="99"/>
    <w:unhideWhenUsed/>
    <w:rsid w:val="00D22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BE383039.dotm</Template>
  <TotalTime>0</TotalTime>
  <Pages>3</Pages>
  <Words>259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b.i.b.</dc:creator>
  <cp:lastModifiedBy>Hitziger Fabian</cp:lastModifiedBy>
  <cp:revision>3</cp:revision>
  <dcterms:created xsi:type="dcterms:W3CDTF">2014-05-08T06:35:00Z</dcterms:created>
  <dcterms:modified xsi:type="dcterms:W3CDTF">2014-05-14T06:05:00Z</dcterms:modified>
</cp:coreProperties>
</file>