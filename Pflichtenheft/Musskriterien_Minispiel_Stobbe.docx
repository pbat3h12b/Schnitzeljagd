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5E" w:rsidRDefault="0045062B" w:rsidP="00A61A0A">
      <w:pPr>
        <w:pStyle w:val="berschrift3"/>
        <w:rPr>
          <w:rFonts w:cs="Arial"/>
          <w:lang w:val="de-DE"/>
        </w:rPr>
      </w:pPr>
      <w:r>
        <w:rPr>
          <w:rFonts w:cs="Arial"/>
          <w:lang w:val="de-DE"/>
        </w:rPr>
        <w:t>Musskriterien Stobbe Minispiel</w:t>
      </w:r>
    </w:p>
    <w:p w:rsidR="0045062B" w:rsidRDefault="0045062B" w:rsidP="0045062B">
      <w:pPr>
        <w:rPr>
          <w:lang w:val="de-DE"/>
        </w:rPr>
      </w:pPr>
    </w:p>
    <w:p w:rsidR="0045062B" w:rsidRDefault="0045062B" w:rsidP="0045062B">
      <w:pPr>
        <w:rPr>
          <w:lang w:val="de-DE"/>
        </w:rPr>
      </w:pPr>
      <w:r>
        <w:rPr>
          <w:lang w:val="de-DE"/>
        </w:rPr>
        <w:t>Soll:</w:t>
      </w:r>
    </w:p>
    <w:p w:rsidR="0045062B" w:rsidRDefault="0045062B" w:rsidP="0045062B">
      <w:pPr>
        <w:rPr>
          <w:lang w:val="de-DE"/>
        </w:rPr>
      </w:pPr>
      <w:r>
        <w:rPr>
          <w:lang w:val="de-DE"/>
        </w:rPr>
        <w:t>-Die Röhren sollen vom Spieler verschiebbar sein.</w:t>
      </w:r>
    </w:p>
    <w:p w:rsidR="0045062B" w:rsidRDefault="0045062B" w:rsidP="0045062B">
      <w:pPr>
        <w:rPr>
          <w:lang w:val="de-DE"/>
        </w:rPr>
      </w:pPr>
      <w:r>
        <w:rPr>
          <w:lang w:val="de-DE"/>
        </w:rPr>
        <w:t>-</w:t>
      </w:r>
      <w:r w:rsidR="0064588A">
        <w:rPr>
          <w:lang w:val="de-DE"/>
        </w:rPr>
        <w:t>Es sollen auf den Röhren Platten/eine Fläche liegen, die der Spieler entfernen muss, bevor er die Röhren verschieben kann.</w:t>
      </w:r>
    </w:p>
    <w:p w:rsidR="0064588A" w:rsidRDefault="0064588A" w:rsidP="0045062B">
      <w:pPr>
        <w:rPr>
          <w:lang w:val="de-DE"/>
        </w:rPr>
      </w:pPr>
      <w:r>
        <w:rPr>
          <w:lang w:val="de-DE"/>
        </w:rPr>
        <w:t>-Durch die Röhren soll soll langsam ein Fortschritt sichtbar sein der für Zeitdruck beim Spieler sorgt.</w:t>
      </w:r>
    </w:p>
    <w:p w:rsidR="0045062B" w:rsidRDefault="0045062B" w:rsidP="0045062B">
      <w:pPr>
        <w:rPr>
          <w:lang w:val="de-DE"/>
        </w:rPr>
      </w:pPr>
    </w:p>
    <w:p w:rsidR="0045062B" w:rsidRDefault="0045062B" w:rsidP="0045062B">
      <w:pPr>
        <w:rPr>
          <w:lang w:val="de-DE"/>
        </w:rPr>
      </w:pPr>
      <w:r>
        <w:rPr>
          <w:lang w:val="de-DE"/>
        </w:rPr>
        <w:t>Kann:</w:t>
      </w:r>
    </w:p>
    <w:p w:rsidR="0045062B" w:rsidRDefault="0045062B" w:rsidP="0045062B">
      <w:pPr>
        <w:rPr>
          <w:lang w:val="de-DE"/>
        </w:rPr>
      </w:pPr>
      <w:r>
        <w:rPr>
          <w:lang w:val="de-DE"/>
        </w:rPr>
        <w:t>-Die Röhren können zufallsgeneriert an verschiedenen Stellen liegen.</w:t>
      </w:r>
    </w:p>
    <w:p w:rsidR="0045062B" w:rsidRDefault="0045062B" w:rsidP="0045062B">
      <w:pPr>
        <w:rPr>
          <w:lang w:val="de-DE"/>
        </w:rPr>
      </w:pPr>
      <w:r>
        <w:rPr>
          <w:lang w:val="de-DE"/>
        </w:rPr>
        <w:t>-</w:t>
      </w:r>
      <w:r w:rsidR="0064588A">
        <w:rPr>
          <w:lang w:val="de-DE"/>
        </w:rPr>
        <w:t>Der Fortschritt in den Röhren ist eine Flüssigkeit.</w:t>
      </w:r>
    </w:p>
    <w:p w:rsidR="0064588A" w:rsidRDefault="0064588A" w:rsidP="0045062B">
      <w:pPr>
        <w:rPr>
          <w:lang w:val="de-DE"/>
        </w:rPr>
      </w:pPr>
      <w:r>
        <w:rPr>
          <w:lang w:val="de-DE"/>
        </w:rPr>
        <w:t>-Der Fortschritt soll vom Spieler beschleunigt werden können, damit er nicht warten muss, wenn er bereits fertig ist.</w:t>
      </w:r>
    </w:p>
    <w:p w:rsidR="00E47A9A" w:rsidRDefault="00E47A9A" w:rsidP="0045062B">
      <w:pPr>
        <w:rPr>
          <w:lang w:val="de-DE"/>
        </w:rPr>
      </w:pPr>
      <w:r>
        <w:rPr>
          <w:lang w:val="de-DE"/>
        </w:rPr>
        <w:t>-Gestalterisch können sich Zahnräder im Hintergrund bewegen. Was dabei alles möglich ist, ist auch davon abhängig</w:t>
      </w:r>
      <w:r w:rsidR="00B20D8E">
        <w:rPr>
          <w:lang w:val="de-DE"/>
        </w:rPr>
        <w:t>, wieviel Speicherplatz für das minispiel verfügbar sein wird.</w:t>
      </w:r>
    </w:p>
    <w:p w:rsidR="00A919E8" w:rsidRPr="0045062B" w:rsidRDefault="00A919E8" w:rsidP="0045062B">
      <w:pPr>
        <w:rPr>
          <w:lang w:val="de-DE"/>
        </w:rPr>
      </w:pPr>
      <w:r>
        <w:rPr>
          <w:lang w:val="de-DE"/>
        </w:rPr>
        <w:t>-dem Spieler kann am Ende angezeigt werden, wie lange er gebraucht hat.</w:t>
      </w:r>
      <w:bookmarkStart w:id="0" w:name="_GoBack"/>
      <w:bookmarkEnd w:id="0"/>
    </w:p>
    <w:sectPr w:rsidR="00A919E8" w:rsidRPr="0045062B">
      <w:headerReference w:type="default" r:id="rId8"/>
      <w:footerReference w:type="default" r:id="rId9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4B7" w:rsidRDefault="00196198">
      <w:pPr>
        <w:spacing w:after="0" w:line="240" w:lineRule="auto"/>
      </w:pPr>
      <w:r>
        <w:separator/>
      </w:r>
    </w:p>
  </w:endnote>
  <w:endnote w:type="continuationSeparator" w:id="0">
    <w:p w:rsidR="000134B7" w:rsidRDefault="0019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15E" w:rsidRDefault="0087715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4B7" w:rsidRDefault="00196198">
      <w:pPr>
        <w:spacing w:after="0" w:line="240" w:lineRule="auto"/>
      </w:pPr>
      <w:r>
        <w:separator/>
      </w:r>
    </w:p>
  </w:footnote>
  <w:footnote w:type="continuationSeparator" w:id="0">
    <w:p w:rsidR="000134B7" w:rsidRDefault="00196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15E" w:rsidRDefault="0087715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5E"/>
    <w:rsid w:val="000134B7"/>
    <w:rsid w:val="00196198"/>
    <w:rsid w:val="0045062B"/>
    <w:rsid w:val="00496606"/>
    <w:rsid w:val="005C6029"/>
    <w:rsid w:val="006179C2"/>
    <w:rsid w:val="0064588A"/>
    <w:rsid w:val="006A0882"/>
    <w:rsid w:val="0074072B"/>
    <w:rsid w:val="0087715E"/>
    <w:rsid w:val="0088629F"/>
    <w:rsid w:val="00A164FB"/>
    <w:rsid w:val="00A61A0A"/>
    <w:rsid w:val="00A919E8"/>
    <w:rsid w:val="00B20D8E"/>
    <w:rsid w:val="00E131C2"/>
    <w:rsid w:val="00E15E0B"/>
    <w:rsid w:val="00E47A9A"/>
    <w:rsid w:val="00FA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E96937B1.dotm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b.i.b.</dc:creator>
  <cp:lastModifiedBy>b.i.b.</cp:lastModifiedBy>
  <cp:revision>7</cp:revision>
  <cp:lastPrinted>1900-12-31T22:00:00Z</cp:lastPrinted>
  <dcterms:created xsi:type="dcterms:W3CDTF">2014-05-21T13:24:00Z</dcterms:created>
  <dcterms:modified xsi:type="dcterms:W3CDTF">2014-05-21T13:31:00Z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