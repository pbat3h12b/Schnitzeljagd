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UGU3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Passwort neu anfordern</w:t>
            </w:r>
            <w:bookmarkStart w:id="0" w:name="_GoBack"/>
            <w:bookmarkEnd w:id="0"/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fordert neues Passwort für sein Konto an.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Passwort anfordern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Passwort-Anfordern-GUI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A73" w:rsidRDefault="00286A73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E-Mail ein</w:t>
            </w:r>
          </w:p>
          <w:p w:rsidR="00286A73" w:rsidRDefault="00286A73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Passwort anfordern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  <w:p w:rsidR="00286A73" w:rsidRDefault="00286A73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286A73" w:rsidRDefault="00286A73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generiert neues Passwort und sendet es per E-Mail an den Spieler.</w:t>
            </w:r>
          </w:p>
          <w:p w:rsidR="00E714D6" w:rsidRPr="00286A73" w:rsidRDefault="00286A73" w:rsidP="00286A7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Meldung: „Passwort erfolgreich angefordert!“ erscheint in Grün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Datenbank kann eingegebene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E-Mail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nicht finden.</w:t>
            </w:r>
          </w:p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E-Mail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existiert nicht!“ erscheint in Rot über den Feldern.</w:t>
            </w:r>
          </w:p>
          <w:p w:rsidR="001950F9" w:rsidRPr="0079698B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A73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286A73" w:rsidP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selten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5836A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registriert</w:t>
            </w:r>
            <w:r w:rsidR="008B0D4F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hat Passwort vergessen.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52103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6A7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E-Mail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23" w:rsidRDefault="000A3123">
      <w:r>
        <w:separator/>
      </w:r>
    </w:p>
  </w:endnote>
  <w:endnote w:type="continuationSeparator" w:id="0">
    <w:p w:rsidR="000A3123" w:rsidRDefault="000A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23" w:rsidRDefault="000A3123">
      <w:r>
        <w:rPr>
          <w:color w:val="000000"/>
        </w:rPr>
        <w:separator/>
      </w:r>
    </w:p>
  </w:footnote>
  <w:footnote w:type="continuationSeparator" w:id="0">
    <w:p w:rsidR="000A3123" w:rsidRDefault="000A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A3123"/>
    <w:rsid w:val="00127B3E"/>
    <w:rsid w:val="00130D8D"/>
    <w:rsid w:val="001950F9"/>
    <w:rsid w:val="00286A73"/>
    <w:rsid w:val="002B36D2"/>
    <w:rsid w:val="005836A8"/>
    <w:rsid w:val="0079698B"/>
    <w:rsid w:val="008B0D4F"/>
    <w:rsid w:val="00915482"/>
    <w:rsid w:val="00B2280D"/>
    <w:rsid w:val="00D55000"/>
    <w:rsid w:val="00E5210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5</cp:revision>
  <cp:lastPrinted>2013-05-22T22:00:00Z</cp:lastPrinted>
  <dcterms:created xsi:type="dcterms:W3CDTF">2014-05-08T07:17:00Z</dcterms:created>
  <dcterms:modified xsi:type="dcterms:W3CDTF">2014-05-15T09:59:00Z</dcterms:modified>
</cp:coreProperties>
</file>