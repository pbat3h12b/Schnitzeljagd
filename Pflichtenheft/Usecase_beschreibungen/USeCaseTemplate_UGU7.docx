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00A2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UGU7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200A2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Log-Bucheintrag eingeben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28.04.2014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0D5058" w:rsidP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Nachricht für das Logbuch ein und bestätigt diese.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0D505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>Button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0D5058">
              <w:rPr>
                <w:rFonts w:ascii="Times New Roman" w:hAnsi="Times New Roman"/>
                <w:color w:val="666666"/>
                <w:sz w:val="24"/>
                <w:szCs w:val="24"/>
              </w:rPr>
              <w:t>Senden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8E312B" w:rsidP="008E312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Code-Eingabe bestätigt.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8E312B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-</w:t>
            </w:r>
            <w:r w:rsidR="00B01235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8E312B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Nachricht ein und schickt diese ab.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8E312B" w:rsidP="00BF61D2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gibt keine Nachricht ein.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000" w:rsidRDefault="00B01235" w:rsidP="008E312B">
            <w:pPr>
              <w:pStyle w:val="Hints"/>
              <w:numPr>
                <w:ilvl w:val="0"/>
                <w:numId w:val="3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Fehlermeldung: „</w:t>
            </w:r>
            <w:r w:rsidR="008E312B">
              <w:rPr>
                <w:rFonts w:ascii="Times New Roman" w:hAnsi="Times New Roman"/>
                <w:color w:val="666666"/>
                <w:sz w:val="24"/>
                <w:szCs w:val="24"/>
              </w:rPr>
              <w:t>Bitte Nachricht eingeben!“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2B36D2">
            <w:pPr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Rätsel lösen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54775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444278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444278" w:rsidP="00B01235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 möchte Nachricht teilen.</w:t>
            </w:r>
            <w:bookmarkStart w:id="0" w:name="_GoBack"/>
            <w:bookmarkEnd w:id="0"/>
          </w:p>
        </w:tc>
      </w:tr>
      <w:tr w:rsidR="00E714D6">
        <w:tblPrEx>
          <w:tblCellMar>
            <w:top w:w="0" w:type="dxa"/>
            <w:bottom w:w="0" w:type="dxa"/>
          </w:tblCellMar>
        </w:tblPrEx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E63ED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3ED" w:rsidRDefault="009E63ED">
      <w:r>
        <w:separator/>
      </w:r>
    </w:p>
  </w:endnote>
  <w:endnote w:type="continuationSeparator" w:id="0">
    <w:p w:rsidR="009E63ED" w:rsidRDefault="009E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3ED" w:rsidRDefault="009E63ED">
      <w:r>
        <w:rPr>
          <w:color w:val="000000"/>
        </w:rPr>
        <w:separator/>
      </w:r>
    </w:p>
  </w:footnote>
  <w:footnote w:type="continuationSeparator" w:id="0">
    <w:p w:rsidR="009E63ED" w:rsidRDefault="009E6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714D6"/>
    <w:rsid w:val="00020F6B"/>
    <w:rsid w:val="00062AF2"/>
    <w:rsid w:val="000D5058"/>
    <w:rsid w:val="00127B3E"/>
    <w:rsid w:val="00130D8D"/>
    <w:rsid w:val="001950F9"/>
    <w:rsid w:val="00200A23"/>
    <w:rsid w:val="00267D85"/>
    <w:rsid w:val="002B36D2"/>
    <w:rsid w:val="003D3D42"/>
    <w:rsid w:val="003D559C"/>
    <w:rsid w:val="00444278"/>
    <w:rsid w:val="0054775D"/>
    <w:rsid w:val="005836A8"/>
    <w:rsid w:val="005C74BA"/>
    <w:rsid w:val="0079698B"/>
    <w:rsid w:val="008B0D4F"/>
    <w:rsid w:val="008E312B"/>
    <w:rsid w:val="00915482"/>
    <w:rsid w:val="009B75A5"/>
    <w:rsid w:val="009E63ED"/>
    <w:rsid w:val="00B01235"/>
    <w:rsid w:val="00B07A71"/>
    <w:rsid w:val="00B2280D"/>
    <w:rsid w:val="00B44A06"/>
    <w:rsid w:val="00BF61D2"/>
    <w:rsid w:val="00D55000"/>
    <w:rsid w:val="00E714D6"/>
    <w:rsid w:val="00EA73C6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107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3</cp:revision>
  <cp:lastPrinted>2013-05-22T22:00:00Z</cp:lastPrinted>
  <dcterms:created xsi:type="dcterms:W3CDTF">2014-05-08T08:22:00Z</dcterms:created>
  <dcterms:modified xsi:type="dcterms:W3CDTF">2014-05-08T09:06:00Z</dcterms:modified>
</cp:coreProperties>
</file>