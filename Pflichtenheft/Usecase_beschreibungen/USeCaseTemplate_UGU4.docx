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UGU4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abmelden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Meldet Spieler vom System ab.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79698B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Abmelden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angemeldet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79698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„Abmelden“ und wird vom System abgemeldet.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54775D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54775D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A73C6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angemeldet und möchte sich abmelden.</w:t>
            </w:r>
            <w:bookmarkStart w:id="0" w:name="_GoBack"/>
            <w:bookmarkEnd w:id="0"/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CC6CD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CD8" w:rsidRDefault="00CC6CD8">
      <w:r>
        <w:separator/>
      </w:r>
    </w:p>
  </w:endnote>
  <w:endnote w:type="continuationSeparator" w:id="0">
    <w:p w:rsidR="00CC6CD8" w:rsidRDefault="00CC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CD8" w:rsidRDefault="00CC6CD8">
      <w:r>
        <w:rPr>
          <w:color w:val="000000"/>
        </w:rPr>
        <w:separator/>
      </w:r>
    </w:p>
  </w:footnote>
  <w:footnote w:type="continuationSeparator" w:id="0">
    <w:p w:rsidR="00CC6CD8" w:rsidRDefault="00CC6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14D6"/>
    <w:rsid w:val="00020F6B"/>
    <w:rsid w:val="00127B3E"/>
    <w:rsid w:val="00130D8D"/>
    <w:rsid w:val="001950F9"/>
    <w:rsid w:val="002B36D2"/>
    <w:rsid w:val="003D3D42"/>
    <w:rsid w:val="0054775D"/>
    <w:rsid w:val="005836A8"/>
    <w:rsid w:val="0079698B"/>
    <w:rsid w:val="008B0D4F"/>
    <w:rsid w:val="00915482"/>
    <w:rsid w:val="00B2280D"/>
    <w:rsid w:val="00CC6CD8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3</cp:revision>
  <cp:lastPrinted>2013-05-22T22:00:00Z</cp:lastPrinted>
  <dcterms:created xsi:type="dcterms:W3CDTF">2014-05-08T07:24:00Z</dcterms:created>
  <dcterms:modified xsi:type="dcterms:W3CDTF">2014-05-08T07:26:00Z</dcterms:modified>
</cp:coreProperties>
</file>