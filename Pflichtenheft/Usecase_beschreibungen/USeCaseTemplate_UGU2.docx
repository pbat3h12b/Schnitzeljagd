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UGU2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registrieren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Registriert Spieler in das System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1950F9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1950F9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020F6B">
              <w:rPr>
                <w:rFonts w:ascii="Times New Roman" w:hAnsi="Times New Roman"/>
                <w:color w:val="666666"/>
                <w:sz w:val="24"/>
                <w:szCs w:val="24"/>
              </w:rPr>
              <w:t>Registrieren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950F9" w:rsidP="001950F9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tippt auf Text „Noch keinen Account? Hier Registrieren.“ und n</w:t>
            </w:r>
            <w:r w:rsidR="00915482">
              <w:rPr>
                <w:rFonts w:ascii="Times New Roman" w:hAnsi="Times New Roman"/>
                <w:color w:val="666666"/>
                <w:sz w:val="24"/>
                <w:szCs w:val="24"/>
              </w:rPr>
              <w:t>icht angemeldet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Angaben korrekt und </w:t>
            </w:r>
            <w:r w:rsidR="00020F6B">
              <w:rPr>
                <w:rFonts w:ascii="Times New Roman" w:hAnsi="Times New Roman"/>
                <w:color w:val="666666"/>
                <w:sz w:val="24"/>
                <w:szCs w:val="24"/>
              </w:rPr>
              <w:t>noch nicht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registriert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Nickname</w:t>
            </w:r>
            <w:r w:rsidR="00B2280D">
              <w:rPr>
                <w:rFonts w:ascii="Times New Roman" w:hAnsi="Times New Roman"/>
                <w:color w:val="666666"/>
                <w:sz w:val="24"/>
                <w:szCs w:val="24"/>
              </w:rPr>
              <w:t>, E-Mail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und Passwort ein und wird </w:t>
            </w:r>
            <w:r w:rsidR="00020F6B">
              <w:rPr>
                <w:rFonts w:ascii="Times New Roman" w:hAnsi="Times New Roman"/>
                <w:color w:val="666666"/>
                <w:sz w:val="24"/>
                <w:szCs w:val="24"/>
              </w:rPr>
              <w:t>registriert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.</w:t>
            </w:r>
          </w:p>
          <w:p w:rsidR="00A949E5" w:rsidRDefault="00A949E5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Danach wird er automatisch angemeldet.</w:t>
            </w:r>
            <w:bookmarkStart w:id="0" w:name="_GoBack"/>
            <w:bookmarkEnd w:id="0"/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0D8D" w:rsidRDefault="00915482" w:rsidP="00130D8D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</w:t>
            </w:r>
            <w:r w:rsidR="00FF37BE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kein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Nickname,</w:t>
            </w:r>
            <w:r w:rsidR="00B2280D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</w:t>
            </w:r>
            <w:r w:rsidR="00FF37BE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keine </w:t>
            </w:r>
            <w:r w:rsidR="00B2280D">
              <w:rPr>
                <w:rFonts w:ascii="Times New Roman" w:hAnsi="Times New Roman"/>
                <w:color w:val="666666"/>
                <w:sz w:val="24"/>
                <w:szCs w:val="24"/>
              </w:rPr>
              <w:t>E-Mail,</w:t>
            </w:r>
            <w:r w:rsidR="00FF37BE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kein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Passwort oder gar nichts ein.</w:t>
            </w:r>
          </w:p>
          <w:p w:rsidR="00D55000" w:rsidRDefault="00D55000" w:rsidP="00130D8D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gibt </w:t>
            </w:r>
            <w:r w:rsidR="00130D8D">
              <w:rPr>
                <w:rFonts w:ascii="Times New Roman" w:hAnsi="Times New Roman"/>
                <w:color w:val="666666"/>
                <w:sz w:val="24"/>
                <w:szCs w:val="24"/>
              </w:rPr>
              <w:t>bereits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existierenden Nickname ein.</w:t>
            </w:r>
          </w:p>
          <w:p w:rsidR="002B36D2" w:rsidRPr="002B36D2" w:rsidRDefault="002B36D2" w:rsidP="002B36D2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bereits existierende E-Mail ein.</w:t>
            </w:r>
          </w:p>
          <w:p w:rsidR="001950F9" w:rsidRPr="00D55000" w:rsidRDefault="001950F9" w:rsidP="00130D8D">
            <w:pPr>
              <w:pStyle w:val="Hints"/>
              <w:numPr>
                <w:ilvl w:val="0"/>
                <w:numId w:val="1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Passwort nicht identisch mit Passwort wiederholen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D55000">
            <w:pPr>
              <w:pStyle w:val="Hints"/>
              <w:numPr>
                <w:ilvl w:val="0"/>
                <w:numId w:val="2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Fehlermeldung: „Eingabe fehlt!“</w:t>
            </w:r>
          </w:p>
          <w:p w:rsidR="00D55000" w:rsidRDefault="00D55000" w:rsidP="00D55000">
            <w:pPr>
              <w:pStyle w:val="Hints"/>
              <w:numPr>
                <w:ilvl w:val="0"/>
                <w:numId w:val="2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Fehlermeldung: „</w:t>
            </w:r>
            <w:r w:rsidR="001950F9">
              <w:rPr>
                <w:rFonts w:ascii="Times New Roman" w:hAnsi="Times New Roman"/>
                <w:color w:val="666666"/>
                <w:sz w:val="24"/>
                <w:szCs w:val="24"/>
              </w:rPr>
              <w:t>Nickname existiert bereits!“</w:t>
            </w:r>
          </w:p>
          <w:p w:rsidR="002B36D2" w:rsidRDefault="002B36D2" w:rsidP="002B36D2">
            <w:pPr>
              <w:pStyle w:val="Hints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Fehlermeldung: „E-Mail existiert bereits!“</w:t>
            </w:r>
          </w:p>
          <w:p w:rsidR="00D55000" w:rsidRDefault="00D55000" w:rsidP="001950F9">
            <w:pPr>
              <w:pStyle w:val="Hints"/>
              <w:numPr>
                <w:ilvl w:val="0"/>
                <w:numId w:val="2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Fehlermeldung: „</w:t>
            </w:r>
            <w:r w:rsidR="001950F9">
              <w:rPr>
                <w:rFonts w:ascii="Times New Roman" w:hAnsi="Times New Roman"/>
                <w:color w:val="666666"/>
                <w:sz w:val="24"/>
                <w:szCs w:val="24"/>
              </w:rPr>
              <w:t>Passwörter stimmen nicht überein!“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EA73C6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-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EA73C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ist </w:t>
            </w:r>
            <w:r w:rsidR="00EA73C6">
              <w:rPr>
                <w:rFonts w:ascii="Times New Roman" w:hAnsi="Times New Roman"/>
                <w:color w:val="666666"/>
                <w:sz w:val="24"/>
                <w:szCs w:val="24"/>
              </w:rPr>
              <w:t>noch nicht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registriert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7C7A0E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8DC" w:rsidRDefault="00C948DC">
      <w:r>
        <w:separator/>
      </w:r>
    </w:p>
  </w:endnote>
  <w:endnote w:type="continuationSeparator" w:id="0">
    <w:p w:rsidR="00C948DC" w:rsidRDefault="00C9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8DC" w:rsidRDefault="00C948DC">
      <w:r>
        <w:rPr>
          <w:color w:val="000000"/>
        </w:rPr>
        <w:separator/>
      </w:r>
    </w:p>
  </w:footnote>
  <w:footnote w:type="continuationSeparator" w:id="0">
    <w:p w:rsidR="00C948DC" w:rsidRDefault="00C94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130D8D"/>
    <w:rsid w:val="001950F9"/>
    <w:rsid w:val="002B36D2"/>
    <w:rsid w:val="007C7A0E"/>
    <w:rsid w:val="00915482"/>
    <w:rsid w:val="00A949E5"/>
    <w:rsid w:val="00B2280D"/>
    <w:rsid w:val="00C948DC"/>
    <w:rsid w:val="00D55000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166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7</cp:revision>
  <cp:lastPrinted>2013-05-22T22:00:00Z</cp:lastPrinted>
  <dcterms:created xsi:type="dcterms:W3CDTF">2014-05-08T07:10:00Z</dcterms:created>
  <dcterms:modified xsi:type="dcterms:W3CDTF">2014-05-08T07:27:00Z</dcterms:modified>
</cp:coreProperties>
</file>