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UGU5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Karte mit aktueller Position und </w:t>
            </w:r>
            <w:r w:rsidR="00D6071F">
              <w:rPr>
                <w:rFonts w:ascii="Times New Roman" w:hAnsi="Times New Roman"/>
                <w:color w:val="666666"/>
                <w:sz w:val="24"/>
                <w:szCs w:val="24"/>
              </w:rPr>
              <w:t>aktive</w:t>
            </w:r>
            <w:bookmarkStart w:id="0" w:name="_GoBack"/>
            <w:bookmarkEnd w:id="0"/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Caches einsehen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  <w:r w:rsidR="00D81FE8">
              <w:rPr>
                <w:rFonts w:cs="Arial"/>
                <w:color w:val="666666"/>
              </w:rPr>
              <w:t>, Noll, Luong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81FE8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08.05</w:t>
            </w:r>
            <w:r w:rsidR="00915482">
              <w:rPr>
                <w:rFonts w:cs="Arial"/>
                <w:color w:val="666666"/>
              </w:rPr>
              <w:t>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 w:rsidP="001377F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Zeigt Karte mit Position von </w:t>
            </w:r>
            <w:r w:rsidR="001377FD">
              <w:rPr>
                <w:rFonts w:ascii="Times New Roman" w:hAnsi="Times New Roman"/>
                <w:color w:val="666666"/>
                <w:sz w:val="24"/>
                <w:szCs w:val="24"/>
              </w:rPr>
              <w:t>aktiven</w:t>
            </w:r>
            <w:r w:rsidR="00EF0554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Cache</w:t>
            </w:r>
            <w:r w:rsidR="001377FD">
              <w:rPr>
                <w:rFonts w:ascii="Times New Roman" w:hAnsi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dem Spieler an.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Icon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Karte anzeigen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bekommt die Karte mit Position von </w:t>
            </w:r>
            <w:r w:rsidR="00EF0554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aktiven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Caches und dem Spieler angezeigt</w:t>
            </w:r>
            <w:r w:rsidR="00BF61D2"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BF61D2" w:rsidP="00BF61D2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 Zugriff auf GPS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BF61D2" w:rsidP="00BF61D2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bekommt die Karte mit Position von </w:t>
            </w:r>
            <w:r w:rsidR="00386863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aktiven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Caches und nicht die des Spielers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B3E22" w:rsidP="003B3E22">
            <w:pPr>
              <w:pStyle w:val="Listenabsatz"/>
              <w:numPr>
                <w:ilvl w:val="0"/>
                <w:numId w:val="4"/>
              </w:num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QR-Code einscannen</w:t>
            </w:r>
          </w:p>
          <w:p w:rsidR="003B3E22" w:rsidRPr="003B3E22" w:rsidRDefault="003B3E22" w:rsidP="003B3E22">
            <w:pPr>
              <w:pStyle w:val="Listenabsatz"/>
              <w:numPr>
                <w:ilvl w:val="0"/>
                <w:numId w:val="4"/>
              </w:num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Tipps anzeigen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Sehr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BF61D2">
              <w:rPr>
                <w:rFonts w:ascii="Times New Roman" w:hAnsi="Times New Roman"/>
                <w:color w:val="666666"/>
                <w:sz w:val="24"/>
                <w:szCs w:val="24"/>
              </w:rPr>
              <w:t>angemeldet und möchte sich Übersicht verschaffen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E5" w:rsidRDefault="00284AE5">
      <w:r>
        <w:separator/>
      </w:r>
    </w:p>
  </w:endnote>
  <w:endnote w:type="continuationSeparator" w:id="0">
    <w:p w:rsidR="00284AE5" w:rsidRDefault="0028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E5" w:rsidRDefault="00284AE5">
      <w:r>
        <w:rPr>
          <w:color w:val="000000"/>
        </w:rPr>
        <w:separator/>
      </w:r>
    </w:p>
  </w:footnote>
  <w:footnote w:type="continuationSeparator" w:id="0">
    <w:p w:rsidR="00284AE5" w:rsidRDefault="0028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C16F0"/>
    <w:multiLevelType w:val="hybridMultilevel"/>
    <w:tmpl w:val="5D448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27B3E"/>
    <w:rsid w:val="00130D8D"/>
    <w:rsid w:val="001377FD"/>
    <w:rsid w:val="00152555"/>
    <w:rsid w:val="001950F9"/>
    <w:rsid w:val="00284AE5"/>
    <w:rsid w:val="002B36D2"/>
    <w:rsid w:val="002C29DE"/>
    <w:rsid w:val="00386863"/>
    <w:rsid w:val="003B3E22"/>
    <w:rsid w:val="003D3D42"/>
    <w:rsid w:val="0054775D"/>
    <w:rsid w:val="005836A8"/>
    <w:rsid w:val="005C74BA"/>
    <w:rsid w:val="0079698B"/>
    <w:rsid w:val="008B0D4F"/>
    <w:rsid w:val="00915482"/>
    <w:rsid w:val="00B07A71"/>
    <w:rsid w:val="00B2280D"/>
    <w:rsid w:val="00B44A06"/>
    <w:rsid w:val="00BF61D2"/>
    <w:rsid w:val="00CD69CA"/>
    <w:rsid w:val="00D55000"/>
    <w:rsid w:val="00D6071F"/>
    <w:rsid w:val="00D81FE8"/>
    <w:rsid w:val="00E714D6"/>
    <w:rsid w:val="00EA73C6"/>
    <w:rsid w:val="00EF0554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3B3E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9</cp:revision>
  <cp:lastPrinted>2013-05-22T22:00:00Z</cp:lastPrinted>
  <dcterms:created xsi:type="dcterms:W3CDTF">2014-05-08T07:27:00Z</dcterms:created>
  <dcterms:modified xsi:type="dcterms:W3CDTF">2014-05-08T08:24:00Z</dcterms:modified>
</cp:coreProperties>
</file>