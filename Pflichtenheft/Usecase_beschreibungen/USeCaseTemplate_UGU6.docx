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D6" w:rsidRDefault="00E714D6"/>
    <w:tbl>
      <w:tblPr>
        <w:tblW w:w="9605" w:type="dxa"/>
        <w:tblInd w:w="4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22"/>
        <w:gridCol w:w="1835"/>
        <w:gridCol w:w="3107"/>
        <w:gridCol w:w="2141"/>
      </w:tblGrid>
      <w:tr w:rsidR="00E714D6">
        <w:tc>
          <w:tcPr>
            <w:tcW w:w="252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416915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083" w:type="dxa"/>
            <w:gridSpan w:val="3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3D559C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UGU6</w:t>
            </w:r>
          </w:p>
          <w:p w:rsidR="00E714D6" w:rsidRDefault="00E714D6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416915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9B75A5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QR-Code einscannen</w:t>
            </w:r>
          </w:p>
          <w:p w:rsidR="00E714D6" w:rsidRDefault="00E714D6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416915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Erzeugt von: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915482">
            <w:pPr>
              <w:snapToGrid w:val="0"/>
              <w:rPr>
                <w:rFonts w:cs="Arial"/>
                <w:color w:val="666666"/>
              </w:rPr>
            </w:pPr>
            <w:r>
              <w:rPr>
                <w:rFonts w:cs="Arial"/>
                <w:color w:val="666666"/>
              </w:rPr>
              <w:t>Hüppmeier, Noll, Luong</w:t>
            </w:r>
          </w:p>
          <w:p w:rsidR="00E714D6" w:rsidRDefault="00E714D6">
            <w:pPr>
              <w:snapToGrid w:val="0"/>
              <w:rPr>
                <w:rFonts w:cs="Arial"/>
                <w:color w:val="666666"/>
              </w:rPr>
            </w:pPr>
          </w:p>
        </w:tc>
        <w:tc>
          <w:tcPr>
            <w:tcW w:w="3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416915">
            <w:pPr>
              <w:jc w:val="right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Zuletzt überarbeitet von: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915482">
            <w:pPr>
              <w:snapToGrid w:val="0"/>
              <w:rPr>
                <w:rFonts w:cs="Arial"/>
                <w:color w:val="666666"/>
              </w:rPr>
            </w:pPr>
            <w:r>
              <w:rPr>
                <w:rFonts w:cs="Arial"/>
                <w:color w:val="666666"/>
              </w:rPr>
              <w:t>Hüppmeier</w:t>
            </w: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416915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Erzeugt am: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915482">
            <w:pPr>
              <w:snapToGrid w:val="0"/>
              <w:rPr>
                <w:rFonts w:cs="Arial"/>
                <w:color w:val="666666"/>
              </w:rPr>
            </w:pPr>
            <w:r>
              <w:rPr>
                <w:rFonts w:cs="Arial"/>
                <w:color w:val="666666"/>
              </w:rPr>
              <w:t>24.04.2014</w:t>
            </w:r>
          </w:p>
          <w:p w:rsidR="00E714D6" w:rsidRDefault="00E714D6">
            <w:pPr>
              <w:snapToGrid w:val="0"/>
              <w:rPr>
                <w:rFonts w:cs="Arial"/>
                <w:color w:val="666666"/>
              </w:rPr>
            </w:pPr>
          </w:p>
        </w:tc>
        <w:tc>
          <w:tcPr>
            <w:tcW w:w="3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416915">
            <w:pPr>
              <w:jc w:val="right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Zuletzt überarbeitet am: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915482">
            <w:pPr>
              <w:snapToGrid w:val="0"/>
              <w:rPr>
                <w:rFonts w:cs="Arial"/>
                <w:color w:val="666666"/>
              </w:rPr>
            </w:pPr>
            <w:r>
              <w:rPr>
                <w:rFonts w:cs="Arial"/>
                <w:color w:val="666666"/>
              </w:rPr>
              <w:t>28.04.2014</w:t>
            </w: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416915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Akteure: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915482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Spieler</w:t>
            </w: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416915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Beschreibung: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73244E" w:rsidP="0054775D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Spieler scannt QR-Code ein. System wertet diesen aus.</w:t>
            </w: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416915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Auslösendes Ereignis (Trigger):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915482" w:rsidP="00B01235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 xml:space="preserve">Spieler tippt auf </w:t>
            </w:r>
            <w:r w:rsidR="00B01235">
              <w:rPr>
                <w:rFonts w:ascii="Times New Roman" w:hAnsi="Times New Roman"/>
                <w:color w:val="666666"/>
                <w:sz w:val="24"/>
                <w:szCs w:val="24"/>
              </w:rPr>
              <w:t>Button</w:t>
            </w:r>
            <w:r>
              <w:rPr>
                <w:rFonts w:ascii="Times New Roman" w:hAnsi="Times New Roman"/>
                <w:color w:val="666666"/>
                <w:sz w:val="24"/>
                <w:szCs w:val="24"/>
              </w:rPr>
              <w:t xml:space="preserve"> „</w:t>
            </w:r>
            <w:r w:rsidR="00B01235">
              <w:rPr>
                <w:rFonts w:ascii="Times New Roman" w:hAnsi="Times New Roman"/>
                <w:color w:val="666666"/>
                <w:sz w:val="24"/>
                <w:szCs w:val="24"/>
              </w:rPr>
              <w:t>Scannen</w:t>
            </w:r>
            <w:r>
              <w:rPr>
                <w:rFonts w:ascii="Times New Roman" w:hAnsi="Times New Roman"/>
                <w:color w:val="666666"/>
                <w:sz w:val="24"/>
                <w:szCs w:val="24"/>
              </w:rPr>
              <w:t>“</w:t>
            </w:r>
          </w:p>
        </w:tc>
      </w:tr>
      <w:tr w:rsidR="00E714D6">
        <w:trPr>
          <w:trHeight w:val="813"/>
        </w:trPr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416915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Vorbedingung: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54775D" w:rsidP="0073244E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Spieler ist angemeldet</w:t>
            </w:r>
            <w:r w:rsidR="00B01235">
              <w:rPr>
                <w:rFonts w:ascii="Times New Roman" w:hAnsi="Times New Roman"/>
                <w:color w:val="666666"/>
                <w:sz w:val="24"/>
                <w:szCs w:val="24"/>
              </w:rPr>
              <w:t xml:space="preserve">, hat auf Button „QR-Code scannen“ getippt und </w:t>
            </w:r>
            <w:r w:rsidR="0073244E">
              <w:rPr>
                <w:rFonts w:ascii="Times New Roman" w:hAnsi="Times New Roman"/>
                <w:color w:val="666666"/>
                <w:sz w:val="24"/>
                <w:szCs w:val="24"/>
              </w:rPr>
              <w:t>befindet sich auf Kartenmenü-GUI</w:t>
            </w: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416915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Nachbedingung: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73244E" w:rsidP="00020F6B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keine</w:t>
            </w:r>
            <w:r w:rsidR="00B01235">
              <w:rPr>
                <w:rFonts w:ascii="Times New Roman" w:hAnsi="Times New Roman"/>
                <w:color w:val="666666"/>
                <w:sz w:val="24"/>
                <w:szCs w:val="24"/>
              </w:rPr>
              <w:t xml:space="preserve"> </w:t>
            </w:r>
          </w:p>
        </w:tc>
      </w:tr>
      <w:tr w:rsidR="00E714D6">
        <w:trPr>
          <w:trHeight w:val="1121"/>
        </w:trPr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416915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Normaler Ablauf: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244E" w:rsidRDefault="0073244E" w:rsidP="0073244E">
            <w:pPr>
              <w:pStyle w:val="Hints"/>
              <w:numPr>
                <w:ilvl w:val="0"/>
                <w:numId w:val="4"/>
              </w:numPr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System nutzt Kamera und zeigt Sichtfeld an</w:t>
            </w:r>
          </w:p>
          <w:p w:rsidR="00E714D6" w:rsidRDefault="0073244E" w:rsidP="0073244E">
            <w:pPr>
              <w:pStyle w:val="Hints"/>
              <w:numPr>
                <w:ilvl w:val="0"/>
                <w:numId w:val="4"/>
              </w:numPr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Spieler tippt auf Button „Scannen“</w:t>
            </w:r>
          </w:p>
          <w:p w:rsidR="0073244E" w:rsidRDefault="0073244E" w:rsidP="0073244E">
            <w:pPr>
              <w:pStyle w:val="Hints"/>
              <w:numPr>
                <w:ilvl w:val="0"/>
                <w:numId w:val="4"/>
              </w:numPr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System scannt den QR-Code und wertet diesen aus</w:t>
            </w:r>
          </w:p>
          <w:p w:rsidR="0073244E" w:rsidRDefault="0073244E" w:rsidP="0073244E">
            <w:pPr>
              <w:pStyle w:val="Hints"/>
              <w:numPr>
                <w:ilvl w:val="0"/>
                <w:numId w:val="4"/>
              </w:numPr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Logbucheintrag-GUI wird angezeigt.</w:t>
            </w: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416915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Alternativer Ablauf:</w:t>
            </w:r>
          </w:p>
          <w:p w:rsidR="00E714D6" w:rsidRDefault="00E714D6">
            <w:pPr>
              <w:jc w:val="right"/>
              <w:rPr>
                <w:rFonts w:cs="Arial"/>
                <w:b/>
                <w:color w:val="666666"/>
                <w:szCs w:val="20"/>
              </w:rPr>
            </w:pP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244E" w:rsidRDefault="0073244E" w:rsidP="0073244E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color w:val="666666"/>
                <w:sz w:val="24"/>
                <w:szCs w:val="24"/>
              </w:rPr>
              <w:t xml:space="preserve"> a) </w:t>
            </w:r>
            <w:r>
              <w:rPr>
                <w:rFonts w:ascii="Times New Roman" w:hAnsi="Times New Roman"/>
                <w:color w:val="666666"/>
                <w:sz w:val="24"/>
                <w:szCs w:val="24"/>
              </w:rPr>
              <w:t>System kann keinen QR-Code finden</w:t>
            </w:r>
          </w:p>
          <w:p w:rsidR="0073244E" w:rsidRDefault="0073244E" w:rsidP="0073244E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 xml:space="preserve">     1) Fehlermeldung „</w:t>
            </w:r>
            <w:r>
              <w:rPr>
                <w:rFonts w:ascii="Times New Roman" w:hAnsi="Times New Roman"/>
                <w:color w:val="666666"/>
                <w:sz w:val="24"/>
                <w:szCs w:val="24"/>
              </w:rPr>
              <w:t>Kein QR-Code gefunden!“ erscheint in Rot oberhalb der GUI</w:t>
            </w:r>
            <w:r>
              <w:rPr>
                <w:rFonts w:ascii="Times New Roman" w:hAnsi="Times New Roman"/>
                <w:color w:val="666666"/>
                <w:sz w:val="24"/>
                <w:szCs w:val="24"/>
              </w:rPr>
              <w:t>.</w:t>
            </w:r>
          </w:p>
          <w:p w:rsidR="001950F9" w:rsidRPr="0079698B" w:rsidRDefault="0073244E" w:rsidP="0073244E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 xml:space="preserve">     2) Weiter in Schritt 1 des normalen Ablaufs.</w:t>
            </w: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416915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Fehlerfall: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244E" w:rsidRDefault="0073244E" w:rsidP="0073244E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1 a) System kann sich nicht mit Kamera verbinden</w:t>
            </w:r>
          </w:p>
          <w:p w:rsidR="0073244E" w:rsidRDefault="0073244E" w:rsidP="0073244E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 xml:space="preserve">     1) Fehlermeldung „Kein Kamera gefunden!“ erscheint in Rot oberhalb der GUI.</w:t>
            </w:r>
          </w:p>
          <w:p w:rsidR="00D55000" w:rsidRDefault="0073244E" w:rsidP="0073244E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 xml:space="preserve">     2) Kartenmenü-GUI wird wieder angezeigt.</w:t>
            </w: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416915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Enthaltene Anwendungsfälle: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B01235" w:rsidP="002B36D2">
            <w:pPr>
              <w:rPr>
                <w:rFonts w:cs="Arial"/>
                <w:color w:val="666666"/>
              </w:rPr>
            </w:pPr>
            <w:r>
              <w:rPr>
                <w:rFonts w:cs="Arial"/>
                <w:color w:val="666666"/>
              </w:rPr>
              <w:t>Log-Bucheintrag eingeben</w:t>
            </w: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416915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Nutzungshäufigkeit: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54775D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häufig</w:t>
            </w: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416915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Spezielle Anforderungen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D55000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Smartphone</w:t>
            </w:r>
            <w:r w:rsidR="00B01235">
              <w:rPr>
                <w:rFonts w:ascii="Times New Roman" w:hAnsi="Times New Roman"/>
                <w:color w:val="666666"/>
                <w:sz w:val="24"/>
                <w:szCs w:val="24"/>
              </w:rPr>
              <w:t xml:space="preserve"> mit Kamera</w:t>
            </w: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416915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Annahmen: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D55000" w:rsidP="00B01235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 xml:space="preserve">Spieler </w:t>
            </w:r>
            <w:r w:rsidR="00B01235">
              <w:rPr>
                <w:rFonts w:ascii="Times New Roman" w:hAnsi="Times New Roman"/>
                <w:color w:val="666666"/>
                <w:sz w:val="24"/>
                <w:szCs w:val="24"/>
              </w:rPr>
              <w:t>möchte gefundenen QR-Code einscannen.</w:t>
            </w: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416915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Weitere Angaben und Fragen: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D55000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keine</w:t>
            </w:r>
            <w:bookmarkStart w:id="0" w:name="_GoBack"/>
            <w:bookmarkEnd w:id="0"/>
          </w:p>
        </w:tc>
      </w:tr>
    </w:tbl>
    <w:p w:rsidR="00E714D6" w:rsidRDefault="00E714D6"/>
    <w:sectPr w:rsidR="00E714D6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74FE" w:rsidRDefault="002874FE">
      <w:r>
        <w:separator/>
      </w:r>
    </w:p>
  </w:endnote>
  <w:endnote w:type="continuationSeparator" w:id="0">
    <w:p w:rsidR="002874FE" w:rsidRDefault="002874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74FE" w:rsidRDefault="002874FE">
      <w:r>
        <w:rPr>
          <w:color w:val="000000"/>
        </w:rPr>
        <w:separator/>
      </w:r>
    </w:p>
  </w:footnote>
  <w:footnote w:type="continuationSeparator" w:id="0">
    <w:p w:rsidR="002874FE" w:rsidRDefault="002874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FA564B"/>
    <w:multiLevelType w:val="hybridMultilevel"/>
    <w:tmpl w:val="6764033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A2457E"/>
    <w:multiLevelType w:val="hybridMultilevel"/>
    <w:tmpl w:val="16BA344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977DF2"/>
    <w:multiLevelType w:val="hybridMultilevel"/>
    <w:tmpl w:val="1CAA18F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C66E93"/>
    <w:multiLevelType w:val="hybridMultilevel"/>
    <w:tmpl w:val="D59084D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4D6"/>
    <w:rsid w:val="00020F6B"/>
    <w:rsid w:val="00062AF2"/>
    <w:rsid w:val="00127B3E"/>
    <w:rsid w:val="00130D8D"/>
    <w:rsid w:val="001950F9"/>
    <w:rsid w:val="002874FE"/>
    <w:rsid w:val="002B36D2"/>
    <w:rsid w:val="003D3D42"/>
    <w:rsid w:val="003D559C"/>
    <w:rsid w:val="00416915"/>
    <w:rsid w:val="0054775D"/>
    <w:rsid w:val="005836A8"/>
    <w:rsid w:val="005C74BA"/>
    <w:rsid w:val="0073244E"/>
    <w:rsid w:val="0079698B"/>
    <w:rsid w:val="008B0D4F"/>
    <w:rsid w:val="00915482"/>
    <w:rsid w:val="009B75A5"/>
    <w:rsid w:val="00B01235"/>
    <w:rsid w:val="00B07A71"/>
    <w:rsid w:val="00B2280D"/>
    <w:rsid w:val="00B44A06"/>
    <w:rsid w:val="00BF61D2"/>
    <w:rsid w:val="00D55000"/>
    <w:rsid w:val="00E714D6"/>
    <w:rsid w:val="00EA73C6"/>
    <w:rsid w:val="00FF3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0A2DD7B-3F61-42C5-B7C1-BBB2BE6EC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Arial Unicode MS"/>
        <w:kern w:val="3"/>
        <w:sz w:val="24"/>
        <w:szCs w:val="24"/>
        <w:lang w:val="de-DE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pPr>
      <w:suppressAutoHyphens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Hints">
    <w:name w:val="Hints"/>
    <w:basedOn w:val="Standard"/>
    <w:rPr>
      <w:rFonts w:ascii="Arial" w:hAnsi="Arial" w:cs="Arial"/>
      <w:color w:val="5F5F5F"/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liver\Documents\3A32DD58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3A32DD58</Template>
  <TotalTime>0</TotalTime>
  <Pages>1</Pages>
  <Words>174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Romina Kehl</dc:creator>
  <cp:lastModifiedBy>Oliver Noll</cp:lastModifiedBy>
  <cp:revision>4</cp:revision>
  <cp:lastPrinted>2013-05-22T22:00:00Z</cp:lastPrinted>
  <dcterms:created xsi:type="dcterms:W3CDTF">2014-05-08T07:36:00Z</dcterms:created>
  <dcterms:modified xsi:type="dcterms:W3CDTF">2014-05-15T10:19:00Z</dcterms:modified>
</cp:coreProperties>
</file>