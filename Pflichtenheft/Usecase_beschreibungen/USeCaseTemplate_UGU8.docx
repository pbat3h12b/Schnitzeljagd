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2118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UGU8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2118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Rätsel lösen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372142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Rätsel erscheint, welches der Spieler lösen muss.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372142" w:rsidP="000D505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Absenden des Logbuch-Eintrages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372142" w:rsidP="008E312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Logbuch-Eintrag erfolgreich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8E312B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-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372142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löst Rätsel. Neuer Cache erscheint auf Karte.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F9" w:rsidRPr="0079698B" w:rsidRDefault="00372142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-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000" w:rsidRDefault="00372142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-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372142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-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44427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44278" w:rsidP="0037214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</w:t>
            </w:r>
            <w:r w:rsidR="00372142">
              <w:rPr>
                <w:rFonts w:ascii="Times New Roman" w:hAnsi="Times New Roman"/>
                <w:color w:val="666666"/>
                <w:sz w:val="24"/>
                <w:szCs w:val="24"/>
              </w:rPr>
              <w:t>möchte neuen Cache freischalten.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A401C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  <w:bookmarkStart w:id="0" w:name="_GoBack"/>
            <w:bookmarkEnd w:id="0"/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1C4" w:rsidRDefault="00A401C4">
      <w:r>
        <w:separator/>
      </w:r>
    </w:p>
  </w:endnote>
  <w:endnote w:type="continuationSeparator" w:id="0">
    <w:p w:rsidR="00A401C4" w:rsidRDefault="00A40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1C4" w:rsidRDefault="00A401C4">
      <w:r>
        <w:rPr>
          <w:color w:val="000000"/>
        </w:rPr>
        <w:separator/>
      </w:r>
    </w:p>
  </w:footnote>
  <w:footnote w:type="continuationSeparator" w:id="0">
    <w:p w:rsidR="00A401C4" w:rsidRDefault="00A40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714D6"/>
    <w:rsid w:val="00020F6B"/>
    <w:rsid w:val="00062AF2"/>
    <w:rsid w:val="000D5058"/>
    <w:rsid w:val="00127B3E"/>
    <w:rsid w:val="00130D8D"/>
    <w:rsid w:val="001950F9"/>
    <w:rsid w:val="00200A23"/>
    <w:rsid w:val="00267D85"/>
    <w:rsid w:val="002B36D2"/>
    <w:rsid w:val="00372142"/>
    <w:rsid w:val="003D3D42"/>
    <w:rsid w:val="003D559C"/>
    <w:rsid w:val="00444278"/>
    <w:rsid w:val="0046427A"/>
    <w:rsid w:val="0054775D"/>
    <w:rsid w:val="005836A8"/>
    <w:rsid w:val="005C74BA"/>
    <w:rsid w:val="0079698B"/>
    <w:rsid w:val="008B0D4F"/>
    <w:rsid w:val="008E312B"/>
    <w:rsid w:val="00915482"/>
    <w:rsid w:val="009B75A5"/>
    <w:rsid w:val="00A401C4"/>
    <w:rsid w:val="00B01235"/>
    <w:rsid w:val="00B07A71"/>
    <w:rsid w:val="00B2280D"/>
    <w:rsid w:val="00B44A06"/>
    <w:rsid w:val="00BF61D2"/>
    <w:rsid w:val="00D55000"/>
    <w:rsid w:val="00E21183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4</cp:revision>
  <cp:lastPrinted>2013-05-22T22:00:00Z</cp:lastPrinted>
  <dcterms:created xsi:type="dcterms:W3CDTF">2014-05-08T09:06:00Z</dcterms:created>
  <dcterms:modified xsi:type="dcterms:W3CDTF">2014-05-08T09:11:00Z</dcterms:modified>
</cp:coreProperties>
</file>