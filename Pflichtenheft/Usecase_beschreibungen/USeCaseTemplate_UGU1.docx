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CF" w:rsidRDefault="00C16CCF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1835"/>
        <w:gridCol w:w="3107"/>
        <w:gridCol w:w="2141"/>
      </w:tblGrid>
      <w:tr w:rsidR="00C16CCF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UGU1</w:t>
            </w:r>
          </w:p>
          <w:p w:rsidR="00C16CCF" w:rsidRDefault="00C16CCF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anmelden</w:t>
            </w:r>
          </w:p>
          <w:p w:rsidR="00C16CCF" w:rsidRDefault="00C16CCF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C16CCF" w:rsidRDefault="00C16CCF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C16CCF" w:rsidRDefault="00C16CCF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meldet sich am Spiel an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 w:rsidP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</w:t>
            </w:r>
            <w:r w:rsidR="00133FF3">
              <w:rPr>
                <w:rFonts w:ascii="Times New Roman" w:hAnsi="Times New Roman"/>
                <w:color w:val="666666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C16CCF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133FF3" w:rsidP="00687A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befindet sich auf der </w:t>
            </w:r>
            <w:r w:rsidR="00687ADA">
              <w:rPr>
                <w:rFonts w:ascii="Times New Roman" w:hAnsi="Times New Roman"/>
                <w:color w:val="666666"/>
                <w:sz w:val="24"/>
                <w:szCs w:val="24"/>
              </w:rPr>
              <w:t>Login-GUI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und ist nicht angemeldet.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C16CCF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FF3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Kontodaten ein</w:t>
            </w:r>
          </w:p>
          <w:p w:rsidR="00133FF3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„Login“</w:t>
            </w:r>
          </w:p>
          <w:p w:rsidR="00133FF3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Daten auf Richtigkeit</w:t>
            </w:r>
          </w:p>
          <w:p w:rsidR="000F532E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wird am Spiel angemeldet</w:t>
            </w:r>
          </w:p>
          <w:p w:rsidR="00C16CCF" w:rsidRPr="000F532E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 w:rsidRPr="000F532E">
              <w:rPr>
                <w:rFonts w:ascii="Times New Roman" w:hAnsi="Times New Roman"/>
                <w:color w:val="666666"/>
                <w:sz w:val="24"/>
                <w:szCs w:val="24"/>
              </w:rPr>
              <w:t>Hauptmenü-GUI wird angezeigt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C16CCF" w:rsidRDefault="00C16CCF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„Eingabe fehlt!“ erscheint in Rot über den Feldern.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bookmarkEnd w:id="0"/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Datenbank kann eingegebenen Nicknamen nicht finden.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„Der Nickname existiert nicht!“ erscheint in Rot über den Feldern.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b) Das Passwort des angegebenen Nicknamens aus der Datenbank stimmt nicht mit dem eingegebenen Passwort überein.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„Das Passwort ist fehlerhaft!“ erscheint in Rot über den Felder.</w:t>
            </w:r>
          </w:p>
          <w:p w:rsidR="00C16CCF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FF3" w:rsidRDefault="000F532E" w:rsidP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0F532E" w:rsidRDefault="000F532E" w:rsidP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0F532E" w:rsidP="000F532E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Registrieren (</w:t>
            </w:r>
            <w:r w:rsidR="00F04FC5">
              <w:rPr>
                <w:rFonts w:cs="Arial"/>
                <w:color w:val="666666"/>
              </w:rPr>
              <w:t>Passwort neu anfordern</w:t>
            </w:r>
            <w:r>
              <w:rPr>
                <w:rFonts w:cs="Arial"/>
                <w:color w:val="666666"/>
              </w:rPr>
              <w:t>)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bereits registriert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Kontodaten: Nickname &amp; Passwort</w:t>
            </w:r>
          </w:p>
          <w:p w:rsidR="000F532E" w:rsidRDefault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(Eventuell „Passwort anfordern“)</w:t>
            </w:r>
          </w:p>
        </w:tc>
      </w:tr>
    </w:tbl>
    <w:p w:rsidR="00C16CCF" w:rsidRDefault="00C16CCF"/>
    <w:sectPr w:rsidR="00C16CC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E28" w:rsidRDefault="00CA4E28">
      <w:r>
        <w:separator/>
      </w:r>
    </w:p>
  </w:endnote>
  <w:endnote w:type="continuationSeparator" w:id="0">
    <w:p w:rsidR="00CA4E28" w:rsidRDefault="00CA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E28" w:rsidRDefault="00CA4E28">
      <w:r>
        <w:rPr>
          <w:color w:val="000000"/>
        </w:rPr>
        <w:separator/>
      </w:r>
    </w:p>
  </w:footnote>
  <w:footnote w:type="continuationSeparator" w:id="0">
    <w:p w:rsidR="00CA4E28" w:rsidRDefault="00CA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5C96258D"/>
    <w:multiLevelType w:val="multilevel"/>
    <w:tmpl w:val="A4027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CF"/>
    <w:rsid w:val="000F532E"/>
    <w:rsid w:val="00133FF3"/>
    <w:rsid w:val="004A5703"/>
    <w:rsid w:val="00687ADA"/>
    <w:rsid w:val="00737E46"/>
    <w:rsid w:val="00883885"/>
    <w:rsid w:val="008C3330"/>
    <w:rsid w:val="00BA5AB5"/>
    <w:rsid w:val="00C16CCF"/>
    <w:rsid w:val="00CA4E28"/>
    <w:rsid w:val="00E66DA0"/>
    <w:rsid w:val="00EC0140"/>
    <w:rsid w:val="00F0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053A0-C423-43EB-AA16-A317D68E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7</cp:revision>
  <cp:lastPrinted>2013-05-22T22:00:00Z</cp:lastPrinted>
  <dcterms:created xsi:type="dcterms:W3CDTF">2014-05-08T07:11:00Z</dcterms:created>
  <dcterms:modified xsi:type="dcterms:W3CDTF">2014-05-15T10:30:00Z</dcterms:modified>
</cp:coreProperties>
</file>