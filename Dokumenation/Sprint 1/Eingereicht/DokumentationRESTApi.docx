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lang w:eastAsia="en-US"/>
        </w:rPr>
        <w:id w:val="-159084522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690D6A" w:rsidRPr="0077095B" w:rsidTr="00BA7AE3">
            <w:sdt>
              <w:sdtPr>
                <w:rPr>
                  <w:rFonts w:ascii="Arial" w:eastAsiaTheme="majorEastAsia" w:hAnsi="Arial" w:cs="Arial"/>
                  <w:lang w:eastAsia="en-US"/>
                </w:rPr>
                <w:alias w:val="Firma"/>
                <w:id w:val="13406915"/>
                <w:placeholder>
                  <w:docPart w:val="46173580E7F540D8BBA14CFBAF6F080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90D6A" w:rsidRPr="000F163E" w:rsidRDefault="0003648A" w:rsidP="00690D6A">
                    <w:pPr>
                      <w:pStyle w:val="KeinLeerraum"/>
                      <w:rPr>
                        <w:rFonts w:ascii="Arial" w:eastAsiaTheme="majorEastAsia" w:hAnsi="Arial" w:cs="Arial"/>
                        <w:lang w:val="en-US"/>
                      </w:rPr>
                    </w:pPr>
                    <w:r>
                      <w:rPr>
                        <w:rFonts w:ascii="Arial" w:eastAsiaTheme="majorEastAsia" w:hAnsi="Arial" w:cs="Arial"/>
                        <w:lang w:eastAsia="en-US"/>
                      </w:rPr>
                      <w:t>b.i.b. International College</w:t>
                    </w:r>
                  </w:p>
                </w:tc>
              </w:sdtContent>
            </w:sdt>
          </w:tr>
          <w:tr w:rsidR="00690D6A" w:rsidRPr="000F163E" w:rsidTr="00BA7AE3">
            <w:tc>
              <w:tcPr>
                <w:tcW w:w="7442" w:type="dxa"/>
              </w:tcPr>
              <w:sdt>
                <w:sdtPr>
                  <w:rPr>
                    <w:rFonts w:ascii="Arial" w:eastAsiaTheme="majorEastAsia" w:hAnsi="Arial" w:cs="Arial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90D6A" w:rsidRPr="000F163E" w:rsidRDefault="0077095B" w:rsidP="0077095B">
                    <w:pPr>
                      <w:pStyle w:val="KeinLeerraum"/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>Dokumentation</w:t>
                    </w:r>
                    <w:r w:rsidR="00690D6A" w:rsidRPr="000F163E"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>REST-API</w:t>
                    </w:r>
                  </w:p>
                </w:sdtContent>
              </w:sdt>
            </w:tc>
          </w:tr>
          <w:tr w:rsidR="00690D6A" w:rsidRPr="000F163E" w:rsidTr="00BA7AE3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90D6A" w:rsidRPr="000F163E" w:rsidRDefault="00690D6A" w:rsidP="00690D6A">
                <w:pPr>
                  <w:pStyle w:val="KeinLeerraum"/>
                  <w:rPr>
                    <w:rFonts w:ascii="Arial" w:eastAsiaTheme="majorEastAsia" w:hAnsi="Arial" w:cs="Arial"/>
                  </w:rPr>
                </w:pPr>
              </w:p>
            </w:tc>
          </w:tr>
        </w:tbl>
        <w:p w:rsidR="00690D6A" w:rsidRPr="000F163E" w:rsidRDefault="00690D6A">
          <w:pPr>
            <w:rPr>
              <w:rFonts w:ascii="Arial" w:hAnsi="Arial" w:cs="Arial"/>
            </w:rPr>
          </w:pPr>
        </w:p>
        <w:p w:rsidR="00690D6A" w:rsidRPr="000F163E" w:rsidRDefault="00690D6A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690D6A" w:rsidRPr="000F163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7095B" w:rsidRPr="0077095B" w:rsidRDefault="0077095B" w:rsidP="0077095B">
                <w:pPr>
                  <w:pStyle w:val="KeinLeerraum"/>
                  <w:rPr>
                    <w:rFonts w:ascii="Arial" w:hAnsi="Arial" w:cs="Arial"/>
                    <w:color w:val="4F81BD" w:themeColor="accent1"/>
                  </w:rPr>
                </w:pPr>
              </w:p>
              <w:sdt>
                <w:sdtPr>
                  <w:rPr>
                    <w:rFonts w:ascii="Arial" w:hAnsi="Arial" w:cs="Arial"/>
                    <w:color w:val="4F81BD" w:themeColor="accent1"/>
                    <w:lang w:val="en-US"/>
                  </w:rPr>
                  <w:alias w:val="Autor"/>
                  <w:id w:val="1159111572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7095B" w:rsidRPr="0077095B" w:rsidRDefault="0077095B" w:rsidP="0077095B">
                    <w:pPr>
                      <w:pStyle w:val="KeinLeerraum"/>
                      <w:rPr>
                        <w:rFonts w:ascii="Arial" w:hAnsi="Arial" w:cs="Arial"/>
                        <w:color w:val="4F81BD" w:themeColor="accent1"/>
                      </w:rPr>
                    </w:pPr>
                    <w:r>
                      <w:rPr>
                        <w:rFonts w:ascii="Arial" w:hAnsi="Arial" w:cs="Arial"/>
                        <w:color w:val="4F81BD" w:themeColor="accent1"/>
                      </w:rPr>
                      <w:t>Benedikt Ahle | Patrick Meyer | André Münstermann</w:t>
                    </w:r>
                  </w:p>
                </w:sdtContent>
              </w:sdt>
              <w:p w:rsidR="00690D6A" w:rsidRPr="0077095B" w:rsidRDefault="00690D6A">
                <w:pPr>
                  <w:pStyle w:val="KeinLeerraum"/>
                  <w:rPr>
                    <w:rFonts w:ascii="Arial" w:hAnsi="Arial" w:cs="Arial"/>
                    <w:color w:val="4F81BD" w:themeColor="accent1"/>
                  </w:rPr>
                </w:pPr>
              </w:p>
              <w:sdt>
                <w:sdtPr>
                  <w:rPr>
                    <w:rFonts w:ascii="Arial" w:hAnsi="Arial" w:cs="Arial"/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8-14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690D6A" w:rsidRPr="000F163E" w:rsidRDefault="0077095B">
                    <w:pPr>
                      <w:pStyle w:val="KeinLeerraum"/>
                      <w:rPr>
                        <w:rFonts w:ascii="Arial" w:hAnsi="Arial" w:cs="Arial"/>
                        <w:color w:val="4F81BD" w:themeColor="accent1"/>
                      </w:rPr>
                    </w:pPr>
                    <w:r>
                      <w:rPr>
                        <w:rFonts w:ascii="Arial" w:hAnsi="Arial" w:cs="Arial"/>
                        <w:color w:val="4F81BD" w:themeColor="accent1"/>
                      </w:rPr>
                      <w:t>14.08</w:t>
                    </w:r>
                    <w:r w:rsidR="005A2B18" w:rsidRPr="000F163E">
                      <w:rPr>
                        <w:rFonts w:ascii="Arial" w:hAnsi="Arial" w:cs="Arial"/>
                        <w:color w:val="4F81BD" w:themeColor="accent1"/>
                      </w:rPr>
                      <w:t>.2014</w:t>
                    </w:r>
                  </w:p>
                </w:sdtContent>
              </w:sdt>
              <w:p w:rsidR="00690D6A" w:rsidRPr="000F163E" w:rsidRDefault="00690D6A">
                <w:pPr>
                  <w:pStyle w:val="KeinLeerraum"/>
                  <w:rPr>
                    <w:rFonts w:ascii="Arial" w:hAnsi="Arial" w:cs="Arial"/>
                    <w:color w:val="4F81BD" w:themeColor="accent1"/>
                  </w:rPr>
                </w:pPr>
              </w:p>
            </w:tc>
          </w:tr>
        </w:tbl>
        <w:p w:rsidR="00690D6A" w:rsidRPr="000F163E" w:rsidRDefault="00690D6A">
          <w:pPr>
            <w:rPr>
              <w:rFonts w:ascii="Arial" w:hAnsi="Arial" w:cs="Arial"/>
            </w:rPr>
          </w:pPr>
        </w:p>
        <w:p w:rsidR="00690D6A" w:rsidRPr="000F163E" w:rsidRDefault="00690D6A">
          <w:pPr>
            <w:rPr>
              <w:rFonts w:ascii="Arial" w:hAnsi="Arial" w:cs="Arial"/>
            </w:rPr>
          </w:pPr>
          <w:r w:rsidRPr="000F163E">
            <w:rPr>
              <w:rFonts w:ascii="Arial" w:hAnsi="Arial" w:cs="Arial"/>
            </w:rPr>
            <w:br w:type="page"/>
          </w:r>
        </w:p>
      </w:sdtContent>
    </w:sdt>
    <w:p w:rsidR="00690D6A" w:rsidRPr="000F163E" w:rsidRDefault="00690D6A">
      <w:pPr>
        <w:rPr>
          <w:rFonts w:ascii="Arial" w:hAnsi="Arial" w:cs="Arial"/>
        </w:rPr>
        <w:sectPr w:rsidR="00690D6A" w:rsidRPr="000F163E" w:rsidSect="00690D6A">
          <w:footerReference w:type="default" r:id="rId10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77095B" w:rsidRPr="0077095B" w:rsidRDefault="0077095B" w:rsidP="0077095B">
      <w:pPr>
        <w:pStyle w:val="berschrift1"/>
      </w:pPr>
      <w:r w:rsidRPr="0077095B">
        <w:lastRenderedPageBreak/>
        <w:t>1 Ziele</w:t>
      </w:r>
    </w:p>
    <w:p w:rsidR="0077095B" w:rsidRDefault="0077095B" w:rsidP="0077095B">
      <w:pPr>
        <w:pStyle w:val="KeinLeerraum"/>
      </w:pPr>
      <w:r>
        <w:rPr>
          <w:rFonts w:eastAsia="Calibri"/>
        </w:rPr>
        <w:t>1.1 Ziele des Sprints</w:t>
      </w:r>
    </w:p>
    <w:p w:rsidR="0077095B" w:rsidRDefault="0077095B" w:rsidP="0077095B">
      <w:pPr>
        <w:pStyle w:val="KeinLeerraum"/>
      </w:pPr>
      <w:r>
        <w:rPr>
          <w:rFonts w:eastAsia="Calibri"/>
        </w:rPr>
        <w:t>Unser Ziel war es einen funktionsfähigen Prototypen der Rest-API zu entwickeln und diesen aus C# (App) und PHP (Website) zu benutzen.  Dies teilte sich in die folgenden Aufgaben auf:</w:t>
      </w:r>
    </w:p>
    <w:p w:rsidR="0077095B" w:rsidRDefault="0077095B" w:rsidP="0077095B">
      <w:pPr>
        <w:pStyle w:val="KeinLeerraum"/>
      </w:pPr>
    </w:p>
    <w:p w:rsidR="0077095B" w:rsidRDefault="0077095B" w:rsidP="0077095B">
      <w:pPr>
        <w:pStyle w:val="KeinLeerraum"/>
      </w:pPr>
      <w:r>
        <w:rPr>
          <w:rFonts w:eastAsia="Calibri"/>
        </w:rPr>
        <w:t>1.1.1 Funktionsfähiger Rest-API HTTP Server</w:t>
      </w:r>
    </w:p>
    <w:p w:rsidR="0077095B" w:rsidRDefault="0077095B" w:rsidP="0077095B">
      <w:pPr>
        <w:pStyle w:val="KeinLeerraum"/>
      </w:pPr>
      <w:r>
        <w:rPr>
          <w:rFonts w:eastAsia="Calibri"/>
        </w:rPr>
        <w:t>1.1.2 Funktionsfähige c# Wrapper Klasse</w:t>
      </w:r>
    </w:p>
    <w:p w:rsidR="0077095B" w:rsidRDefault="0077095B" w:rsidP="0077095B">
      <w:pPr>
        <w:pStyle w:val="KeinLeerraum"/>
      </w:pPr>
      <w:r>
        <w:rPr>
          <w:rFonts w:eastAsia="Calibri"/>
        </w:rPr>
        <w:t>1.1.3 Funktionsfähige php Wrapper Klasse</w:t>
      </w:r>
    </w:p>
    <w:p w:rsidR="0077095B" w:rsidRDefault="0077095B" w:rsidP="0077095B"/>
    <w:p w:rsidR="0077095B" w:rsidRDefault="0077095B" w:rsidP="0077095B"/>
    <w:p w:rsidR="0077095B" w:rsidRDefault="0077095B" w:rsidP="0077095B">
      <w:pPr>
        <w:keepNext/>
      </w:pPr>
      <w:r>
        <w:rPr>
          <w:noProof/>
        </w:rPr>
        <w:drawing>
          <wp:inline distT="114300" distB="114300" distL="114300" distR="114300" wp14:anchorId="4EA2DBE9" wp14:editId="58DB5CD9">
            <wp:extent cx="5943600" cy="5410200"/>
            <wp:effectExtent l="0" t="0" r="0" b="0"/>
            <wp:docPr id="1" name="image00.png" descr="Pictu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Pictur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95B" w:rsidRDefault="0077095B" w:rsidP="0077095B">
      <w:pPr>
        <w:pStyle w:val="Beschriftung"/>
      </w:pPr>
      <w:bookmarkStart w:id="0" w:name="_Toc395769795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Übersicht Kommunikation der Komponenten</w:t>
      </w:r>
      <w:bookmarkEnd w:id="0"/>
    </w:p>
    <w:p w:rsidR="0077095B" w:rsidRDefault="0077095B" w:rsidP="0077095B"/>
    <w:p w:rsidR="0077095B" w:rsidRDefault="0077095B" w:rsidP="0077095B"/>
    <w:p w:rsidR="0077095B" w:rsidRDefault="0077095B" w:rsidP="0077095B"/>
    <w:p w:rsidR="0077095B" w:rsidRDefault="0077095B" w:rsidP="0077095B">
      <w:pPr>
        <w:pStyle w:val="berschrift1"/>
      </w:pPr>
      <w:r>
        <w:rPr>
          <w:rFonts w:eastAsia="Cambria"/>
        </w:rPr>
        <w:t>2 Umsetzung</w:t>
      </w:r>
    </w:p>
    <w:p w:rsidR="0077095B" w:rsidRDefault="0077095B" w:rsidP="0077095B"/>
    <w:p w:rsidR="0077095B" w:rsidRDefault="0077095B" w:rsidP="0077095B">
      <w:pPr>
        <w:pStyle w:val="berschrift2"/>
      </w:pPr>
      <w:r>
        <w:rPr>
          <w:rFonts w:eastAsia="Calibri"/>
        </w:rPr>
        <w:t>2.1.1 Funktionsfähiger Rest-API Webserver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 xml:space="preserve">Das Backend der Rest API hat im ersten Sprint große Fortschritte gemacht. Aus technischer Sicht ist die Rest-API ein HTTP Server, der auf POST Requests auf eine URL in der folgenden Form hört: 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http://unsereurl.de:8080/api/funktion</w:t>
        </w:r>
      </w:hyperlink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>“Funktion” wird beim benutzen der API durch die in dem Moment benötigte Funktionalität (z.B. login) ersetzt. Als Post Parameter können dann benötigte Angaben wie username und password übergeben werden.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>Die API ist hier implementiert:</w:t>
      </w:r>
      <w:r>
        <w:rPr>
          <w:rFonts w:ascii="Calibri" w:eastAsia="Calibri" w:hAnsi="Calibri" w:cs="Calibri"/>
        </w:rPr>
        <w:br/>
      </w:r>
      <w:hyperlink r:id="rId13">
        <w:r>
          <w:rPr>
            <w:rFonts w:ascii="Calibri" w:eastAsia="Calibri" w:hAnsi="Calibri" w:cs="Calibri"/>
            <w:color w:val="1155CC"/>
            <w:u w:val="single"/>
          </w:rPr>
          <w:t>https://github.com/pbat3h12b/Schnitzeljagd/blob/master/Datenbank/Cherrypy-Rest/apps/api/apiPageHandler.py</w:t>
        </w:r>
      </w:hyperlink>
    </w:p>
    <w:p w:rsidR="0077095B" w:rsidRDefault="0077095B" w:rsidP="0077095B"/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  <w:b/>
        </w:rPr>
        <w:t>Session Secret und Token:</w:t>
      </w:r>
    </w:p>
    <w:p w:rsidR="0077095B" w:rsidRDefault="0077095B" w:rsidP="0077095B">
      <w:r>
        <w:rPr>
          <w:rFonts w:ascii="Calibri" w:eastAsia="Calibri" w:hAnsi="Calibri" w:cs="Calibri"/>
        </w:rPr>
        <w:t>Auf der Suche nach einer möglichst trivialen</w:t>
      </w:r>
      <w:r>
        <w:rPr>
          <w:rFonts w:ascii="Calibri" w:eastAsia="Calibri" w:hAnsi="Calibri" w:cs="Calibri"/>
        </w:rPr>
        <w:t xml:space="preserve"> und trotzdem sicheren</w:t>
      </w:r>
      <w:r>
        <w:rPr>
          <w:rFonts w:ascii="Calibri" w:eastAsia="Calibri" w:hAnsi="Calibri" w:cs="Calibri"/>
        </w:rPr>
        <w:t xml:space="preserve"> Art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Nutzer zu </w:t>
      </w:r>
      <w:r>
        <w:rPr>
          <w:rFonts w:ascii="Calibri" w:eastAsia="Calibri" w:hAnsi="Calibri" w:cs="Calibri"/>
        </w:rPr>
        <w:t>authentifizieren</w:t>
      </w:r>
      <w:r>
        <w:rPr>
          <w:rFonts w:ascii="Calibri" w:eastAsia="Calibri" w:hAnsi="Calibri" w:cs="Calibri"/>
        </w:rPr>
        <w:t>, sind wir auf folgendes Schema gekommen:</w:t>
      </w:r>
    </w:p>
    <w:p w:rsidR="0077095B" w:rsidRDefault="0077095B" w:rsidP="0077095B">
      <w:r>
        <w:rPr>
          <w:rFonts w:ascii="Calibri" w:eastAsia="Calibri" w:hAnsi="Calibri" w:cs="Calibri"/>
        </w:rPr>
        <w:t xml:space="preserve">- Beim Login generiert der Server einen zufälligen String und teilt diesem dem Client mit. Dieser String wird nachfolgend Session Secret genannt. </w:t>
      </w:r>
    </w:p>
    <w:p w:rsidR="0077095B" w:rsidRDefault="0077095B" w:rsidP="0077095B">
      <w:r>
        <w:rPr>
          <w:rFonts w:ascii="Calibri" w:eastAsia="Calibri" w:hAnsi="Calibri" w:cs="Calibri"/>
        </w:rPr>
        <w:t>Der Server und der Client merken sich diesen String und einen “Command Counter”, welcher nach dem Login immer 0 ist.</w:t>
      </w:r>
    </w:p>
    <w:p w:rsidR="0077095B" w:rsidRDefault="0077095B" w:rsidP="0077095B">
      <w:r>
        <w:rPr>
          <w:rFonts w:ascii="Calibri" w:eastAsia="Calibri" w:hAnsi="Calibri" w:cs="Calibri"/>
        </w:rPr>
        <w:t xml:space="preserve">- Einige </w:t>
      </w:r>
      <w:r>
        <w:rPr>
          <w:rFonts w:ascii="Calibri" w:eastAsia="Calibri" w:hAnsi="Calibri" w:cs="Calibri"/>
        </w:rPr>
        <w:t>Funktionen, wie z.B. das Updaten der eigenen Position</w:t>
      </w:r>
      <w:r>
        <w:rPr>
          <w:rFonts w:ascii="Calibri" w:eastAsia="Calibri" w:hAnsi="Calibri" w:cs="Calibri"/>
        </w:rPr>
        <w:t xml:space="preserve"> setzen eine Authentifizierung voraus. Diese Funktionen bekommen ein “Token” zur Authentifizierung mitgeschickt.</w:t>
      </w:r>
    </w:p>
    <w:p w:rsidR="0077095B" w:rsidRDefault="0077095B" w:rsidP="0077095B">
      <w:r>
        <w:rPr>
          <w:rFonts w:ascii="Calibri" w:eastAsia="Calibri" w:hAnsi="Calibri" w:cs="Calibri"/>
        </w:rPr>
        <w:t>- Ein Token wird so gebildet:</w:t>
      </w:r>
    </w:p>
    <w:p w:rsidR="0077095B" w:rsidRDefault="0077095B" w:rsidP="0077095B">
      <w:pPr>
        <w:numPr>
          <w:ilvl w:val="0"/>
          <w:numId w:val="3"/>
        </w:numPr>
        <w:spacing w:after="0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input = session_secret + command_counter</w:t>
      </w:r>
    </w:p>
    <w:p w:rsidR="0077095B" w:rsidRDefault="0077095B" w:rsidP="0077095B">
      <w:pPr>
        <w:numPr>
          <w:ilvl w:val="0"/>
          <w:numId w:val="3"/>
        </w:numPr>
        <w:spacing w:after="0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Das Token ist die md5 checksum von input in hex notation.</w:t>
      </w:r>
    </w:p>
    <w:p w:rsidR="0077095B" w:rsidRDefault="0077095B" w:rsidP="0077095B">
      <w:pPr>
        <w:spacing w:after="0"/>
        <w:contextualSpacing/>
        <w:rPr>
          <w:rFonts w:ascii="Calibri" w:eastAsia="Calibri" w:hAnsi="Calibri" w:cs="Calibri"/>
        </w:rPr>
      </w:pPr>
    </w:p>
    <w:p w:rsidR="0077095B" w:rsidRDefault="0077095B" w:rsidP="0077095B">
      <w:pPr>
        <w:spacing w:after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Nach jedem neuen verwendeten Token muss der command_counter um eins erhöht werden.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  <w:b/>
        </w:rPr>
        <w:lastRenderedPageBreak/>
        <w:t>Generell gilt für die API:</w:t>
      </w:r>
      <w:r>
        <w:rPr>
          <w:rFonts w:ascii="Calibri" w:eastAsia="Calibri" w:hAnsi="Calibri" w:cs="Calibri"/>
        </w:rPr>
        <w:br/>
        <w:t>- Antworten sollten immer</w:t>
      </w:r>
      <w:r>
        <w:rPr>
          <w:rFonts w:ascii="Calibri" w:eastAsia="Calibri" w:hAnsi="Calibri" w:cs="Calibri"/>
        </w:rPr>
        <w:t xml:space="preserve"> ein </w:t>
      </w:r>
      <w:r>
        <w:rPr>
          <w:rFonts w:ascii="Calibri" w:eastAsia="Calibri" w:hAnsi="Calibri" w:cs="Calibri"/>
        </w:rPr>
        <w:t>JSON</w:t>
      </w:r>
      <w:r>
        <w:rPr>
          <w:rFonts w:ascii="Calibri" w:eastAsia="Calibri" w:hAnsi="Calibri" w:cs="Calibri"/>
        </w:rPr>
        <w:t xml:space="preserve"> String sein. Sollte das nicht der Fall sein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handelt es sich um einen Server-Fehler.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Für den Zeitraum der Entwicklung gibt der Server Fehler in Form eines vollständigen tracebacks zurück.</w:t>
      </w:r>
    </w:p>
    <w:p w:rsidR="0077095B" w:rsidRDefault="0077095B" w:rsidP="0077095B">
      <w:r>
        <w:rPr>
          <w:rFonts w:ascii="Calibri" w:eastAsia="Calibri" w:hAnsi="Calibri" w:cs="Calibri"/>
        </w:rPr>
        <w:br/>
        <w:t>- Antworten sind</w:t>
      </w:r>
      <w:r>
        <w:rPr>
          <w:rFonts w:ascii="Calibri" w:eastAsia="Calibri" w:hAnsi="Calibri" w:cs="Calibri"/>
        </w:rPr>
        <w:t xml:space="preserve">, falls sie keine Fehlermeldungen sind </w:t>
      </w:r>
      <w:r>
        <w:rPr>
          <w:rFonts w:ascii="Calibri" w:eastAsia="Calibri" w:hAnsi="Calibri" w:cs="Calibri"/>
        </w:rPr>
        <w:t xml:space="preserve">immer ein Dictionary, in denen es mindestens das Feld "success" gibt. "success" ist bool. </w:t>
      </w:r>
    </w:p>
    <w:p w:rsidR="0077095B" w:rsidRDefault="0077095B" w:rsidP="0077095B">
      <w:r>
        <w:rPr>
          <w:rFonts w:ascii="Calibri" w:eastAsia="Calibri" w:hAnsi="Calibri" w:cs="Calibri"/>
        </w:rPr>
        <w:t>- Ist success False, gibt es immer auch ein Feld "error" in dem eine Fehlermeldung steht.</w:t>
      </w:r>
      <w:r>
        <w:rPr>
          <w:rFonts w:ascii="Calibri" w:eastAsia="Calibri" w:hAnsi="Calibri" w:cs="Calibri"/>
        </w:rPr>
        <w:br/>
      </w:r>
    </w:p>
    <w:p w:rsidR="0077095B" w:rsidRDefault="0077095B" w:rsidP="0077095B">
      <w:r>
        <w:rPr>
          <w:rFonts w:ascii="Calibri" w:eastAsia="Calibri" w:hAnsi="Calibri" w:cs="Calibri"/>
        </w:rPr>
        <w:t>- Ist success True, kann die Nachricht andere, nachfolgend genauer spezifizierte Felder haben.</w:t>
      </w:r>
      <w:r>
        <w:rPr>
          <w:rFonts w:ascii="Calibri" w:eastAsia="Calibri" w:hAnsi="Calibri" w:cs="Calibri"/>
        </w:rPr>
        <w:br/>
      </w:r>
    </w:p>
    <w:p w:rsidR="0077095B" w:rsidRDefault="0077095B" w:rsidP="0077095B">
      <w:r>
        <w:rPr>
          <w:rFonts w:ascii="Calibri" w:eastAsia="Calibri" w:hAnsi="Calibri" w:cs="Calibri"/>
        </w:rPr>
        <w:t>Ein erfolgreicher Login könnte z.B. folgende Antwort Produzieren:</w:t>
      </w:r>
    </w:p>
    <w:p w:rsidR="0077095B" w:rsidRPr="00E95746" w:rsidRDefault="0077095B" w:rsidP="0077095B">
      <w:pPr>
        <w:rPr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E95746">
        <w:rPr>
          <w:rFonts w:ascii="Calibri" w:eastAsia="Calibri" w:hAnsi="Calibri" w:cs="Calibri"/>
          <w:lang w:val="en-US"/>
        </w:rPr>
        <w:t>{     ‘success‘: True,     ‘session_secret‘: ‘AB345FDE3242DEF ‘ }</w:t>
      </w:r>
    </w:p>
    <w:p w:rsidR="0077095B" w:rsidRDefault="0077095B" w:rsidP="0077095B">
      <w:r>
        <w:rPr>
          <w:rFonts w:ascii="Calibri" w:eastAsia="Calibri" w:hAnsi="Calibri" w:cs="Calibri"/>
        </w:rPr>
        <w:t>Eine fehlgeschlagene Registrierung wiederum eine solche:</w:t>
      </w:r>
    </w:p>
    <w:p w:rsidR="0077095B" w:rsidRDefault="0077095B" w:rsidP="0077095B">
      <w:r>
        <w:rPr>
          <w:rFonts w:ascii="Calibri" w:eastAsia="Calibri" w:hAnsi="Calibri" w:cs="Calibri"/>
        </w:rPr>
        <w:t xml:space="preserve"> </w:t>
      </w:r>
      <w:r w:rsidRPr="00E95746">
        <w:rPr>
          <w:rFonts w:ascii="Calibri" w:eastAsia="Calibri" w:hAnsi="Calibri" w:cs="Calibri"/>
          <w:lang w:val="en-US"/>
        </w:rPr>
        <w:t xml:space="preserve">{     ‘success‘: False,     ‘error ‘: ‘Username already taken.‘ </w:t>
      </w:r>
      <w:r>
        <w:rPr>
          <w:rFonts w:ascii="Calibri" w:eastAsia="Calibri" w:hAnsi="Calibri" w:cs="Calibri"/>
        </w:rPr>
        <w:t>}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  <w:b/>
        </w:rPr>
        <w:t>Implementierte Funktionen: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>register:</w:t>
      </w:r>
      <w:r>
        <w:rPr>
          <w:rFonts w:ascii="Calibri" w:eastAsia="Calibri" w:hAnsi="Calibri" w:cs="Calibri"/>
        </w:rPr>
        <w:br/>
        <w:t>Bekommt username und password.</w:t>
      </w:r>
      <w:r>
        <w:rPr>
          <w:rFonts w:ascii="Calibri" w:eastAsia="Calibri" w:hAnsi="Calibri" w:cs="Calibri"/>
        </w:rPr>
        <w:br/>
        <w:t>Antwort bei "success" == True: hat keine zusätzlichen Felder.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login:</w:t>
      </w:r>
      <w:r>
        <w:rPr>
          <w:rFonts w:ascii="Calibri" w:eastAsia="Calibri" w:hAnsi="Calibri" w:cs="Calibri"/>
        </w:rPr>
        <w:br/>
        <w:t>Bekommt username und password:</w:t>
      </w:r>
      <w:r>
        <w:rPr>
          <w:rFonts w:ascii="Calibri" w:eastAsia="Calibri" w:hAnsi="Calibri" w:cs="Calibri"/>
        </w:rPr>
        <w:br/>
        <w:t>Antwort bei "success" == True:</w:t>
      </w:r>
      <w:r>
        <w:rPr>
          <w:rFonts w:ascii="Calibri" w:eastAsia="Calibri" w:hAnsi="Calibri" w:cs="Calibri"/>
        </w:rPr>
        <w:br/>
        <w:t>"session_secret": Dieses Feld stellt zusammen mit einem Befehlzähler eine Session dar.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nop:</w:t>
      </w:r>
      <w:r>
        <w:rPr>
          <w:rFonts w:ascii="Calibri" w:eastAsia="Calibri" w:hAnsi="Calibri" w:cs="Calibri"/>
        </w:rPr>
        <w:br/>
        <w:t>Bekommt: username und token</w:t>
      </w:r>
      <w:r>
        <w:rPr>
          <w:rFonts w:ascii="Calibri" w:eastAsia="Calibri" w:hAnsi="Calibri" w:cs="Calibri"/>
        </w:rPr>
        <w:br/>
        <w:t>Antwort bei "success" == True: hat keine zusätzlichen Felder.</w:t>
      </w:r>
      <w:r>
        <w:rPr>
          <w:rFonts w:ascii="Calibri" w:eastAsia="Calibri" w:hAnsi="Calibri" w:cs="Calibri"/>
        </w:rPr>
        <w:br/>
        <w:t>(Diese Funktion macht nichts, außer das Token zu überprüfen und den</w:t>
      </w:r>
      <w:r>
        <w:rPr>
          <w:rFonts w:ascii="Calibri" w:eastAsia="Calibri" w:hAnsi="Calibri" w:cs="Calibri"/>
        </w:rPr>
        <w:br/>
        <w:t>Befehlszähler um eins zu erhöhen, wie es später nützliche Kommandos machen</w:t>
      </w:r>
      <w:r>
        <w:rPr>
          <w:rFonts w:ascii="Calibri" w:eastAsia="Calibri" w:hAnsi="Calibri" w:cs="Calibri"/>
        </w:rPr>
        <w:br/>
        <w:t>würden.</w:t>
      </w:r>
      <w:r w:rsidR="00A02F6F">
        <w:rPr>
          <w:rFonts w:ascii="Calibri" w:eastAsia="Calibri" w:hAnsi="Calibri" w:cs="Calibri"/>
        </w:rPr>
        <w:t xml:space="preserve"> Nop ist eine Test funktion</w:t>
      </w:r>
      <w:r>
        <w:rPr>
          <w:rFonts w:ascii="Calibri" w:eastAsia="Calibri" w:hAnsi="Calibri" w:cs="Calibri"/>
        </w:rPr>
        <w:t>)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>updatePosition:</w:t>
      </w:r>
      <w:r>
        <w:rPr>
          <w:rFonts w:ascii="Calibri" w:eastAsia="Calibri" w:hAnsi="Calibri" w:cs="Calibri"/>
        </w:rPr>
        <w:br/>
        <w:t>Bekommt: token, Longitude und Latitude.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Antwort bei "success" == True: hat keine zusätzlichen Felder.</w:t>
      </w:r>
      <w:r>
        <w:rPr>
          <w:rFonts w:ascii="Calibri" w:eastAsia="Calibri" w:hAnsi="Calibri" w:cs="Calibri"/>
        </w:rPr>
        <w:br/>
      </w:r>
    </w:p>
    <w:p w:rsidR="0077095B" w:rsidRDefault="0077095B" w:rsidP="0077095B">
      <w:r>
        <w:rPr>
          <w:rFonts w:ascii="Calibri" w:eastAsia="Calibri" w:hAnsi="Calibri" w:cs="Calibri"/>
        </w:rPr>
        <w:t>getPositionsMap:</w:t>
      </w:r>
      <w:r>
        <w:rPr>
          <w:rFonts w:ascii="Calibri" w:eastAsia="Calibri" w:hAnsi="Calibri" w:cs="Calibri"/>
        </w:rPr>
        <w:br/>
        <w:t>Bekommt: nichts.</w:t>
      </w:r>
      <w:r>
        <w:rPr>
          <w:rFonts w:ascii="Calibri" w:eastAsia="Calibri" w:hAnsi="Calibri" w:cs="Calibri"/>
        </w:rPr>
        <w:br/>
        <w:t>Gibt Liste mit dicts mit 'username' und position wieder.</w:t>
      </w:r>
    </w:p>
    <w:p w:rsidR="0077095B" w:rsidRDefault="0077095B" w:rsidP="0077095B">
      <w:pPr>
        <w:ind w:left="720"/>
      </w:pPr>
    </w:p>
    <w:p w:rsidR="0077095B" w:rsidRDefault="0077095B" w:rsidP="0077095B">
      <w:r>
        <w:br w:type="page"/>
      </w:r>
    </w:p>
    <w:p w:rsidR="0077095B" w:rsidRDefault="0077095B" w:rsidP="0077095B">
      <w:pPr>
        <w:ind w:left="720"/>
      </w:pPr>
    </w:p>
    <w:p w:rsidR="0077095B" w:rsidRDefault="00A02F6F" w:rsidP="00A02F6F">
      <w:pPr>
        <w:pStyle w:val="berschrift2"/>
      </w:pPr>
      <w:r>
        <w:rPr>
          <w:rFonts w:eastAsia="Calibri"/>
        </w:rPr>
        <w:t>2.1.2 Funktionsfähige C</w:t>
      </w:r>
      <w:r w:rsidR="0077095B">
        <w:rPr>
          <w:rFonts w:eastAsia="Calibri"/>
        </w:rPr>
        <w:t># Wrapper Klasse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>Die C# Wrapper Klasse stellt ein Verbindungsstück zwischen den C# Programmen und der Rest-Api da. Wir konnten im Zeitraum des ers</w:t>
      </w:r>
      <w:r w:rsidR="00A02F6F">
        <w:rPr>
          <w:rFonts w:ascii="Calibri" w:eastAsia="Calibri" w:hAnsi="Calibri" w:cs="Calibri"/>
        </w:rPr>
        <w:t>ten Sprints bereits die ersten E</w:t>
      </w:r>
      <w:r>
        <w:rPr>
          <w:rFonts w:ascii="Calibri" w:eastAsia="Calibri" w:hAnsi="Calibri" w:cs="Calibri"/>
        </w:rPr>
        <w:t xml:space="preserve">rfolge sehen, da die Klasse auf </w:t>
      </w:r>
      <w:r w:rsidR="00A02F6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en Mobilen Geräten ebenfalls funktionierte.</w:t>
      </w:r>
    </w:p>
    <w:p w:rsidR="0077095B" w:rsidRDefault="0077095B" w:rsidP="0077095B">
      <w:r>
        <w:rPr>
          <w:rFonts w:ascii="Calibri" w:eastAsia="Calibri" w:hAnsi="Calibri" w:cs="Calibri"/>
        </w:rPr>
        <w:t>Der Vorteil dieser Klasse i</w:t>
      </w:r>
      <w:r w:rsidR="00A02F6F">
        <w:rPr>
          <w:rFonts w:ascii="Calibri" w:eastAsia="Calibri" w:hAnsi="Calibri" w:cs="Calibri"/>
        </w:rPr>
        <w:t>st dass die Entwickler der a</w:t>
      </w:r>
      <w:r>
        <w:rPr>
          <w:rFonts w:ascii="Calibri" w:eastAsia="Calibri" w:hAnsi="Calibri" w:cs="Calibri"/>
        </w:rPr>
        <w:t>nderen Programme, durch einen einfachen Objektaufruf ihre Inform</w:t>
      </w:r>
      <w:r w:rsidR="00A02F6F">
        <w:rPr>
          <w:rFonts w:ascii="Calibri" w:eastAsia="Calibri" w:hAnsi="Calibri" w:cs="Calibri"/>
        </w:rPr>
        <w:t>ationen bekommen bzw. übermitte</w:t>
      </w:r>
      <w:r>
        <w:rPr>
          <w:rFonts w:ascii="Calibri" w:eastAsia="Calibri" w:hAnsi="Calibri" w:cs="Calibri"/>
        </w:rPr>
        <w:t>ln können</w:t>
      </w:r>
      <w:r w:rsidR="00A02F6F">
        <w:rPr>
          <w:rFonts w:ascii="Calibri" w:eastAsia="Calibri" w:hAnsi="Calibri" w:cs="Calibri"/>
        </w:rPr>
        <w:t>, ohne die Kommunikation über die REST-Api  direkt programmieren zu müssen.</w:t>
      </w:r>
    </w:p>
    <w:p w:rsidR="0077095B" w:rsidRDefault="0077095B" w:rsidP="0077095B">
      <w:pPr>
        <w:ind w:firstLine="720"/>
      </w:pPr>
    </w:p>
    <w:p w:rsidR="0077095B" w:rsidRPr="00E95746" w:rsidRDefault="0077095B" w:rsidP="0077095B">
      <w:pPr>
        <w:ind w:firstLine="720"/>
        <w:rPr>
          <w:lang w:val="en-US"/>
        </w:rPr>
      </w:pPr>
      <w:r w:rsidRPr="00E95746">
        <w:rPr>
          <w:rFonts w:ascii="Calibri" w:eastAsia="Calibri" w:hAnsi="Calibri" w:cs="Calibri"/>
          <w:lang w:val="en-US"/>
        </w:rPr>
        <w:t>z.B : “restapiconnection.Register(“Username”,”Password”);”</w:t>
      </w:r>
    </w:p>
    <w:p w:rsidR="0077095B" w:rsidRPr="00E95746" w:rsidRDefault="0077095B" w:rsidP="0077095B">
      <w:pPr>
        <w:rPr>
          <w:lang w:val="en-US"/>
        </w:rPr>
      </w:pPr>
    </w:p>
    <w:p w:rsidR="0077095B" w:rsidRDefault="0077095B" w:rsidP="0077095B">
      <w:r>
        <w:rPr>
          <w:rFonts w:ascii="Calibri" w:eastAsia="Calibri" w:hAnsi="Calibri" w:cs="Calibri"/>
        </w:rPr>
        <w:t>In den meisten Fällen gibt die Klasse einen bool wert zurück, der wi</w:t>
      </w:r>
      <w:r w:rsidR="00AB44A1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dergibt</w:t>
      </w:r>
      <w:r w:rsidR="00AB44A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ob </w:t>
      </w:r>
      <w:r w:rsidR="00AB44A1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er Funktionsaufruf erfolgreich war. </w:t>
      </w:r>
    </w:p>
    <w:p w:rsidR="0077095B" w:rsidRPr="00AB44A1" w:rsidRDefault="0077095B" w:rsidP="007709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 Falle einer erfolgreichen </w:t>
      </w:r>
      <w:r w:rsidR="00AB44A1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bfrage</w:t>
      </w:r>
      <w:r w:rsidR="00AB44A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gibt er selbstverständlich </w:t>
      </w:r>
      <w:r w:rsidR="00AB44A1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ie gewünschten Daten zurück.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  <w:b/>
        </w:rPr>
        <w:t>Funktionen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  <w:b/>
        </w:rPr>
        <w:t>-RegisterNewUser(String username, String password)</w:t>
      </w:r>
      <w:r w:rsidR="00AB44A1">
        <w:rPr>
          <w:rFonts w:ascii="Calibri" w:eastAsia="Calibri" w:hAnsi="Calibri" w:cs="Calibri"/>
          <w:b/>
        </w:rPr>
        <w:t>:Boolean</w:t>
      </w:r>
    </w:p>
    <w:p w:rsidR="0077095B" w:rsidRDefault="0077095B" w:rsidP="0077095B">
      <w:r>
        <w:rPr>
          <w:rFonts w:ascii="Calibri" w:eastAsia="Calibri" w:hAnsi="Calibri" w:cs="Calibri"/>
        </w:rPr>
        <w:t>Diese Funktion bekommt den Benutzernamen und dass Passwort übergeben, um einen neuen Benutzer zu registrieren.</w:t>
      </w:r>
    </w:p>
    <w:p w:rsidR="0077095B" w:rsidRDefault="0077095B" w:rsidP="0077095B">
      <w:r>
        <w:rPr>
          <w:rFonts w:ascii="Calibri" w:eastAsia="Calibri" w:hAnsi="Calibri" w:cs="Calibri"/>
        </w:rPr>
        <w:t>Die Parameter werden anschließend so bearbeitet das sie als “POST”-Parameter dem Http-Request mit gegeben werden können.</w:t>
      </w:r>
    </w:p>
    <w:p w:rsidR="0077095B" w:rsidRDefault="0077095B" w:rsidP="0077095B">
      <w:r>
        <w:rPr>
          <w:rFonts w:ascii="Calibri" w:eastAsia="Calibri" w:hAnsi="Calibri" w:cs="Calibri"/>
        </w:rPr>
        <w:t>Anschließend wird Der Request gemacht und der Response ausgewertet. Wenn das Feld “success” ein true wert hat dann wird auch true zurück und bei einem false wert, false zurück gegeben.</w:t>
      </w:r>
    </w:p>
    <w:p w:rsidR="0077095B" w:rsidRDefault="0077095B" w:rsidP="0077095B"/>
    <w:p w:rsidR="00AB44A1" w:rsidRDefault="00AB44A1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br w:type="page"/>
      </w:r>
    </w:p>
    <w:p w:rsidR="0077095B" w:rsidRPr="00AB44A1" w:rsidRDefault="0077095B" w:rsidP="0077095B">
      <w:pPr>
        <w:rPr>
          <w:lang w:val="en-US"/>
        </w:rPr>
      </w:pPr>
      <w:r w:rsidRPr="00AB44A1">
        <w:rPr>
          <w:rFonts w:ascii="Calibri" w:eastAsia="Calibri" w:hAnsi="Calibri" w:cs="Calibri"/>
          <w:b/>
          <w:lang w:val="en-US"/>
        </w:rPr>
        <w:lastRenderedPageBreak/>
        <w:t>-LoginUser(String username, String password)</w:t>
      </w:r>
      <w:r w:rsidR="00AB44A1" w:rsidRPr="00AB44A1">
        <w:rPr>
          <w:rFonts w:ascii="Calibri" w:eastAsia="Calibri" w:hAnsi="Calibri" w:cs="Calibri"/>
          <w:b/>
          <w:lang w:val="en-US"/>
        </w:rPr>
        <w:t xml:space="preserve"> </w:t>
      </w:r>
      <w:r w:rsidR="00AB44A1" w:rsidRPr="00AB44A1">
        <w:rPr>
          <w:rFonts w:ascii="Calibri" w:eastAsia="Calibri" w:hAnsi="Calibri" w:cs="Calibri"/>
          <w:b/>
          <w:lang w:val="en-US"/>
        </w:rPr>
        <w:t>:Boolean</w:t>
      </w:r>
    </w:p>
    <w:p w:rsidR="0077095B" w:rsidRDefault="00AB44A1" w:rsidP="0077095B">
      <w:r>
        <w:rPr>
          <w:rFonts w:ascii="Calibri" w:eastAsia="Calibri" w:hAnsi="Calibri" w:cs="Calibri"/>
        </w:rPr>
        <w:t>Wie schon die vorangehende F</w:t>
      </w:r>
      <w:r w:rsidR="0077095B">
        <w:rPr>
          <w:rFonts w:ascii="Calibri" w:eastAsia="Calibri" w:hAnsi="Calibri" w:cs="Calibri"/>
        </w:rPr>
        <w:t xml:space="preserve">unktion bekommt diese </w:t>
      </w:r>
      <w:r>
        <w:rPr>
          <w:rFonts w:ascii="Calibri" w:eastAsia="Calibri" w:hAnsi="Calibri" w:cs="Calibri"/>
        </w:rPr>
        <w:t>F</w:t>
      </w:r>
      <w:r w:rsidR="0077095B">
        <w:rPr>
          <w:rFonts w:ascii="Calibri" w:eastAsia="Calibri" w:hAnsi="Calibri" w:cs="Calibri"/>
        </w:rPr>
        <w:t xml:space="preserve">unktion ebenfalls die </w:t>
      </w:r>
      <w:r>
        <w:rPr>
          <w:rFonts w:ascii="Calibri" w:eastAsia="Calibri" w:hAnsi="Calibri" w:cs="Calibri"/>
        </w:rPr>
        <w:t>P</w:t>
      </w:r>
      <w:r w:rsidR="0077095B">
        <w:rPr>
          <w:rFonts w:ascii="Calibri" w:eastAsia="Calibri" w:hAnsi="Calibri" w:cs="Calibri"/>
        </w:rPr>
        <w:t>arameter “username” und “password”, die anschließend als HTTP Parameter angefügt werden</w:t>
      </w:r>
      <w:r>
        <w:rPr>
          <w:rFonts w:ascii="Calibri" w:eastAsia="Calibri" w:hAnsi="Calibri" w:cs="Calibri"/>
        </w:rPr>
        <w:t>. Danach wird</w:t>
      </w:r>
      <w:r w:rsidR="0077095B">
        <w:rPr>
          <w:rFonts w:ascii="Calibri" w:eastAsia="Calibri" w:hAnsi="Calibri" w:cs="Calibri"/>
        </w:rPr>
        <w:t xml:space="preserve"> der Request gemacht. </w:t>
      </w:r>
    </w:p>
    <w:p w:rsidR="0077095B" w:rsidRDefault="0077095B" w:rsidP="0077095B">
      <w:r>
        <w:rPr>
          <w:rFonts w:ascii="Calibri" w:eastAsia="Calibri" w:hAnsi="Calibri" w:cs="Calibri"/>
        </w:rPr>
        <w:t>Wenn der Request erfolgreich war, enthält der response ebenfalls dass “</w:t>
      </w:r>
      <w:r w:rsidR="00AB44A1">
        <w:rPr>
          <w:rFonts w:ascii="Calibri" w:eastAsia="Calibri" w:hAnsi="Calibri" w:cs="Calibri"/>
        </w:rPr>
        <w:t>session_secret” welches in der K</w:t>
      </w:r>
      <w:r>
        <w:rPr>
          <w:rFonts w:ascii="Calibri" w:eastAsia="Calibri" w:hAnsi="Calibri" w:cs="Calibri"/>
        </w:rPr>
        <w:t xml:space="preserve">lasse gespeichert wird, genauso wie “username”  und </w:t>
      </w:r>
      <w:r w:rsidR="00AB44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”password”. Ist der Req</w:t>
      </w:r>
      <w:r w:rsidR="00AB44A1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est fehlerhaft</w:t>
      </w:r>
      <w:r w:rsidR="00AB44A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wird ein false als Boolwert zurückgegeben.</w:t>
      </w:r>
    </w:p>
    <w:p w:rsidR="0077095B" w:rsidRDefault="0077095B" w:rsidP="0077095B"/>
    <w:p w:rsidR="0077095B" w:rsidRPr="00AB44A1" w:rsidRDefault="0077095B" w:rsidP="0077095B">
      <w:pPr>
        <w:rPr>
          <w:lang w:val="en-US"/>
        </w:rPr>
      </w:pPr>
      <w:r w:rsidRPr="00E95746">
        <w:rPr>
          <w:rFonts w:ascii="Calibri" w:eastAsia="Calibri" w:hAnsi="Calibri" w:cs="Calibri"/>
          <w:b/>
          <w:lang w:val="en-US"/>
        </w:rPr>
        <w:t>-UpdatePosition(float longitude,float latitude)</w:t>
      </w:r>
      <w:r w:rsidR="00AB44A1" w:rsidRPr="00AB44A1">
        <w:rPr>
          <w:rFonts w:ascii="Calibri" w:eastAsia="Calibri" w:hAnsi="Calibri" w:cs="Calibri"/>
          <w:b/>
          <w:lang w:val="en-US"/>
        </w:rPr>
        <w:t xml:space="preserve"> </w:t>
      </w:r>
      <w:r w:rsidR="00AB44A1" w:rsidRPr="00AB44A1">
        <w:rPr>
          <w:rFonts w:ascii="Calibri" w:eastAsia="Calibri" w:hAnsi="Calibri" w:cs="Calibri"/>
          <w:b/>
          <w:lang w:val="en-US"/>
        </w:rPr>
        <w:t>:Boolean</w:t>
      </w:r>
    </w:p>
    <w:p w:rsidR="0077095B" w:rsidRDefault="0077095B" w:rsidP="0077095B">
      <w:r>
        <w:rPr>
          <w:rFonts w:ascii="Calibri" w:eastAsia="Calibri" w:hAnsi="Calibri" w:cs="Calibri"/>
        </w:rPr>
        <w:t>UpdatePosition stellt die erste Funktion da</w:t>
      </w:r>
      <w:r w:rsidR="00AB44A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die</w:t>
      </w:r>
      <w:r w:rsidR="00AB44A1">
        <w:rPr>
          <w:rFonts w:ascii="Calibri" w:eastAsia="Calibri" w:hAnsi="Calibri" w:cs="Calibri"/>
        </w:rPr>
        <w:t xml:space="preserve"> nur</w:t>
      </w:r>
      <w:r>
        <w:rPr>
          <w:rFonts w:ascii="Calibri" w:eastAsia="Calibri" w:hAnsi="Calibri" w:cs="Calibri"/>
        </w:rPr>
        <w:t xml:space="preserve"> nach dem Login benutzt werden kann, daher braucht sie nicht mehr “username” und “password” als Parameter. Dafür braucht die Funktion die Längen- und Breitengrade. Diese  werden dann mit den anderen Parametern angefügt und anschließend per </w:t>
      </w:r>
      <w:r w:rsidR="00AB44A1">
        <w:rPr>
          <w:rFonts w:ascii="Calibri" w:eastAsia="Calibri" w:hAnsi="Calibri" w:cs="Calibri"/>
        </w:rPr>
        <w:t>HTTP R</w:t>
      </w:r>
      <w:r>
        <w:rPr>
          <w:rFonts w:ascii="Calibri" w:eastAsia="Calibri" w:hAnsi="Calibri" w:cs="Calibri"/>
        </w:rPr>
        <w:t xml:space="preserve">equest ausgewertet. </w:t>
      </w:r>
      <w:r w:rsidR="00AB44A1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enn die Kommunikation erfolgreich war wird ein Boolwert mit tru</w:t>
      </w:r>
      <w:r w:rsidR="00AB44A1">
        <w:rPr>
          <w:rFonts w:ascii="Calibri" w:eastAsia="Calibri" w:hAnsi="Calibri" w:cs="Calibri"/>
        </w:rPr>
        <w:t>e zurück</w:t>
      </w:r>
      <w:r>
        <w:rPr>
          <w:rFonts w:ascii="Calibri" w:eastAsia="Calibri" w:hAnsi="Calibri" w:cs="Calibri"/>
        </w:rPr>
        <w:t>gegeben.</w:t>
      </w:r>
    </w:p>
    <w:p w:rsidR="00AB44A1" w:rsidRDefault="00AB44A1" w:rsidP="0077095B"/>
    <w:p w:rsidR="0077095B" w:rsidRPr="00AB44A1" w:rsidRDefault="0077095B" w:rsidP="0077095B">
      <w:pPr>
        <w:rPr>
          <w:lang w:val="en-US"/>
        </w:rPr>
      </w:pPr>
      <w:r w:rsidRPr="00AB44A1">
        <w:rPr>
          <w:rFonts w:ascii="Calibri" w:eastAsia="Calibri" w:hAnsi="Calibri" w:cs="Calibri"/>
          <w:b/>
          <w:lang w:val="en-US"/>
        </w:rPr>
        <w:t>-Communication(String url, byte[] postdata)</w:t>
      </w:r>
    </w:p>
    <w:p w:rsidR="0077095B" w:rsidRDefault="0077095B" w:rsidP="0077095B">
      <w:r>
        <w:rPr>
          <w:rFonts w:ascii="Calibri" w:eastAsia="Calibri" w:hAnsi="Calibri" w:cs="Calibri"/>
        </w:rPr>
        <w:t xml:space="preserve">Diese Funktion verwaltet die Verbindung zum Server </w:t>
      </w:r>
      <w:r w:rsidR="00AB44A1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ierbei werden die übergebenen Posdata einem WebRequest angefügt und anschließend der erhaltene Response als String zurückgegeben.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  <w:b/>
        </w:rPr>
        <w:t>-GetPostDatafromString(List&lt;Parameter&gt;parameter)</w:t>
      </w:r>
    </w:p>
    <w:p w:rsidR="0077095B" w:rsidRDefault="0077095B" w:rsidP="0077095B">
      <w:r>
        <w:rPr>
          <w:rFonts w:ascii="Calibri" w:eastAsia="Calibri" w:hAnsi="Calibri" w:cs="Calibri"/>
        </w:rPr>
        <w:t>Diese Funktion macht aus einer Liste von Parametern einen bytearray</w:t>
      </w:r>
      <w:r w:rsidR="00AB44A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der dem Request angefügt werden kann.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  <w:b/>
        </w:rPr>
        <w:t>-GenerateToken()</w:t>
      </w:r>
    </w:p>
    <w:p w:rsidR="0077095B" w:rsidRDefault="0077095B" w:rsidP="0077095B">
      <w:r>
        <w:rPr>
          <w:rFonts w:ascii="Calibri" w:eastAsia="Calibri" w:hAnsi="Calibri" w:cs="Calibri"/>
        </w:rPr>
        <w:t>Diese Funktion dient dazu ein Token zu generieren. Dies wird erreicht</w:t>
      </w:r>
      <w:r w:rsidR="00AB44A1">
        <w:rPr>
          <w:rFonts w:ascii="Calibri" w:eastAsia="Calibri" w:hAnsi="Calibri" w:cs="Calibri"/>
        </w:rPr>
        <w:t>, indem da</w:t>
      </w:r>
      <w:r>
        <w:rPr>
          <w:rFonts w:ascii="Calibri" w:eastAsia="Calibri" w:hAnsi="Calibri" w:cs="Calibri"/>
        </w:rPr>
        <w:t>s session_secret mit einem counter verbunden wird und anschließend ein “Hash” aus diesem String erstellt wird</w:t>
      </w:r>
      <w:r w:rsidR="00AB44A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der anschließend zu einem String umgeformt wird und als Token weiter verwendet werden kann.</w:t>
      </w:r>
    </w:p>
    <w:p w:rsidR="0077095B" w:rsidRDefault="0077095B" w:rsidP="0077095B">
      <w:r>
        <w:br w:type="page"/>
      </w:r>
    </w:p>
    <w:p w:rsidR="0077095B" w:rsidRDefault="0077095B" w:rsidP="002D0868">
      <w:pPr>
        <w:pStyle w:val="berschrift2"/>
      </w:pPr>
      <w:r>
        <w:rPr>
          <w:rFonts w:eastAsia="Calibri"/>
        </w:rPr>
        <w:lastRenderedPageBreak/>
        <w:t xml:space="preserve">2.1.3 Funktionsfähige </w:t>
      </w:r>
      <w:r w:rsidR="00AB44A1">
        <w:rPr>
          <w:rFonts w:eastAsia="Calibri"/>
        </w:rPr>
        <w:t>PHP</w:t>
      </w:r>
      <w:r>
        <w:rPr>
          <w:rFonts w:eastAsia="Calibri"/>
        </w:rPr>
        <w:t xml:space="preserve"> Wrapper Klasse</w:t>
      </w:r>
    </w:p>
    <w:p w:rsidR="0077095B" w:rsidRDefault="0077095B" w:rsidP="0077095B">
      <w:pPr>
        <w:ind w:left="720"/>
      </w:pPr>
    </w:p>
    <w:p w:rsidR="0077095B" w:rsidRDefault="0077095B" w:rsidP="002D0868">
      <w:pPr>
        <w:pStyle w:val="KeinLeerraum"/>
      </w:pPr>
      <w:r>
        <w:rPr>
          <w:rFonts w:eastAsia="Calibri"/>
        </w:rPr>
        <w:t xml:space="preserve">Die </w:t>
      </w:r>
      <w:r w:rsidR="00AB44A1">
        <w:rPr>
          <w:rFonts w:eastAsia="Calibri"/>
        </w:rPr>
        <w:t>PHP-</w:t>
      </w:r>
      <w:r>
        <w:rPr>
          <w:rFonts w:eastAsia="Calibri"/>
        </w:rPr>
        <w:t>Wrapper Klasse dient ausschließlich der Webseite.  Sie stellt das Bindeglied zwischen RestAPI</w:t>
      </w:r>
    </w:p>
    <w:p w:rsidR="0077095B" w:rsidRDefault="0077095B" w:rsidP="002D0868">
      <w:pPr>
        <w:pStyle w:val="KeinLeerraum"/>
      </w:pPr>
      <w:r>
        <w:rPr>
          <w:rFonts w:eastAsia="Calibri"/>
        </w:rPr>
        <w:t>und Webseite.  Wie auch bei der C# Wrapper Klasse ist ein Objekt zu erstellen. Dieses bietet dann alle</w:t>
      </w:r>
    </w:p>
    <w:p w:rsidR="0077095B" w:rsidRDefault="0077095B" w:rsidP="002D0868">
      <w:pPr>
        <w:pStyle w:val="KeinLeerraum"/>
      </w:pPr>
      <w:r>
        <w:rPr>
          <w:rFonts w:eastAsia="Calibri"/>
        </w:rPr>
        <w:t>nötigen Funktionen.</w:t>
      </w:r>
    </w:p>
    <w:p w:rsidR="0077095B" w:rsidRDefault="0077095B" w:rsidP="002D0868">
      <w:pPr>
        <w:pStyle w:val="KeinLeerraum"/>
      </w:pPr>
    </w:p>
    <w:p w:rsidR="0077095B" w:rsidRDefault="0077095B" w:rsidP="002D0868">
      <w:pPr>
        <w:pStyle w:val="KeinLeerraum"/>
      </w:pPr>
      <w:r>
        <w:rPr>
          <w:rFonts w:eastAsia="Calibri"/>
        </w:rPr>
        <w:tab/>
        <w:t xml:space="preserve">$wrapper = new apiWrapper; </w:t>
      </w:r>
    </w:p>
    <w:p w:rsidR="0077095B" w:rsidRDefault="0077095B" w:rsidP="002D0868">
      <w:pPr>
        <w:pStyle w:val="KeinLeerraum"/>
      </w:pPr>
      <w:r>
        <w:rPr>
          <w:rFonts w:eastAsia="Calibri"/>
        </w:rPr>
        <w:t xml:space="preserve">    </w:t>
      </w:r>
      <w:r>
        <w:rPr>
          <w:rFonts w:eastAsia="Calibri"/>
        </w:rPr>
        <w:tab/>
        <w:t>$wrapper -&gt; register(“username”,”password”);</w:t>
      </w:r>
    </w:p>
    <w:p w:rsidR="0077095B" w:rsidRDefault="0077095B" w:rsidP="002D0868">
      <w:pPr>
        <w:pStyle w:val="KeinLeerraum"/>
      </w:pPr>
    </w:p>
    <w:p w:rsidR="0077095B" w:rsidRDefault="0077095B" w:rsidP="002D0868">
      <w:pPr>
        <w:pStyle w:val="KeinLeerraum"/>
      </w:pPr>
      <w:r>
        <w:rPr>
          <w:rFonts w:eastAsia="Calibri"/>
          <w:b/>
        </w:rPr>
        <w:t>Bisher implementierte Methoden</w:t>
      </w:r>
    </w:p>
    <w:p w:rsidR="0077095B" w:rsidRDefault="0077095B" w:rsidP="002D0868">
      <w:pPr>
        <w:pStyle w:val="KeinLeerraum"/>
      </w:pPr>
    </w:p>
    <w:p w:rsidR="0077095B" w:rsidRDefault="0077095B" w:rsidP="002D0868">
      <w:pPr>
        <w:pStyle w:val="KeinLeerraum"/>
      </w:pPr>
      <w:r>
        <w:rPr>
          <w:rFonts w:eastAsia="Calibri"/>
          <w:b/>
        </w:rPr>
        <w:t>-register(“username”,”password”)</w:t>
      </w:r>
    </w:p>
    <w:p w:rsidR="0077095B" w:rsidRDefault="0077095B" w:rsidP="002D0868">
      <w:pPr>
        <w:pStyle w:val="KeinLeerraum"/>
      </w:pPr>
      <w:r>
        <w:rPr>
          <w:rFonts w:eastAsia="Calibri"/>
        </w:rPr>
        <w:t>Registriert einen neuen User. Die Methode bekommt einen Username und das Passwort.</w:t>
      </w:r>
    </w:p>
    <w:p w:rsidR="0077095B" w:rsidRDefault="0077095B" w:rsidP="002D0868">
      <w:pPr>
        <w:pStyle w:val="KeinLeerraum"/>
      </w:pPr>
      <w:r>
        <w:rPr>
          <w:rFonts w:eastAsia="Calibri"/>
        </w:rPr>
        <w:t xml:space="preserve">Als Antwort kommt “true” oder </w:t>
      </w:r>
      <w:r w:rsidR="00AB44A1">
        <w:rPr>
          <w:rFonts w:eastAsia="Calibri"/>
        </w:rPr>
        <w:t>eine Fehlermeldung</w:t>
      </w:r>
      <w:r>
        <w:rPr>
          <w:rFonts w:eastAsia="Calibri"/>
        </w:rPr>
        <w:t>.</w:t>
      </w:r>
    </w:p>
    <w:p w:rsidR="0077095B" w:rsidRDefault="0077095B" w:rsidP="002D0868">
      <w:pPr>
        <w:pStyle w:val="KeinLeerraum"/>
      </w:pPr>
    </w:p>
    <w:p w:rsidR="0077095B" w:rsidRDefault="0077095B" w:rsidP="002D0868">
      <w:pPr>
        <w:pStyle w:val="KeinLeerraum"/>
      </w:pPr>
      <w:r>
        <w:rPr>
          <w:rFonts w:eastAsia="Calibri"/>
          <w:b/>
        </w:rPr>
        <w:t>-login(“username”,”password”)</w:t>
      </w:r>
    </w:p>
    <w:p w:rsidR="0077095B" w:rsidRDefault="0077095B" w:rsidP="002D0868">
      <w:pPr>
        <w:pStyle w:val="KeinLeerraum"/>
      </w:pPr>
      <w:r>
        <w:rPr>
          <w:rFonts w:eastAsia="Calibri"/>
        </w:rPr>
        <w:t xml:space="preserve">Meldet einen User an. Diese Methode liefert das </w:t>
      </w:r>
      <w:r w:rsidR="00AB44A1">
        <w:rPr>
          <w:rFonts w:eastAsia="Calibri"/>
        </w:rPr>
        <w:t>s</w:t>
      </w:r>
      <w:r>
        <w:rPr>
          <w:rFonts w:eastAsia="Calibri"/>
        </w:rPr>
        <w:t>ession-</w:t>
      </w:r>
      <w:r w:rsidR="00AB44A1">
        <w:rPr>
          <w:rFonts w:eastAsia="Calibri"/>
        </w:rPr>
        <w:t>s</w:t>
      </w:r>
      <w:r>
        <w:rPr>
          <w:rFonts w:eastAsia="Calibri"/>
        </w:rPr>
        <w:t>ecret.</w:t>
      </w:r>
    </w:p>
    <w:p w:rsidR="0077095B" w:rsidRDefault="0077095B" w:rsidP="002D0868">
      <w:pPr>
        <w:pStyle w:val="KeinLeerraum"/>
      </w:pPr>
    </w:p>
    <w:p w:rsidR="0077095B" w:rsidRDefault="0077095B" w:rsidP="002D0868">
      <w:pPr>
        <w:pStyle w:val="KeinLeerraum"/>
      </w:pPr>
      <w:r>
        <w:rPr>
          <w:rFonts w:eastAsia="Calibri"/>
          <w:b/>
        </w:rPr>
        <w:t>-nop(“username”)</w:t>
      </w:r>
    </w:p>
    <w:p w:rsidR="0077095B" w:rsidRDefault="0077095B" w:rsidP="002D0868">
      <w:pPr>
        <w:pStyle w:val="KeinLeerraum"/>
      </w:pPr>
      <w:r>
        <w:rPr>
          <w:rFonts w:eastAsia="Calibri"/>
        </w:rPr>
        <w:t>Eine Testmethode um das Authentifications Verfahren zu prüfen.</w:t>
      </w:r>
    </w:p>
    <w:p w:rsidR="0077095B" w:rsidRDefault="0077095B" w:rsidP="002D0868">
      <w:pPr>
        <w:pStyle w:val="KeinLeerraum"/>
      </w:pPr>
    </w:p>
    <w:p w:rsidR="0077095B" w:rsidRDefault="0077095B" w:rsidP="002D0868">
      <w:pPr>
        <w:pStyle w:val="KeinLeerraum"/>
      </w:pPr>
      <w:r>
        <w:rPr>
          <w:rFonts w:eastAsia="Calibri"/>
          <w:b/>
        </w:rPr>
        <w:t>-tokenGen()</w:t>
      </w:r>
    </w:p>
    <w:p w:rsidR="0077095B" w:rsidRDefault="0077095B" w:rsidP="002D0868">
      <w:pPr>
        <w:pStyle w:val="KeinLeerraum"/>
      </w:pPr>
      <w:r>
        <w:rPr>
          <w:rFonts w:eastAsia="Calibri"/>
        </w:rPr>
        <w:t>Generiert aus dem Command Counter und dem Session-Secret einen Token.</w:t>
      </w:r>
    </w:p>
    <w:p w:rsidR="0077095B" w:rsidRDefault="0077095B" w:rsidP="002D0868">
      <w:pPr>
        <w:pStyle w:val="KeinLeerraum"/>
      </w:pPr>
    </w:p>
    <w:p w:rsidR="0077095B" w:rsidRDefault="0077095B" w:rsidP="002D0868">
      <w:pPr>
        <w:pStyle w:val="KeinLeerraum"/>
      </w:pPr>
      <w:r>
        <w:rPr>
          <w:rFonts w:eastAsia="Calibri"/>
          <w:b/>
        </w:rPr>
        <w:t>-postData(data[],”url”)</w:t>
      </w:r>
    </w:p>
    <w:p w:rsidR="0077095B" w:rsidRDefault="0077095B" w:rsidP="002D0868">
      <w:pPr>
        <w:pStyle w:val="KeinLeerraum"/>
      </w:pPr>
      <w:r>
        <w:rPr>
          <w:rFonts w:eastAsia="Calibri"/>
        </w:rPr>
        <w:t>Diese Funktion verwaltet die Verbindung zum Server hierbei werden die übergebenen Posdata einem WebRequest angefügt und anschließend der erhaltene Response als String zurück gegeben.</w:t>
      </w:r>
    </w:p>
    <w:p w:rsidR="0077095B" w:rsidRDefault="0077095B" w:rsidP="0077095B">
      <w:pPr>
        <w:ind w:left="720"/>
      </w:pPr>
    </w:p>
    <w:p w:rsidR="0077095B" w:rsidRDefault="0077095B" w:rsidP="0077095B">
      <w:pPr>
        <w:ind w:left="720"/>
      </w:pPr>
    </w:p>
    <w:p w:rsidR="0077095B" w:rsidRDefault="0077095B" w:rsidP="0077095B">
      <w:pPr>
        <w:ind w:left="720"/>
      </w:pPr>
    </w:p>
    <w:p w:rsidR="0077095B" w:rsidRDefault="0077095B" w:rsidP="0077095B">
      <w:pPr>
        <w:ind w:left="720"/>
      </w:pPr>
    </w:p>
    <w:p w:rsidR="0077095B" w:rsidRDefault="0077095B" w:rsidP="0077095B">
      <w:pPr>
        <w:ind w:left="720"/>
      </w:pPr>
      <w:r>
        <w:rPr>
          <w:rFonts w:ascii="Calibri" w:eastAsia="Calibri" w:hAnsi="Calibri" w:cs="Calibri"/>
        </w:rPr>
        <w:t xml:space="preserve"> </w:t>
      </w:r>
    </w:p>
    <w:p w:rsidR="0077095B" w:rsidRDefault="0077095B" w:rsidP="0077095B"/>
    <w:p w:rsidR="002D0868" w:rsidRDefault="002D08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77095B" w:rsidRDefault="0077095B" w:rsidP="002D0868">
      <w:pPr>
        <w:pStyle w:val="berschrift2"/>
      </w:pPr>
      <w:r>
        <w:rPr>
          <w:rFonts w:eastAsia="Calibri"/>
        </w:rPr>
        <w:lastRenderedPageBreak/>
        <w:t>2.1.4 Unit Tests</w:t>
      </w:r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>Unit-tests der API befinden sich hier:</w:t>
      </w:r>
      <w:r>
        <w:rPr>
          <w:rFonts w:ascii="Calibri" w:eastAsia="Calibri" w:hAnsi="Calibri" w:cs="Calibri"/>
        </w:rPr>
        <w:br/>
      </w:r>
      <w:hyperlink r:id="rId14">
        <w:r>
          <w:rPr>
            <w:rFonts w:ascii="Calibri" w:eastAsia="Calibri" w:hAnsi="Calibri" w:cs="Calibri"/>
            <w:color w:val="1155CC"/>
            <w:u w:val="single"/>
          </w:rPr>
          <w:t>https://github.com/pbat3h12b/Schnitzeljagd/blob/master/Datenbank/Cherrypy-Rest/unittests/apiTests.py</w:t>
        </w:r>
      </w:hyperlink>
    </w:p>
    <w:p w:rsidR="0077095B" w:rsidRDefault="0077095B" w:rsidP="0077095B"/>
    <w:p w:rsidR="0077095B" w:rsidRDefault="0077095B" w:rsidP="0077095B">
      <w:r>
        <w:rPr>
          <w:rFonts w:ascii="Calibri" w:eastAsia="Calibri" w:hAnsi="Calibri" w:cs="Calibri"/>
        </w:rPr>
        <w:t>Die Unittest decken eine große Anzahl von möglichen Fehlern ab und können als Nutzung Beispiel für die API betrachtet werden.</w:t>
      </w:r>
    </w:p>
    <w:p w:rsidR="0077095B" w:rsidRDefault="0077095B" w:rsidP="0077095B"/>
    <w:p w:rsidR="0077095B" w:rsidRDefault="0077095B" w:rsidP="007709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Die Unit Tests der C#-/php- Klassen sind leider </w:t>
      </w:r>
      <w:r w:rsidR="002D0868">
        <w:rPr>
          <w:rFonts w:ascii="Calibri" w:eastAsia="Calibri" w:hAnsi="Calibri" w:cs="Calibri"/>
        </w:rPr>
        <w:t>aus Zeitgründen wie auch aus f</w:t>
      </w:r>
      <w:r>
        <w:rPr>
          <w:rFonts w:ascii="Calibri" w:eastAsia="Calibri" w:hAnsi="Calibri" w:cs="Calibri"/>
        </w:rPr>
        <w:t xml:space="preserve">ehlenden </w:t>
      </w:r>
      <w:r w:rsidR="002D0868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 xml:space="preserve">issen im </w:t>
      </w:r>
      <w:r w:rsidR="002D0868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ereich der Unit Test in Unity</w:t>
      </w:r>
      <w:r w:rsidR="002D0868">
        <w:rPr>
          <w:rFonts w:ascii="Calibri" w:eastAsia="Calibri" w:hAnsi="Calibri" w:cs="Calibri"/>
        </w:rPr>
        <w:t xml:space="preserve"> </w:t>
      </w:r>
      <w:r w:rsidR="002D0868">
        <w:rPr>
          <w:rFonts w:ascii="Calibri" w:eastAsia="Calibri" w:hAnsi="Calibri" w:cs="Calibri"/>
        </w:rPr>
        <w:t>noch nicht angefertigt</w:t>
      </w:r>
      <w:r>
        <w:rPr>
          <w:rFonts w:ascii="Calibri" w:eastAsia="Calibri" w:hAnsi="Calibri" w:cs="Calibri"/>
        </w:rPr>
        <w:t>.</w:t>
      </w:r>
    </w:p>
    <w:p w:rsidR="002D0868" w:rsidRDefault="002D08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6BB7" w:rsidRDefault="002D0868" w:rsidP="002D0868">
      <w:pPr>
        <w:pStyle w:val="berschrift1"/>
      </w:pPr>
      <w:r>
        <w:lastRenderedPageBreak/>
        <w:t>3 Verzeichnisse</w:t>
      </w:r>
    </w:p>
    <w:p w:rsidR="002D0868" w:rsidRDefault="002D0868">
      <w:pPr>
        <w:rPr>
          <w:rFonts w:ascii="Arial" w:hAnsi="Arial" w:cs="Arial"/>
        </w:rPr>
      </w:pPr>
    </w:p>
    <w:p w:rsidR="002D0868" w:rsidRDefault="002D0868" w:rsidP="002D0868">
      <w:pPr>
        <w:pStyle w:val="berschrift2"/>
      </w:pPr>
      <w:r>
        <w:t>3.1 Glossar</w:t>
      </w:r>
    </w:p>
    <w:p w:rsidR="002D0868" w:rsidRDefault="002D0868" w:rsidP="002D0868">
      <w:pPr>
        <w:pStyle w:val="Listenabsatz"/>
        <w:numPr>
          <w:ilvl w:val="0"/>
          <w:numId w:val="4"/>
        </w:numPr>
      </w:pPr>
      <w:r>
        <w:t xml:space="preserve">JSON </w:t>
      </w:r>
      <w:r>
        <w:sym w:font="Wingdings" w:char="F0E0"/>
      </w:r>
      <w:r w:rsidRPr="002D0868">
        <w:rPr>
          <w:b/>
        </w:rPr>
        <w:t>J</w:t>
      </w:r>
      <w:r>
        <w:t xml:space="preserve">ava </w:t>
      </w:r>
      <w:r w:rsidRPr="002D0868">
        <w:rPr>
          <w:b/>
        </w:rPr>
        <w:t>S</w:t>
      </w:r>
      <w:r>
        <w:t xml:space="preserve">cript </w:t>
      </w:r>
      <w:r w:rsidRPr="002D0868">
        <w:rPr>
          <w:b/>
        </w:rPr>
        <w:t>O</w:t>
      </w:r>
      <w:r>
        <w:t xml:space="preserve">bject </w:t>
      </w:r>
      <w:r w:rsidRPr="002D0868">
        <w:rPr>
          <w:b/>
        </w:rPr>
        <w:t>N</w:t>
      </w:r>
      <w:r>
        <w:t>otation</w:t>
      </w:r>
    </w:p>
    <w:p w:rsidR="002D0868" w:rsidRDefault="002D0868" w:rsidP="002D0868">
      <w:pPr>
        <w:pStyle w:val="Listenabsatz"/>
        <w:numPr>
          <w:ilvl w:val="0"/>
          <w:numId w:val="4"/>
        </w:numPr>
      </w:pPr>
      <w:r>
        <w:t xml:space="preserve">Traceback </w:t>
      </w:r>
      <w:r>
        <w:sym w:font="Wingdings" w:char="F0E0"/>
      </w:r>
      <w:r>
        <w:t xml:space="preserve">Ein Traceback ist die Auflistung eines Befehlsstacks. Man gibt den Stack mit dem Ziel aus, die Stelle an dem ein Programm einen Fehler auslöst zu finden. </w:t>
      </w:r>
    </w:p>
    <w:p w:rsidR="002D0868" w:rsidRDefault="002D6F55" w:rsidP="002D0868">
      <w:pPr>
        <w:pStyle w:val="Listenabsatz"/>
        <w:numPr>
          <w:ilvl w:val="0"/>
          <w:numId w:val="4"/>
        </w:numPr>
      </w:pPr>
      <w:r>
        <w:t>Wrapper</w:t>
      </w:r>
    </w:p>
    <w:p w:rsidR="002D6F55" w:rsidRDefault="002D6F55" w:rsidP="002D6F55">
      <w:pPr>
        <w:pStyle w:val="berschrift2"/>
      </w:pPr>
    </w:p>
    <w:p w:rsidR="002D6F55" w:rsidRDefault="002D6F55" w:rsidP="002D6F55">
      <w:pPr>
        <w:pStyle w:val="berschrift2"/>
      </w:pPr>
      <w:r>
        <w:t>3.2 Abbildungsverzeichnis</w:t>
      </w:r>
    </w:p>
    <w:p w:rsidR="002D6F55" w:rsidRDefault="002D6F55">
      <w:pPr>
        <w:pStyle w:val="Abbildungsverzeichnis"/>
        <w:tabs>
          <w:tab w:val="right" w:leader="dot" w:pos="9017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95769795" w:history="1">
        <w:r w:rsidRPr="000D6312">
          <w:rPr>
            <w:rStyle w:val="Hyperlink"/>
            <w:noProof/>
          </w:rPr>
          <w:t>Abbildung 1: Übersicht Kommunikation der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_Toc395769795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6F55" w:rsidRPr="002D6F55" w:rsidRDefault="002D6F55" w:rsidP="002D6F55">
      <w:r>
        <w:fldChar w:fldCharType="end"/>
      </w:r>
    </w:p>
    <w:sectPr w:rsidR="002D6F55" w:rsidRPr="002D6F55" w:rsidSect="0077095B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3BA" w:rsidRDefault="001953BA" w:rsidP="00690D6A">
      <w:pPr>
        <w:spacing w:after="0" w:line="240" w:lineRule="auto"/>
      </w:pPr>
      <w:r>
        <w:separator/>
      </w:r>
    </w:p>
  </w:endnote>
  <w:endnote w:type="continuationSeparator" w:id="0">
    <w:p w:rsidR="001953BA" w:rsidRDefault="001953BA" w:rsidP="0069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999" w:rsidRDefault="001B5999">
    <w:pPr>
      <w:pStyle w:val="Fuzeile"/>
      <w:jc w:val="right"/>
    </w:pPr>
  </w:p>
  <w:p w:rsidR="001B5999" w:rsidRDefault="001B599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3BA" w:rsidRDefault="001953BA" w:rsidP="00690D6A">
      <w:pPr>
        <w:spacing w:after="0" w:line="240" w:lineRule="auto"/>
      </w:pPr>
      <w:r>
        <w:separator/>
      </w:r>
    </w:p>
  </w:footnote>
  <w:footnote w:type="continuationSeparator" w:id="0">
    <w:p w:rsidR="001953BA" w:rsidRDefault="001953BA" w:rsidP="00690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2F2C"/>
    <w:multiLevelType w:val="hybridMultilevel"/>
    <w:tmpl w:val="DF569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0617C"/>
    <w:multiLevelType w:val="multilevel"/>
    <w:tmpl w:val="D56C3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03516D1"/>
    <w:multiLevelType w:val="multilevel"/>
    <w:tmpl w:val="F9E68A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08C028F"/>
    <w:multiLevelType w:val="multilevel"/>
    <w:tmpl w:val="AC6E89C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6A"/>
    <w:rsid w:val="0000247E"/>
    <w:rsid w:val="00021D13"/>
    <w:rsid w:val="0003648A"/>
    <w:rsid w:val="00044ABC"/>
    <w:rsid w:val="00054196"/>
    <w:rsid w:val="000772F9"/>
    <w:rsid w:val="000D3DF7"/>
    <w:rsid w:val="000E139E"/>
    <w:rsid w:val="000F163E"/>
    <w:rsid w:val="001014DD"/>
    <w:rsid w:val="001061AC"/>
    <w:rsid w:val="00114059"/>
    <w:rsid w:val="0014799E"/>
    <w:rsid w:val="00163F49"/>
    <w:rsid w:val="001751D7"/>
    <w:rsid w:val="001808C4"/>
    <w:rsid w:val="001953BA"/>
    <w:rsid w:val="001A166F"/>
    <w:rsid w:val="001B5999"/>
    <w:rsid w:val="001C0F31"/>
    <w:rsid w:val="001C40CF"/>
    <w:rsid w:val="001D2CFB"/>
    <w:rsid w:val="001E09FC"/>
    <w:rsid w:val="0020448B"/>
    <w:rsid w:val="00204552"/>
    <w:rsid w:val="00212F13"/>
    <w:rsid w:val="0022315A"/>
    <w:rsid w:val="00273C71"/>
    <w:rsid w:val="00293F4B"/>
    <w:rsid w:val="002A05FE"/>
    <w:rsid w:val="002C695F"/>
    <w:rsid w:val="002D0868"/>
    <w:rsid w:val="002D6F55"/>
    <w:rsid w:val="00306102"/>
    <w:rsid w:val="00356D5B"/>
    <w:rsid w:val="00364DD6"/>
    <w:rsid w:val="00391FB4"/>
    <w:rsid w:val="00392C65"/>
    <w:rsid w:val="003B6088"/>
    <w:rsid w:val="003E01C6"/>
    <w:rsid w:val="00414AC1"/>
    <w:rsid w:val="00417278"/>
    <w:rsid w:val="00422585"/>
    <w:rsid w:val="00423C32"/>
    <w:rsid w:val="00444055"/>
    <w:rsid w:val="004531E3"/>
    <w:rsid w:val="00470A73"/>
    <w:rsid w:val="00481ECC"/>
    <w:rsid w:val="004C2FA1"/>
    <w:rsid w:val="004D28FA"/>
    <w:rsid w:val="004E14BB"/>
    <w:rsid w:val="004F7DA5"/>
    <w:rsid w:val="0053652E"/>
    <w:rsid w:val="00584D1D"/>
    <w:rsid w:val="0058618F"/>
    <w:rsid w:val="00591361"/>
    <w:rsid w:val="005920CE"/>
    <w:rsid w:val="00597181"/>
    <w:rsid w:val="005A2B18"/>
    <w:rsid w:val="005B4FCA"/>
    <w:rsid w:val="005C1972"/>
    <w:rsid w:val="005D3101"/>
    <w:rsid w:val="005E6401"/>
    <w:rsid w:val="005F2FDB"/>
    <w:rsid w:val="005F4C1B"/>
    <w:rsid w:val="005F7046"/>
    <w:rsid w:val="0060340D"/>
    <w:rsid w:val="006141D6"/>
    <w:rsid w:val="00663EF7"/>
    <w:rsid w:val="00664F86"/>
    <w:rsid w:val="00684372"/>
    <w:rsid w:val="006869B7"/>
    <w:rsid w:val="00690D6A"/>
    <w:rsid w:val="006B506C"/>
    <w:rsid w:val="006C5EB8"/>
    <w:rsid w:val="006C678C"/>
    <w:rsid w:val="006D6616"/>
    <w:rsid w:val="006E3A0B"/>
    <w:rsid w:val="006F3A9E"/>
    <w:rsid w:val="0071194D"/>
    <w:rsid w:val="00723ACD"/>
    <w:rsid w:val="00730132"/>
    <w:rsid w:val="00746ED9"/>
    <w:rsid w:val="0077095B"/>
    <w:rsid w:val="00787B4E"/>
    <w:rsid w:val="007A09BF"/>
    <w:rsid w:val="007F16D1"/>
    <w:rsid w:val="008221CF"/>
    <w:rsid w:val="008348EC"/>
    <w:rsid w:val="008349BF"/>
    <w:rsid w:val="00834D51"/>
    <w:rsid w:val="00847EB3"/>
    <w:rsid w:val="00862C5F"/>
    <w:rsid w:val="00864BDA"/>
    <w:rsid w:val="008829B7"/>
    <w:rsid w:val="00884451"/>
    <w:rsid w:val="008C0389"/>
    <w:rsid w:val="008E3CEF"/>
    <w:rsid w:val="00900E45"/>
    <w:rsid w:val="00905018"/>
    <w:rsid w:val="009203F7"/>
    <w:rsid w:val="00923794"/>
    <w:rsid w:val="009727D5"/>
    <w:rsid w:val="00982A45"/>
    <w:rsid w:val="009932D5"/>
    <w:rsid w:val="009A23C7"/>
    <w:rsid w:val="009A3874"/>
    <w:rsid w:val="009B509C"/>
    <w:rsid w:val="009D7531"/>
    <w:rsid w:val="009E0608"/>
    <w:rsid w:val="009E4928"/>
    <w:rsid w:val="00A02F6F"/>
    <w:rsid w:val="00A40127"/>
    <w:rsid w:val="00A46CB4"/>
    <w:rsid w:val="00A56328"/>
    <w:rsid w:val="00AA5589"/>
    <w:rsid w:val="00AB1196"/>
    <w:rsid w:val="00AB44A1"/>
    <w:rsid w:val="00AC21EB"/>
    <w:rsid w:val="00AC371F"/>
    <w:rsid w:val="00AD7490"/>
    <w:rsid w:val="00AE33F7"/>
    <w:rsid w:val="00AE37C7"/>
    <w:rsid w:val="00AE3BA5"/>
    <w:rsid w:val="00AF6111"/>
    <w:rsid w:val="00B137F4"/>
    <w:rsid w:val="00B147B9"/>
    <w:rsid w:val="00B20E8E"/>
    <w:rsid w:val="00B25758"/>
    <w:rsid w:val="00B25776"/>
    <w:rsid w:val="00B322ED"/>
    <w:rsid w:val="00B67834"/>
    <w:rsid w:val="00B73D83"/>
    <w:rsid w:val="00B9590C"/>
    <w:rsid w:val="00BA7AE3"/>
    <w:rsid w:val="00BB4CA6"/>
    <w:rsid w:val="00BC082B"/>
    <w:rsid w:val="00BF5459"/>
    <w:rsid w:val="00C11F3C"/>
    <w:rsid w:val="00C43006"/>
    <w:rsid w:val="00C61D9F"/>
    <w:rsid w:val="00C67748"/>
    <w:rsid w:val="00C71D05"/>
    <w:rsid w:val="00C9762D"/>
    <w:rsid w:val="00CA092C"/>
    <w:rsid w:val="00CB305F"/>
    <w:rsid w:val="00CE2B33"/>
    <w:rsid w:val="00CF1900"/>
    <w:rsid w:val="00D00C83"/>
    <w:rsid w:val="00D143CA"/>
    <w:rsid w:val="00D265D7"/>
    <w:rsid w:val="00D26ADC"/>
    <w:rsid w:val="00D32B88"/>
    <w:rsid w:val="00D40E35"/>
    <w:rsid w:val="00D42719"/>
    <w:rsid w:val="00D4564C"/>
    <w:rsid w:val="00D557C7"/>
    <w:rsid w:val="00D603E1"/>
    <w:rsid w:val="00D6675C"/>
    <w:rsid w:val="00D92AF2"/>
    <w:rsid w:val="00D93970"/>
    <w:rsid w:val="00D963E8"/>
    <w:rsid w:val="00DD512B"/>
    <w:rsid w:val="00DF6A69"/>
    <w:rsid w:val="00E23B74"/>
    <w:rsid w:val="00E41D2B"/>
    <w:rsid w:val="00E749EC"/>
    <w:rsid w:val="00EA5BBF"/>
    <w:rsid w:val="00EA6BB7"/>
    <w:rsid w:val="00EB0888"/>
    <w:rsid w:val="00EB6306"/>
    <w:rsid w:val="00ED5DF8"/>
    <w:rsid w:val="00F11A61"/>
    <w:rsid w:val="00F161F7"/>
    <w:rsid w:val="00F165CD"/>
    <w:rsid w:val="00F42C67"/>
    <w:rsid w:val="00F75D43"/>
    <w:rsid w:val="00F764F2"/>
    <w:rsid w:val="00F960A2"/>
    <w:rsid w:val="00FB6EBB"/>
    <w:rsid w:val="00FD2C2F"/>
    <w:rsid w:val="00FD6A11"/>
    <w:rsid w:val="00F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90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1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90D6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90D6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D6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D6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D6A"/>
  </w:style>
  <w:style w:type="paragraph" w:styleId="Fuzeile">
    <w:name w:val="footer"/>
    <w:basedOn w:val="Standard"/>
    <w:link w:val="Fu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D6A"/>
  </w:style>
  <w:style w:type="character" w:styleId="Hyperlink">
    <w:name w:val="Hyperlink"/>
    <w:basedOn w:val="Absatz-Standardschriftart"/>
    <w:uiPriority w:val="99"/>
    <w:unhideWhenUsed/>
    <w:rsid w:val="00982A45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3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923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0448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448B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71D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212F1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12F1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E14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64BD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90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1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90D6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90D6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D6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D6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D6A"/>
  </w:style>
  <w:style w:type="paragraph" w:styleId="Fuzeile">
    <w:name w:val="footer"/>
    <w:basedOn w:val="Standard"/>
    <w:link w:val="FuzeileZchn"/>
    <w:uiPriority w:val="99"/>
    <w:unhideWhenUsed/>
    <w:rsid w:val="0069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D6A"/>
  </w:style>
  <w:style w:type="character" w:styleId="Hyperlink">
    <w:name w:val="Hyperlink"/>
    <w:basedOn w:val="Absatz-Standardschriftart"/>
    <w:uiPriority w:val="99"/>
    <w:unhideWhenUsed/>
    <w:rsid w:val="00982A45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3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923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0448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448B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71D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212F1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12F1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E14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64B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bat3h12b/Schnitzeljagd/blob/master/Datenbank/Cherrypy-Rest/apps/api/apiPageHandler.py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nsereurl.de:8080/api/funk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pbat3h12b/Schnitzeljagd/blob/master/Datenbank/Cherrypy-Rest/unittests/apiTests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CF"/>
    <w:rsid w:val="00310FCF"/>
    <w:rsid w:val="004F58F4"/>
    <w:rsid w:val="007E07C0"/>
    <w:rsid w:val="009623A9"/>
    <w:rsid w:val="00BA53A2"/>
    <w:rsid w:val="00D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6173580E7F540D8BBA14CFBAF6F0808">
    <w:name w:val="46173580E7F540D8BBA14CFBAF6F0808"/>
    <w:rsid w:val="00310FCF"/>
  </w:style>
  <w:style w:type="paragraph" w:customStyle="1" w:styleId="9B32A6BCD5FC4B4EA5A83778EB7C61D4">
    <w:name w:val="9B32A6BCD5FC4B4EA5A83778EB7C61D4"/>
    <w:rsid w:val="00310FCF"/>
  </w:style>
  <w:style w:type="paragraph" w:customStyle="1" w:styleId="B769F08F760844D690A8ACCECD59338B">
    <w:name w:val="B769F08F760844D690A8ACCECD59338B"/>
    <w:rsid w:val="00310FCF"/>
  </w:style>
  <w:style w:type="paragraph" w:customStyle="1" w:styleId="328A2A8EB97E48AA8913A3032C9BF80E">
    <w:name w:val="328A2A8EB97E48AA8913A3032C9BF80E"/>
    <w:rsid w:val="00310FCF"/>
  </w:style>
  <w:style w:type="paragraph" w:customStyle="1" w:styleId="D4B6E251C60B407384E33F5395CBE1AC">
    <w:name w:val="D4B6E251C60B407384E33F5395CBE1AC"/>
    <w:rsid w:val="00310F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6173580E7F540D8BBA14CFBAF6F0808">
    <w:name w:val="46173580E7F540D8BBA14CFBAF6F0808"/>
    <w:rsid w:val="00310FCF"/>
  </w:style>
  <w:style w:type="paragraph" w:customStyle="1" w:styleId="9B32A6BCD5FC4B4EA5A83778EB7C61D4">
    <w:name w:val="9B32A6BCD5FC4B4EA5A83778EB7C61D4"/>
    <w:rsid w:val="00310FCF"/>
  </w:style>
  <w:style w:type="paragraph" w:customStyle="1" w:styleId="B769F08F760844D690A8ACCECD59338B">
    <w:name w:val="B769F08F760844D690A8ACCECD59338B"/>
    <w:rsid w:val="00310FCF"/>
  </w:style>
  <w:style w:type="paragraph" w:customStyle="1" w:styleId="328A2A8EB97E48AA8913A3032C9BF80E">
    <w:name w:val="328A2A8EB97E48AA8913A3032C9BF80E"/>
    <w:rsid w:val="00310FCF"/>
  </w:style>
  <w:style w:type="paragraph" w:customStyle="1" w:styleId="D4B6E251C60B407384E33F5395CBE1AC">
    <w:name w:val="D4B6E251C60B407384E33F5395CBE1AC"/>
    <w:rsid w:val="00310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4D808-8E8F-42DD-B43E-65B0C44E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5243AC09.dotm</Template>
  <TotalTime>0</TotalTime>
  <Pages>10</Pages>
  <Words>1195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Designrichtlinien Quantums Quest</vt:lpstr>
    </vt:vector>
  </TitlesOfParts>
  <Company>b.i.b. International College</Company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REST-API</dc:title>
  <dc:creator>Benedikt Ahle | Patrick Meyer | André Münstermann</dc:creator>
  <cp:lastModifiedBy>b.i.b.</cp:lastModifiedBy>
  <cp:revision>2</cp:revision>
  <dcterms:created xsi:type="dcterms:W3CDTF">2014-08-14T07:17:00Z</dcterms:created>
  <dcterms:modified xsi:type="dcterms:W3CDTF">2014-08-14T07:17:00Z</dcterms:modified>
</cp:coreProperties>
</file>